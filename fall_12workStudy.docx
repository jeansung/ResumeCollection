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3E14" w14:textId="58A946C9" w:rsidR="009A57A1" w:rsidRDefault="006870A0" w:rsidP="00E970F4">
      <w:pPr>
        <w:pStyle w:val="Name"/>
        <w:spacing w:after="360"/>
        <w:ind w:left="-360"/>
        <w:jc w:val="both"/>
        <w:outlineLvl w:val="0"/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14D3FE" wp14:editId="07ECDC7C">
                <wp:simplePos x="0" y="0"/>
                <wp:positionH relativeFrom="column">
                  <wp:posOffset>4168775</wp:posOffset>
                </wp:positionH>
                <wp:positionV relativeFrom="paragraph">
                  <wp:posOffset>191770</wp:posOffset>
                </wp:positionV>
                <wp:extent cx="1892935" cy="454025"/>
                <wp:effectExtent l="0" t="0" r="0" b="317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79879" w14:textId="77C2F424" w:rsidR="00B50656" w:rsidRDefault="00B506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206-734-5538</w:t>
                            </w:r>
                          </w:p>
                          <w:p w14:paraId="1561481B" w14:textId="77777777" w:rsidR="00B50656" w:rsidRDefault="00B50656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>Email: jean.sung@hotmail.com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8.25pt;margin-top:15.1pt;width:149.05pt;height:3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4FaLQCAAC6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" filled="f" stroked="f">
                <v:textbox>
                  <w:txbxContent>
                    <w:p w14:paraId="63B79879" w14:textId="77C2F424" w:rsidR="00B50656" w:rsidRDefault="00B506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206-734-5538</w:t>
                      </w:r>
                    </w:p>
                    <w:p w14:paraId="1561481B" w14:textId="77777777" w:rsidR="00B50656" w:rsidRDefault="00B5065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</w:rPr>
                        <w:t>Email: jean.sung@hotmail.com</w:t>
                      </w:r>
                    </w:p>
                  </w:txbxContent>
                </v:textbox>
              </v:shape>
            </w:pict>
          </mc:Fallback>
        </mc:AlternateContent>
      </w:r>
      <w:r w:rsidR="003E55C0">
        <w:rPr>
          <w:rFonts w:cs="Aharoni"/>
        </w:rPr>
        <w:t>J</w:t>
      </w:r>
      <w:r w:rsidR="005430C8" w:rsidRPr="00746F0E">
        <w:rPr>
          <w:rFonts w:cs="Aharoni"/>
        </w:rPr>
        <w:t>ean</w:t>
      </w:r>
      <w:r w:rsidR="002735D5" w:rsidRPr="00746F0E">
        <w:rPr>
          <w:rFonts w:cs="Aharoni"/>
        </w:rPr>
        <w:t xml:space="preserve"> Sung</w:t>
      </w:r>
    </w:p>
    <w:p w14:paraId="70CCEDDF" w14:textId="77777777" w:rsidR="008E508A" w:rsidRPr="00C16CFB" w:rsidRDefault="008E508A" w:rsidP="00C16CFB"/>
    <w:tbl>
      <w:tblPr>
        <w:tblStyle w:val="TableGrid"/>
        <w:tblW w:w="10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23"/>
        <w:gridCol w:w="8452"/>
      </w:tblGrid>
      <w:tr w:rsidR="008E508A" w:rsidRPr="00110911" w14:paraId="3DBD5B93" w14:textId="77777777" w:rsidTr="002828FD">
        <w:trPr>
          <w:trHeight w:val="711"/>
          <w:jc w:val="center"/>
        </w:trPr>
        <w:tc>
          <w:tcPr>
            <w:tcW w:w="2423" w:type="dxa"/>
          </w:tcPr>
          <w:p w14:paraId="6B7C7A00" w14:textId="77777777" w:rsidR="002735D5" w:rsidRPr="00E970F4" w:rsidRDefault="00C0412A" w:rsidP="00F46DBA">
            <w:pPr>
              <w:rPr>
                <w:rFonts w:ascii="Arial Black" w:hAnsi="Arial Black"/>
                <w:sz w:val="24"/>
                <w:szCs w:val="24"/>
              </w:rPr>
            </w:pPr>
            <w:r w:rsidRPr="00E970F4">
              <w:rPr>
                <w:rFonts w:ascii="Arial Black" w:hAnsi="Arial Black"/>
                <w:sz w:val="24"/>
                <w:szCs w:val="24"/>
              </w:rPr>
              <w:t>Objective</w:t>
            </w:r>
          </w:p>
        </w:tc>
        <w:tc>
          <w:tcPr>
            <w:tcW w:w="8452" w:type="dxa"/>
          </w:tcPr>
          <w:p w14:paraId="71A5AED7" w14:textId="1047941A" w:rsidR="007D50D9" w:rsidRPr="00636741" w:rsidRDefault="007D50D9" w:rsidP="007D50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find a rewarding position where I can share my passion for learning with younger students and inspire in them a love of math, science and </w:t>
            </w:r>
            <w:r>
              <w:rPr>
                <w:sz w:val="22"/>
                <w:szCs w:val="22"/>
              </w:rPr>
              <w:t>the humanities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. </w:t>
            </w:r>
          </w:p>
          <w:p w14:paraId="2D9B66A4" w14:textId="4EFD9764" w:rsidR="002735D5" w:rsidRPr="00636741" w:rsidRDefault="002735D5" w:rsidP="00656458">
            <w:pPr>
              <w:rPr>
                <w:sz w:val="22"/>
                <w:szCs w:val="22"/>
              </w:rPr>
            </w:pPr>
          </w:p>
        </w:tc>
      </w:tr>
      <w:tr w:rsidR="008E508A" w:rsidRPr="003E6CA9" w14:paraId="34BF0420" w14:textId="77777777" w:rsidTr="00B34D35">
        <w:trPr>
          <w:trHeight w:val="2808"/>
          <w:jc w:val="center"/>
        </w:trPr>
        <w:tc>
          <w:tcPr>
            <w:tcW w:w="2423" w:type="dxa"/>
          </w:tcPr>
          <w:p w14:paraId="246EE082" w14:textId="77777777" w:rsidR="002735D5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Education</w:t>
            </w:r>
          </w:p>
        </w:tc>
        <w:tc>
          <w:tcPr>
            <w:tcW w:w="8452" w:type="dxa"/>
          </w:tcPr>
          <w:p w14:paraId="46604BB9" w14:textId="43606A15" w:rsidR="00855291" w:rsidRDefault="00855291" w:rsidP="00110911">
            <w:pPr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Harvey Mudd College, </w:t>
            </w:r>
            <w:r w:rsidR="006A62BC">
              <w:rPr>
                <w:sz w:val="22"/>
                <w:szCs w:val="22"/>
              </w:rPr>
              <w:t>Class of 2016</w:t>
            </w:r>
          </w:p>
          <w:p w14:paraId="26BA57FB" w14:textId="4C18A6EB" w:rsidR="00893684" w:rsidRPr="00893684" w:rsidRDefault="00893684" w:rsidP="00893684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Intended Major: Computer Science </w:t>
            </w:r>
          </w:p>
          <w:p w14:paraId="7D788E8A" w14:textId="77777777" w:rsidR="00EA627F" w:rsidRPr="00636741" w:rsidRDefault="00EA627F" w:rsidP="00EA627F">
            <w:pPr>
              <w:pStyle w:val="ListParagraph"/>
              <w:rPr>
                <w:sz w:val="22"/>
                <w:szCs w:val="22"/>
              </w:rPr>
            </w:pPr>
          </w:p>
          <w:p w14:paraId="5687B0D2" w14:textId="5DAFD7C8" w:rsidR="00D714C3" w:rsidRDefault="00500B27" w:rsidP="0011091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University of </w:t>
            </w:r>
            <w:r w:rsidR="00D714C3">
              <w:rPr>
                <w:b/>
                <w:sz w:val="22"/>
                <w:szCs w:val="22"/>
              </w:rPr>
              <w:t xml:space="preserve">Washington classes: </w:t>
            </w:r>
            <w:r w:rsidR="007C71B0" w:rsidRPr="00052BF2">
              <w:rPr>
                <w:sz w:val="22"/>
                <w:szCs w:val="22"/>
              </w:rPr>
              <w:t>3.93 GPA</w:t>
            </w:r>
          </w:p>
          <w:p w14:paraId="4589E89A" w14:textId="77777777" w:rsidR="00D714C3" w:rsidRPr="00D714C3" w:rsidRDefault="00D714C3" w:rsidP="00D714C3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D714C3">
              <w:rPr>
                <w:sz w:val="22"/>
                <w:szCs w:val="22"/>
              </w:rPr>
              <w:t>Intro Java Programming</w:t>
            </w:r>
          </w:p>
          <w:p w14:paraId="34C1ACAA" w14:textId="631DA162" w:rsidR="00D714C3" w:rsidRPr="00D714C3" w:rsidRDefault="00D714C3" w:rsidP="00D714C3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D714C3">
              <w:rPr>
                <w:sz w:val="22"/>
                <w:szCs w:val="22"/>
              </w:rPr>
              <w:t>English Comp.</w:t>
            </w:r>
            <w:r>
              <w:rPr>
                <w:sz w:val="22"/>
                <w:szCs w:val="22"/>
              </w:rPr>
              <w:t xml:space="preserve"> </w:t>
            </w:r>
          </w:p>
          <w:p w14:paraId="3B622580" w14:textId="4F316377" w:rsidR="00500B27" w:rsidRPr="00D714C3" w:rsidRDefault="00D714C3" w:rsidP="00D714C3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D714C3">
              <w:rPr>
                <w:sz w:val="22"/>
                <w:szCs w:val="22"/>
              </w:rPr>
              <w:t>Elementary and Intermediate Spanish</w:t>
            </w:r>
          </w:p>
          <w:p w14:paraId="5A5E3EB8" w14:textId="77777777" w:rsidR="00500B27" w:rsidRDefault="00500B27" w:rsidP="00110911">
            <w:pPr>
              <w:rPr>
                <w:b/>
                <w:sz w:val="22"/>
                <w:szCs w:val="22"/>
              </w:rPr>
            </w:pPr>
          </w:p>
          <w:p w14:paraId="4CA7A75A" w14:textId="69D78AF3" w:rsidR="0053759F" w:rsidRPr="00636741" w:rsidRDefault="00C0412A" w:rsidP="00110911">
            <w:pPr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Woodinville High School</w:t>
            </w:r>
            <w:r w:rsidR="00CF732A" w:rsidRPr="00636741">
              <w:rPr>
                <w:b/>
                <w:sz w:val="22"/>
                <w:szCs w:val="22"/>
              </w:rPr>
              <w:t>,</w:t>
            </w:r>
            <w:r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Class of 2012,</w:t>
            </w:r>
            <w:r w:rsidR="00AC2C2B"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 xml:space="preserve">GPA: 4.0, </w:t>
            </w:r>
            <w:r w:rsidR="00052BF2">
              <w:rPr>
                <w:sz w:val="22"/>
                <w:szCs w:val="22"/>
              </w:rPr>
              <w:t>Valedictorian</w:t>
            </w:r>
          </w:p>
          <w:p w14:paraId="085EB7D4" w14:textId="655485F7" w:rsidR="00B34D35" w:rsidRPr="00B34D35" w:rsidRDefault="00C0412A" w:rsidP="00B34D35">
            <w:pPr>
              <w:pStyle w:val="ListParagraph"/>
              <w:numPr>
                <w:ilvl w:val="0"/>
                <w:numId w:val="38"/>
              </w:numPr>
              <w:ind w:left="579" w:hanging="219"/>
              <w:rPr>
                <w:sz w:val="22"/>
                <w:szCs w:val="22"/>
              </w:rPr>
            </w:pPr>
            <w:r w:rsidRPr="00D714C3">
              <w:rPr>
                <w:sz w:val="22"/>
                <w:szCs w:val="22"/>
                <w:u w:val="single"/>
              </w:rPr>
              <w:t>AP Classes</w:t>
            </w:r>
            <w:r w:rsidR="00D714C3" w:rsidRPr="00D714C3">
              <w:rPr>
                <w:sz w:val="22"/>
                <w:szCs w:val="22"/>
                <w:u w:val="single"/>
              </w:rPr>
              <w:t xml:space="preserve"> (score of 5 in every class)</w:t>
            </w:r>
            <w:r w:rsidR="00D714C3" w:rsidRPr="00D714C3">
              <w:rPr>
                <w:sz w:val="22"/>
                <w:szCs w:val="22"/>
              </w:rPr>
              <w:t>: Calculus</w:t>
            </w:r>
            <w:r w:rsidR="003403E3" w:rsidRPr="00D714C3">
              <w:rPr>
                <w:sz w:val="22"/>
                <w:szCs w:val="22"/>
              </w:rPr>
              <w:t xml:space="preserve">, </w:t>
            </w:r>
            <w:r w:rsidR="00D714C3">
              <w:rPr>
                <w:sz w:val="22"/>
                <w:szCs w:val="22"/>
              </w:rPr>
              <w:t>Chemistry, Physics, English Lit</w:t>
            </w:r>
            <w:proofErr w:type="gramStart"/>
            <w:r w:rsidR="00D714C3">
              <w:rPr>
                <w:sz w:val="22"/>
                <w:szCs w:val="22"/>
              </w:rPr>
              <w:t>.</w:t>
            </w:r>
            <w:r w:rsidRPr="00D714C3">
              <w:rPr>
                <w:sz w:val="22"/>
                <w:szCs w:val="22"/>
              </w:rPr>
              <w:t>,</w:t>
            </w:r>
            <w:proofErr w:type="gramEnd"/>
            <w:r w:rsidR="00080D1B" w:rsidRPr="00D714C3">
              <w:rPr>
                <w:sz w:val="22"/>
                <w:szCs w:val="22"/>
              </w:rPr>
              <w:t xml:space="preserve"> English Lang</w:t>
            </w:r>
            <w:r w:rsidR="00D714C3">
              <w:rPr>
                <w:sz w:val="22"/>
                <w:szCs w:val="22"/>
              </w:rPr>
              <w:t>.</w:t>
            </w:r>
            <w:r w:rsidR="00080D1B" w:rsidRPr="00D714C3">
              <w:rPr>
                <w:sz w:val="22"/>
                <w:szCs w:val="22"/>
              </w:rPr>
              <w:t xml:space="preserve">, </w:t>
            </w:r>
            <w:r w:rsidRPr="00D714C3">
              <w:rPr>
                <w:sz w:val="22"/>
                <w:szCs w:val="22"/>
              </w:rPr>
              <w:t>US History</w:t>
            </w:r>
            <w:r w:rsidR="003403E3" w:rsidRPr="00D714C3">
              <w:rPr>
                <w:sz w:val="22"/>
                <w:szCs w:val="22"/>
              </w:rPr>
              <w:t xml:space="preserve">, </w:t>
            </w:r>
            <w:r w:rsidRPr="00D714C3">
              <w:rPr>
                <w:sz w:val="22"/>
                <w:szCs w:val="22"/>
              </w:rPr>
              <w:t>US Government &amp; P</w:t>
            </w:r>
            <w:r w:rsidR="00D714C3">
              <w:rPr>
                <w:sz w:val="22"/>
                <w:szCs w:val="22"/>
              </w:rPr>
              <w:t>olitics, Psychology</w:t>
            </w:r>
          </w:p>
        </w:tc>
      </w:tr>
      <w:tr w:rsidR="008E508A" w:rsidRPr="003E6CA9" w14:paraId="5459A464" w14:textId="77777777" w:rsidTr="00CC7635">
        <w:trPr>
          <w:trHeight w:val="747"/>
          <w:jc w:val="center"/>
        </w:trPr>
        <w:tc>
          <w:tcPr>
            <w:tcW w:w="2423" w:type="dxa"/>
          </w:tcPr>
          <w:p w14:paraId="1F43DD6E" w14:textId="680DE9F2" w:rsidR="00B34D35" w:rsidRPr="00E970F4" w:rsidRDefault="00B34D35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Standardized Exams </w:t>
            </w:r>
          </w:p>
        </w:tc>
        <w:tc>
          <w:tcPr>
            <w:tcW w:w="8452" w:type="dxa"/>
          </w:tcPr>
          <w:p w14:paraId="549F56BD" w14:textId="2B2B1409" w:rsidR="00BD2DE1" w:rsidRPr="00636741" w:rsidRDefault="003403E3" w:rsidP="00110911">
            <w:pPr>
              <w:rPr>
                <w:sz w:val="22"/>
                <w:szCs w:val="22"/>
              </w:rPr>
            </w:pPr>
            <w:r w:rsidRPr="00BD2DE1">
              <w:rPr>
                <w:b/>
                <w:sz w:val="22"/>
                <w:szCs w:val="22"/>
              </w:rPr>
              <w:t>ACT</w:t>
            </w:r>
            <w:r w:rsidRPr="00636741">
              <w:rPr>
                <w:sz w:val="22"/>
                <w:szCs w:val="22"/>
              </w:rPr>
              <w:t xml:space="preserve">: Math (34), </w:t>
            </w:r>
            <w:r w:rsidR="003176AA" w:rsidRPr="00636741">
              <w:rPr>
                <w:sz w:val="22"/>
                <w:szCs w:val="22"/>
              </w:rPr>
              <w:t>Reading (34), English (33), Science (33)</w:t>
            </w:r>
          </w:p>
          <w:p w14:paraId="09928088" w14:textId="2E0DF21C" w:rsidR="00CC7635" w:rsidRPr="00636741" w:rsidRDefault="003403E3" w:rsidP="00110911">
            <w:pPr>
              <w:rPr>
                <w:sz w:val="22"/>
                <w:szCs w:val="22"/>
              </w:rPr>
            </w:pPr>
            <w:r w:rsidRPr="00BD2DE1">
              <w:rPr>
                <w:b/>
                <w:sz w:val="22"/>
                <w:szCs w:val="22"/>
              </w:rPr>
              <w:t>SAT II:</w:t>
            </w:r>
            <w:r w:rsidRPr="00636741">
              <w:rPr>
                <w:sz w:val="22"/>
                <w:szCs w:val="22"/>
              </w:rPr>
              <w:t xml:space="preserve"> Math 2 (800), Chemistry (770), US History (770) </w:t>
            </w:r>
          </w:p>
        </w:tc>
      </w:tr>
      <w:tr w:rsidR="008E508A" w:rsidRPr="003E6CA9" w14:paraId="3BA0CC4B" w14:textId="77777777" w:rsidTr="008E508A">
        <w:trPr>
          <w:trHeight w:val="3449"/>
          <w:jc w:val="center"/>
        </w:trPr>
        <w:tc>
          <w:tcPr>
            <w:tcW w:w="2423" w:type="dxa"/>
          </w:tcPr>
          <w:p w14:paraId="2ABCD389" w14:textId="5533AD7C" w:rsidR="00636741" w:rsidRPr="00636741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Experience</w:t>
            </w:r>
          </w:p>
          <w:p w14:paraId="7C21A053" w14:textId="77777777" w:rsidR="003E55C0" w:rsidRPr="007D4500" w:rsidRDefault="003E55C0" w:rsidP="00F46DBA">
            <w:pPr>
              <w:rPr>
                <w:sz w:val="10"/>
                <w:szCs w:val="10"/>
              </w:rPr>
            </w:pPr>
          </w:p>
          <w:p w14:paraId="6269903B" w14:textId="06CF1F23" w:rsidR="003E55C0" w:rsidRDefault="003E55C0" w:rsidP="00F46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2012</w:t>
            </w:r>
          </w:p>
          <w:p w14:paraId="54BF554A" w14:textId="77777777" w:rsidR="007D4500" w:rsidRDefault="007D4500" w:rsidP="00F46DBA">
            <w:pPr>
              <w:rPr>
                <w:sz w:val="22"/>
                <w:szCs w:val="22"/>
              </w:rPr>
            </w:pPr>
          </w:p>
          <w:p w14:paraId="4B37DE62" w14:textId="77777777" w:rsidR="007D4500" w:rsidRDefault="007D4500" w:rsidP="00F46DBA">
            <w:pPr>
              <w:rPr>
                <w:sz w:val="22"/>
                <w:szCs w:val="22"/>
              </w:rPr>
            </w:pPr>
          </w:p>
          <w:p w14:paraId="395B4206" w14:textId="77777777" w:rsidR="007D4500" w:rsidRDefault="007D4500" w:rsidP="00F46DBA">
            <w:pPr>
              <w:rPr>
                <w:sz w:val="22"/>
                <w:szCs w:val="22"/>
              </w:rPr>
            </w:pPr>
          </w:p>
          <w:p w14:paraId="7D00B3A5" w14:textId="77777777" w:rsidR="007D4500" w:rsidRDefault="007D4500" w:rsidP="00F46DBA">
            <w:pPr>
              <w:rPr>
                <w:sz w:val="22"/>
                <w:szCs w:val="22"/>
              </w:rPr>
            </w:pPr>
          </w:p>
          <w:p w14:paraId="7AF5B647" w14:textId="6861550F" w:rsidR="00F828C1" w:rsidRPr="00636741" w:rsidRDefault="00167922" w:rsidP="00F46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 – 2012</w:t>
            </w:r>
          </w:p>
          <w:p w14:paraId="3F5EBD0D" w14:textId="77777777" w:rsidR="00DF35DF" w:rsidRPr="00636741" w:rsidRDefault="00DF35DF" w:rsidP="00F46DBA">
            <w:pPr>
              <w:rPr>
                <w:sz w:val="22"/>
                <w:szCs w:val="22"/>
              </w:rPr>
            </w:pPr>
          </w:p>
          <w:p w14:paraId="30876DEC" w14:textId="77777777" w:rsidR="005018F0" w:rsidRPr="00636741" w:rsidRDefault="005018F0" w:rsidP="00DF35DF">
            <w:pPr>
              <w:rPr>
                <w:sz w:val="22"/>
                <w:szCs w:val="22"/>
              </w:rPr>
            </w:pPr>
          </w:p>
          <w:p w14:paraId="5690B42D" w14:textId="77777777" w:rsidR="00CF732A" w:rsidRPr="00636741" w:rsidRDefault="00CF732A" w:rsidP="00DF35DF">
            <w:pPr>
              <w:rPr>
                <w:sz w:val="22"/>
                <w:szCs w:val="22"/>
              </w:rPr>
            </w:pPr>
          </w:p>
          <w:p w14:paraId="085CFA18" w14:textId="77777777" w:rsidR="00CF732A" w:rsidRPr="00636741" w:rsidRDefault="00CF732A" w:rsidP="00DF35DF">
            <w:pPr>
              <w:rPr>
                <w:sz w:val="22"/>
                <w:szCs w:val="22"/>
              </w:rPr>
            </w:pPr>
          </w:p>
          <w:p w14:paraId="7D126CF1" w14:textId="4590BD3E" w:rsidR="00636741" w:rsidRDefault="00322E09" w:rsidP="00DF3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46EA473F" w14:textId="77777777" w:rsidR="00636741" w:rsidRPr="00636741" w:rsidRDefault="00636741" w:rsidP="00DF35DF">
            <w:pPr>
              <w:rPr>
                <w:sz w:val="22"/>
                <w:szCs w:val="22"/>
              </w:rPr>
            </w:pPr>
          </w:p>
          <w:p w14:paraId="71F312BA" w14:textId="6DC37D83" w:rsidR="00DF35DF" w:rsidRPr="00636741" w:rsidRDefault="00C0412A" w:rsidP="00DF35DF">
            <w:pPr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</w:rPr>
              <w:t>2009</w:t>
            </w:r>
            <w:r w:rsidR="00B34F76" w:rsidRPr="00636741">
              <w:rPr>
                <w:sz w:val="22"/>
                <w:szCs w:val="22"/>
              </w:rPr>
              <w:t xml:space="preserve"> </w:t>
            </w:r>
            <w:r w:rsidR="00167922">
              <w:rPr>
                <w:sz w:val="22"/>
                <w:szCs w:val="22"/>
              </w:rPr>
              <w:t>– 2012</w:t>
            </w:r>
          </w:p>
          <w:p w14:paraId="152269A0" w14:textId="77777777" w:rsidR="0026342C" w:rsidRPr="00E970F4" w:rsidRDefault="0026342C" w:rsidP="00F46DBA"/>
        </w:tc>
        <w:tc>
          <w:tcPr>
            <w:tcW w:w="8452" w:type="dxa"/>
          </w:tcPr>
          <w:p w14:paraId="00F9F471" w14:textId="77777777" w:rsidR="00A91B25" w:rsidRDefault="00A91B25" w:rsidP="00A91B25">
            <w:pPr>
              <w:rPr>
                <w:b/>
                <w:sz w:val="22"/>
                <w:szCs w:val="22"/>
              </w:rPr>
            </w:pPr>
          </w:p>
          <w:p w14:paraId="1E87D361" w14:textId="70B2CFBF" w:rsidR="009F1ADE" w:rsidRPr="004A120B" w:rsidRDefault="003E55C0" w:rsidP="00A91B25">
            <w:pPr>
              <w:ind w:left="297" w:hanging="2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Assistant at Kumon Learning Center: </w:t>
            </w:r>
            <w:r w:rsidR="004A120B">
              <w:rPr>
                <w:sz w:val="22"/>
                <w:szCs w:val="22"/>
              </w:rPr>
              <w:t>taught basic readi</w:t>
            </w:r>
            <w:r w:rsidR="007D4500">
              <w:rPr>
                <w:sz w:val="22"/>
                <w:szCs w:val="22"/>
              </w:rPr>
              <w:t xml:space="preserve">ng skills to early learners and </w:t>
            </w:r>
            <w:r w:rsidR="004A120B">
              <w:rPr>
                <w:sz w:val="22"/>
                <w:szCs w:val="22"/>
              </w:rPr>
              <w:t xml:space="preserve">graded homework </w:t>
            </w:r>
            <w:r w:rsidR="003E1B7D">
              <w:rPr>
                <w:sz w:val="22"/>
                <w:szCs w:val="22"/>
              </w:rPr>
              <w:t>for elementary aged students</w:t>
            </w:r>
          </w:p>
          <w:p w14:paraId="02EC64CB" w14:textId="77777777" w:rsidR="00305A32" w:rsidRDefault="00305A32" w:rsidP="00636741">
            <w:pPr>
              <w:rPr>
                <w:b/>
                <w:sz w:val="22"/>
                <w:szCs w:val="22"/>
              </w:rPr>
            </w:pPr>
          </w:p>
          <w:p w14:paraId="41E383A2" w14:textId="4C129610" w:rsidR="00305A32" w:rsidRPr="00305A32" w:rsidRDefault="00305A32" w:rsidP="004A43CB">
            <w:pPr>
              <w:ind w:left="297" w:hanging="2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Volunteer at YMCA: </w:t>
            </w:r>
            <w:r w:rsidR="00CB79F0">
              <w:rPr>
                <w:sz w:val="22"/>
                <w:szCs w:val="22"/>
              </w:rPr>
              <w:t>assisted with summer camp childcare, created fliers</w:t>
            </w:r>
            <w:r w:rsidR="00303787">
              <w:rPr>
                <w:sz w:val="22"/>
                <w:szCs w:val="22"/>
              </w:rPr>
              <w:t xml:space="preserve"> for the marketing department that promoted YMCA programs and events </w:t>
            </w:r>
          </w:p>
          <w:p w14:paraId="52EA2887" w14:textId="77777777" w:rsidR="003E55C0" w:rsidRDefault="003E55C0" w:rsidP="00A242EE">
            <w:pPr>
              <w:ind w:left="252" w:hanging="252"/>
              <w:rPr>
                <w:b/>
                <w:sz w:val="22"/>
                <w:szCs w:val="22"/>
              </w:rPr>
            </w:pPr>
          </w:p>
          <w:p w14:paraId="5BC4EE6D" w14:textId="2D7C5E89" w:rsidR="00DD16AB" w:rsidRPr="00636741" w:rsidRDefault="00C0412A" w:rsidP="00A242EE">
            <w:pPr>
              <w:ind w:left="252" w:hanging="252"/>
              <w:rPr>
                <w:b/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V</w:t>
            </w:r>
            <w:r w:rsidR="006959EE" w:rsidRPr="00636741">
              <w:rPr>
                <w:b/>
                <w:sz w:val="22"/>
                <w:szCs w:val="22"/>
              </w:rPr>
              <w:t>olunteer</w:t>
            </w:r>
            <w:r w:rsidRPr="00636741">
              <w:rPr>
                <w:b/>
                <w:sz w:val="22"/>
                <w:szCs w:val="22"/>
              </w:rPr>
              <w:t xml:space="preserve"> Tutor</w:t>
            </w:r>
            <w:r w:rsidR="006476B2">
              <w:rPr>
                <w:b/>
                <w:sz w:val="22"/>
                <w:szCs w:val="22"/>
              </w:rPr>
              <w:t xml:space="preserve"> at WHS</w:t>
            </w:r>
            <w:r w:rsidRPr="00636741">
              <w:rPr>
                <w:b/>
                <w:sz w:val="22"/>
                <w:szCs w:val="22"/>
              </w:rPr>
              <w:t>:</w:t>
            </w:r>
            <w:r w:rsidR="002E0A9A" w:rsidRPr="00636741">
              <w:rPr>
                <w:sz w:val="22"/>
                <w:szCs w:val="22"/>
              </w:rPr>
              <w:t xml:space="preserve"> </w:t>
            </w:r>
            <w:r w:rsidR="00636741" w:rsidRPr="00636741">
              <w:rPr>
                <w:sz w:val="22"/>
                <w:szCs w:val="22"/>
              </w:rPr>
              <w:t>weekly p</w:t>
            </w:r>
            <w:r w:rsidR="002E0A9A" w:rsidRPr="00636741">
              <w:rPr>
                <w:sz w:val="22"/>
                <w:szCs w:val="22"/>
              </w:rPr>
              <w:t>eer-tutoring for math;</w:t>
            </w:r>
            <w:r w:rsidRPr="00636741">
              <w:rPr>
                <w:sz w:val="22"/>
                <w:szCs w:val="22"/>
              </w:rPr>
              <w:t xml:space="preserve"> self-initiated organized/led tutoring ses</w:t>
            </w:r>
            <w:r w:rsidR="003403E3" w:rsidRPr="00636741">
              <w:rPr>
                <w:sz w:val="22"/>
                <w:szCs w:val="22"/>
              </w:rPr>
              <w:t xml:space="preserve">sions for junior-year chemistry; successfully encouraged peers to take AP calculus </w:t>
            </w:r>
          </w:p>
          <w:p w14:paraId="2CFBC2A9" w14:textId="77777777" w:rsidR="00DD16AB" w:rsidRPr="00636741" w:rsidRDefault="00DD16AB" w:rsidP="00A242EE">
            <w:pPr>
              <w:ind w:left="252" w:hanging="252"/>
              <w:rPr>
                <w:b/>
                <w:sz w:val="22"/>
                <w:szCs w:val="22"/>
              </w:rPr>
            </w:pPr>
          </w:p>
          <w:p w14:paraId="516798EC" w14:textId="224EF7C2" w:rsidR="00DD16AB" w:rsidRPr="00636741" w:rsidRDefault="00C0412A" w:rsidP="00A242EE">
            <w:pPr>
              <w:ind w:left="252" w:hanging="252"/>
              <w:rPr>
                <w:b/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Counselor</w:t>
            </w:r>
            <w:r w:rsidR="004440D8">
              <w:rPr>
                <w:b/>
                <w:sz w:val="22"/>
                <w:szCs w:val="22"/>
              </w:rPr>
              <w:t>, Unit Leader at</w:t>
            </w:r>
            <w:r w:rsidR="009D009F" w:rsidRPr="00636741">
              <w:rPr>
                <w:b/>
                <w:sz w:val="22"/>
                <w:szCs w:val="22"/>
              </w:rPr>
              <w:t xml:space="preserve"> YMCA</w:t>
            </w:r>
            <w:r w:rsidR="00C451A9"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b/>
                <w:sz w:val="22"/>
                <w:szCs w:val="22"/>
              </w:rPr>
              <w:t xml:space="preserve">Parents Night Out Program: </w:t>
            </w:r>
            <w:r w:rsidRPr="00636741">
              <w:rPr>
                <w:sz w:val="22"/>
                <w:szCs w:val="22"/>
              </w:rPr>
              <w:t xml:space="preserve">Led and organized activities for children monthly from 5pm- 12am, in charge of counselors in 1- 2 year old age group. </w:t>
            </w:r>
          </w:p>
          <w:p w14:paraId="71E925DD" w14:textId="77777777" w:rsidR="001D5B37" w:rsidRPr="00636741" w:rsidRDefault="001D5B37" w:rsidP="00636741">
            <w:pPr>
              <w:rPr>
                <w:b/>
                <w:sz w:val="22"/>
                <w:szCs w:val="22"/>
              </w:rPr>
            </w:pPr>
          </w:p>
          <w:p w14:paraId="4D88B054" w14:textId="77777777" w:rsidR="006870A0" w:rsidRDefault="002D61EB" w:rsidP="009D4062">
            <w:pPr>
              <w:ind w:left="252" w:hanging="252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Treasurer/</w:t>
            </w:r>
            <w:r w:rsidR="00884C1B" w:rsidRPr="00636741">
              <w:rPr>
                <w:b/>
                <w:sz w:val="22"/>
                <w:szCs w:val="22"/>
              </w:rPr>
              <w:t>Secretary</w:t>
            </w:r>
            <w:r w:rsidR="009D009F" w:rsidRPr="00636741">
              <w:rPr>
                <w:b/>
                <w:sz w:val="22"/>
                <w:szCs w:val="22"/>
              </w:rPr>
              <w:t xml:space="preserve">, </w:t>
            </w:r>
            <w:r w:rsidR="00C0412A" w:rsidRPr="00636741">
              <w:rPr>
                <w:b/>
                <w:sz w:val="22"/>
                <w:szCs w:val="22"/>
              </w:rPr>
              <w:t>National Honor Society</w:t>
            </w:r>
            <w:r w:rsidR="00884C1B" w:rsidRPr="00636741">
              <w:rPr>
                <w:b/>
                <w:sz w:val="22"/>
                <w:szCs w:val="22"/>
              </w:rPr>
              <w:t xml:space="preserve">, </w:t>
            </w:r>
            <w:r w:rsidR="00C0412A" w:rsidRPr="00636741">
              <w:rPr>
                <w:b/>
                <w:sz w:val="22"/>
                <w:szCs w:val="22"/>
              </w:rPr>
              <w:t>National Junior Honor Society</w:t>
            </w:r>
            <w:r w:rsidR="008B64E0" w:rsidRPr="00636741">
              <w:rPr>
                <w:sz w:val="22"/>
                <w:szCs w:val="22"/>
              </w:rPr>
              <w:t xml:space="preserve">: </w:t>
            </w:r>
            <w:r w:rsidR="00C0412A" w:rsidRPr="00636741">
              <w:rPr>
                <w:sz w:val="22"/>
                <w:szCs w:val="22"/>
              </w:rPr>
              <w:t>Coordinated, processed, and reviewed applicatio</w:t>
            </w:r>
            <w:r w:rsidR="00A841C3" w:rsidRPr="00636741">
              <w:rPr>
                <w:sz w:val="22"/>
                <w:szCs w:val="22"/>
              </w:rPr>
              <w:t>ns; organized induction ceremonies</w:t>
            </w:r>
            <w:r w:rsidR="00C0412A" w:rsidRPr="00636741">
              <w:rPr>
                <w:sz w:val="22"/>
                <w:szCs w:val="22"/>
              </w:rPr>
              <w:t xml:space="preserve">. </w:t>
            </w:r>
          </w:p>
          <w:p w14:paraId="7DBC4B47" w14:textId="232E97F7" w:rsidR="009D4062" w:rsidRPr="00636741" w:rsidRDefault="009D4062" w:rsidP="009D4062">
            <w:pPr>
              <w:ind w:left="252" w:hanging="252"/>
              <w:rPr>
                <w:sz w:val="22"/>
                <w:szCs w:val="22"/>
              </w:rPr>
            </w:pPr>
          </w:p>
        </w:tc>
      </w:tr>
      <w:tr w:rsidR="008E508A" w:rsidRPr="003E6CA9" w14:paraId="2BCEDF58" w14:textId="77777777" w:rsidTr="002828FD">
        <w:trPr>
          <w:trHeight w:val="1251"/>
          <w:jc w:val="center"/>
        </w:trPr>
        <w:tc>
          <w:tcPr>
            <w:tcW w:w="2423" w:type="dxa"/>
          </w:tcPr>
          <w:p w14:paraId="22CA297F" w14:textId="77777777"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Other Activities</w:t>
            </w:r>
          </w:p>
          <w:p w14:paraId="40A6B538" w14:textId="77777777" w:rsidR="0026342C" w:rsidRPr="00E970F4" w:rsidRDefault="0026342C" w:rsidP="00F46DBA"/>
        </w:tc>
        <w:tc>
          <w:tcPr>
            <w:tcW w:w="8452" w:type="dxa"/>
          </w:tcPr>
          <w:p w14:paraId="7FB2EF84" w14:textId="3259BE49" w:rsidR="00167922" w:rsidRPr="00167922" w:rsidRDefault="00167922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Link Crew Leader, </w:t>
            </w:r>
            <w:r>
              <w:rPr>
                <w:sz w:val="22"/>
                <w:szCs w:val="22"/>
              </w:rPr>
              <w:t>2011-2012: organized, led orientation activities for new students</w:t>
            </w:r>
          </w:p>
          <w:p w14:paraId="5682F524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Cross Country</w:t>
            </w:r>
            <w:r w:rsidR="00236F71" w:rsidRPr="00636741">
              <w:rPr>
                <w:b/>
                <w:sz w:val="22"/>
                <w:szCs w:val="22"/>
              </w:rPr>
              <w:t xml:space="preserve">, </w:t>
            </w:r>
            <w:r w:rsidR="00236F71" w:rsidRPr="00636741">
              <w:rPr>
                <w:sz w:val="22"/>
                <w:szCs w:val="22"/>
              </w:rPr>
              <w:t>2010-2011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="00C02FB1" w:rsidRPr="00636741">
              <w:rPr>
                <w:sz w:val="22"/>
                <w:szCs w:val="22"/>
              </w:rPr>
              <w:t>q</w:t>
            </w:r>
            <w:r w:rsidRPr="00636741">
              <w:rPr>
                <w:sz w:val="22"/>
                <w:szCs w:val="22"/>
              </w:rPr>
              <w:t xml:space="preserve">ualified for </w:t>
            </w:r>
            <w:proofErr w:type="spellStart"/>
            <w:r w:rsidRPr="00636741">
              <w:rPr>
                <w:sz w:val="22"/>
                <w:szCs w:val="22"/>
              </w:rPr>
              <w:t>KingCo</w:t>
            </w:r>
            <w:proofErr w:type="spellEnd"/>
            <w:r w:rsidRPr="00636741">
              <w:rPr>
                <w:sz w:val="22"/>
                <w:szCs w:val="22"/>
              </w:rPr>
              <w:t xml:space="preserve"> (County) Championships twice.</w:t>
            </w:r>
          </w:p>
          <w:p w14:paraId="0F4A2E6E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Model United Nations, </w:t>
            </w:r>
            <w:r w:rsidRPr="00636741">
              <w:rPr>
                <w:sz w:val="22"/>
                <w:szCs w:val="22"/>
              </w:rPr>
              <w:t>Fall</w:t>
            </w:r>
            <w:r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2010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="00C02FB1" w:rsidRPr="00636741">
              <w:rPr>
                <w:sz w:val="22"/>
                <w:szCs w:val="22"/>
              </w:rPr>
              <w:t>h</w:t>
            </w:r>
            <w:r w:rsidRPr="00636741">
              <w:rPr>
                <w:sz w:val="22"/>
                <w:szCs w:val="22"/>
              </w:rPr>
              <w:t>onorable mention at VIKMUN.</w:t>
            </w:r>
          </w:p>
          <w:p w14:paraId="11BA1BF2" w14:textId="7AE6B458" w:rsidR="009A57A1" w:rsidRPr="002828FD" w:rsidRDefault="00C0412A" w:rsidP="002828FD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Competitive Artistic Gymnastics, </w:t>
            </w:r>
            <w:r w:rsidRPr="00636741">
              <w:rPr>
                <w:sz w:val="22"/>
                <w:szCs w:val="22"/>
              </w:rPr>
              <w:t>2001-2009</w:t>
            </w:r>
            <w:r w:rsidR="006870A0">
              <w:rPr>
                <w:b/>
                <w:sz w:val="22"/>
                <w:szCs w:val="22"/>
              </w:rPr>
              <w:t>.</w:t>
            </w:r>
          </w:p>
        </w:tc>
      </w:tr>
      <w:tr w:rsidR="008E508A" w:rsidRPr="00A9195A" w14:paraId="50279B72" w14:textId="77777777" w:rsidTr="008E508A">
        <w:trPr>
          <w:trHeight w:val="892"/>
          <w:jc w:val="center"/>
        </w:trPr>
        <w:tc>
          <w:tcPr>
            <w:tcW w:w="2423" w:type="dxa"/>
          </w:tcPr>
          <w:p w14:paraId="13AEA838" w14:textId="4A28E857"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Hobbies</w:t>
            </w:r>
          </w:p>
        </w:tc>
        <w:tc>
          <w:tcPr>
            <w:tcW w:w="8452" w:type="dxa"/>
          </w:tcPr>
          <w:p w14:paraId="2E78176E" w14:textId="7E12EE6D" w:rsidR="0026342C" w:rsidRPr="00636741" w:rsidRDefault="006870A0" w:rsidP="00597D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DF236E" w:rsidRPr="00636741">
              <w:rPr>
                <w:sz w:val="22"/>
                <w:szCs w:val="22"/>
              </w:rPr>
              <w:t>Daily Show</w:t>
            </w:r>
            <w:r w:rsidR="00322E0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DF236E" w:rsidRPr="00636741">
              <w:rPr>
                <w:sz w:val="22"/>
                <w:szCs w:val="22"/>
              </w:rPr>
              <w:t>Modern Family</w:t>
            </w:r>
            <w:r w:rsidR="007F510A" w:rsidRPr="00636741">
              <w:rPr>
                <w:sz w:val="22"/>
                <w:szCs w:val="22"/>
              </w:rPr>
              <w:t>,</w:t>
            </w:r>
            <w:r w:rsidR="001D2B7E" w:rsidRPr="00636741">
              <w:rPr>
                <w:sz w:val="22"/>
                <w:szCs w:val="22"/>
              </w:rPr>
              <w:t xml:space="preserve"> NPR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="001D2B7E" w:rsidRPr="00636741">
              <w:rPr>
                <w:sz w:val="22"/>
                <w:szCs w:val="22"/>
              </w:rPr>
              <w:t>RadioLab</w:t>
            </w:r>
            <w:proofErr w:type="spellEnd"/>
            <w:r>
              <w:rPr>
                <w:sz w:val="22"/>
                <w:szCs w:val="22"/>
              </w:rPr>
              <w:t>)</w:t>
            </w:r>
            <w:r w:rsidR="00576D80" w:rsidRPr="00636741">
              <w:rPr>
                <w:sz w:val="22"/>
                <w:szCs w:val="22"/>
              </w:rPr>
              <w:t>,</w:t>
            </w:r>
            <w:r w:rsidR="00784AC3" w:rsidRPr="00636741">
              <w:rPr>
                <w:sz w:val="22"/>
                <w:szCs w:val="22"/>
              </w:rPr>
              <w:t xml:space="preserve"> Reading (especially science/engineering related non-fiction</w:t>
            </w:r>
            <w:r>
              <w:rPr>
                <w:sz w:val="22"/>
                <w:szCs w:val="22"/>
              </w:rPr>
              <w:t xml:space="preserve">, e.g., </w:t>
            </w:r>
            <w:r w:rsidR="00784AC3" w:rsidRPr="00636741">
              <w:rPr>
                <w:i/>
                <w:sz w:val="22"/>
                <w:szCs w:val="22"/>
              </w:rPr>
              <w:t>The Disappearing</w:t>
            </w:r>
            <w:r w:rsidR="00784AC3" w:rsidRPr="00636741">
              <w:rPr>
                <w:sz w:val="22"/>
                <w:szCs w:val="22"/>
              </w:rPr>
              <w:t xml:space="preserve"> </w:t>
            </w:r>
            <w:r w:rsidR="00784AC3" w:rsidRPr="00636741">
              <w:rPr>
                <w:i/>
                <w:sz w:val="22"/>
                <w:szCs w:val="22"/>
              </w:rPr>
              <w:t>Spoon</w:t>
            </w:r>
            <w:r w:rsidR="00784AC3" w:rsidRPr="00636741">
              <w:rPr>
                <w:sz w:val="22"/>
                <w:szCs w:val="22"/>
              </w:rPr>
              <w:t xml:space="preserve"> and </w:t>
            </w:r>
            <w:r w:rsidR="00784AC3" w:rsidRPr="00636741">
              <w:rPr>
                <w:i/>
                <w:sz w:val="22"/>
                <w:szCs w:val="22"/>
              </w:rPr>
              <w:t>Blink</w:t>
            </w:r>
            <w:r w:rsidR="00784AC3" w:rsidRPr="00636741">
              <w:rPr>
                <w:sz w:val="22"/>
                <w:szCs w:val="22"/>
              </w:rPr>
              <w:t>)</w:t>
            </w:r>
            <w:r w:rsidR="00597D71">
              <w:rPr>
                <w:sz w:val="22"/>
                <w:szCs w:val="22"/>
              </w:rPr>
              <w:t>,</w:t>
            </w:r>
            <w:r w:rsidR="00CB7C2B" w:rsidRPr="00636741">
              <w:rPr>
                <w:sz w:val="22"/>
                <w:szCs w:val="22"/>
              </w:rPr>
              <w:t xml:space="preserve"> Photography</w:t>
            </w:r>
            <w:r w:rsidR="00597D71">
              <w:rPr>
                <w:sz w:val="22"/>
                <w:szCs w:val="22"/>
              </w:rPr>
              <w:t>, PC and Wii games</w:t>
            </w:r>
          </w:p>
        </w:tc>
      </w:tr>
    </w:tbl>
    <w:p w14:paraId="3E6AAEFD" w14:textId="4DFE359C" w:rsidR="00855291" w:rsidRPr="00855291" w:rsidRDefault="00855291" w:rsidP="006870A0"/>
    <w:sectPr w:rsidR="00855291" w:rsidRPr="00855291" w:rsidSect="00D42AD1">
      <w:headerReference w:type="first" r:id="rId10"/>
      <w:pgSz w:w="12240" w:h="15840"/>
      <w:pgMar w:top="1440" w:right="1440" w:bottom="1440" w:left="144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B6CE9" w14:textId="77777777" w:rsidR="00B50656" w:rsidRDefault="00B50656">
      <w:r>
        <w:separator/>
      </w:r>
    </w:p>
  </w:endnote>
  <w:endnote w:type="continuationSeparator" w:id="0">
    <w:p w14:paraId="19F63A1F" w14:textId="77777777" w:rsidR="00B50656" w:rsidRDefault="00B5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F9863" w14:textId="77777777" w:rsidR="00B50656" w:rsidRDefault="00B50656">
      <w:r>
        <w:separator/>
      </w:r>
    </w:p>
  </w:footnote>
  <w:footnote w:type="continuationSeparator" w:id="0">
    <w:p w14:paraId="23B3F390" w14:textId="77777777" w:rsidR="00B50656" w:rsidRDefault="00B506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B1081" w14:textId="77777777" w:rsidR="00B50656" w:rsidRDefault="00B5065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681"/>
    <w:multiLevelType w:val="hybridMultilevel"/>
    <w:tmpl w:val="FB1ACF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>
    <w:nsid w:val="06786459"/>
    <w:multiLevelType w:val="hybridMultilevel"/>
    <w:tmpl w:val="590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0B92"/>
    <w:multiLevelType w:val="hybridMultilevel"/>
    <w:tmpl w:val="0E96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E2F82"/>
    <w:multiLevelType w:val="hybridMultilevel"/>
    <w:tmpl w:val="AF3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B38B9"/>
    <w:multiLevelType w:val="hybridMultilevel"/>
    <w:tmpl w:val="B214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7E4B"/>
    <w:multiLevelType w:val="hybridMultilevel"/>
    <w:tmpl w:val="AD52BBB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6">
    <w:nsid w:val="0D0D5B6A"/>
    <w:multiLevelType w:val="hybridMultilevel"/>
    <w:tmpl w:val="6E8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A7842"/>
    <w:multiLevelType w:val="hybridMultilevel"/>
    <w:tmpl w:val="C094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42B0A"/>
    <w:multiLevelType w:val="hybridMultilevel"/>
    <w:tmpl w:val="B99A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85F43"/>
    <w:multiLevelType w:val="hybridMultilevel"/>
    <w:tmpl w:val="B96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82010"/>
    <w:multiLevelType w:val="hybridMultilevel"/>
    <w:tmpl w:val="AD8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367E9"/>
    <w:multiLevelType w:val="hybridMultilevel"/>
    <w:tmpl w:val="4E7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92695"/>
    <w:multiLevelType w:val="hybridMultilevel"/>
    <w:tmpl w:val="AEE2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56345A"/>
    <w:multiLevelType w:val="hybridMultilevel"/>
    <w:tmpl w:val="41467E5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>
    <w:nsid w:val="1E2E7076"/>
    <w:multiLevelType w:val="hybridMultilevel"/>
    <w:tmpl w:val="43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0426D"/>
    <w:multiLevelType w:val="singleLevel"/>
    <w:tmpl w:val="01323A6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21754A71"/>
    <w:multiLevelType w:val="singleLevel"/>
    <w:tmpl w:val="1AF22D4C"/>
    <w:lvl w:ilvl="0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</w:abstractNum>
  <w:abstractNum w:abstractNumId="17">
    <w:nsid w:val="23B2277D"/>
    <w:multiLevelType w:val="hybridMultilevel"/>
    <w:tmpl w:val="503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59606F"/>
    <w:multiLevelType w:val="hybridMultilevel"/>
    <w:tmpl w:val="BC8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3B129A"/>
    <w:multiLevelType w:val="hybridMultilevel"/>
    <w:tmpl w:val="7D883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87C6E"/>
    <w:multiLevelType w:val="hybridMultilevel"/>
    <w:tmpl w:val="BCD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07623"/>
    <w:multiLevelType w:val="hybridMultilevel"/>
    <w:tmpl w:val="010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514B6"/>
    <w:multiLevelType w:val="hybridMultilevel"/>
    <w:tmpl w:val="906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2080B"/>
    <w:multiLevelType w:val="hybridMultilevel"/>
    <w:tmpl w:val="94E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5121A"/>
    <w:multiLevelType w:val="hybridMultilevel"/>
    <w:tmpl w:val="21EC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E81BE9"/>
    <w:multiLevelType w:val="hybridMultilevel"/>
    <w:tmpl w:val="CF7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15FC0"/>
    <w:multiLevelType w:val="hybridMultilevel"/>
    <w:tmpl w:val="94C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73A87"/>
    <w:multiLevelType w:val="hybridMultilevel"/>
    <w:tmpl w:val="F9AE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A71B8"/>
    <w:multiLevelType w:val="hybridMultilevel"/>
    <w:tmpl w:val="C014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86BD0"/>
    <w:multiLevelType w:val="hybridMultilevel"/>
    <w:tmpl w:val="9D2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D5945"/>
    <w:multiLevelType w:val="hybridMultilevel"/>
    <w:tmpl w:val="08F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CD5B7D"/>
    <w:multiLevelType w:val="hybridMultilevel"/>
    <w:tmpl w:val="4C5C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104629"/>
    <w:multiLevelType w:val="hybridMultilevel"/>
    <w:tmpl w:val="CEE6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032064"/>
    <w:multiLevelType w:val="hybridMultilevel"/>
    <w:tmpl w:val="87E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D66DF9"/>
    <w:multiLevelType w:val="hybridMultilevel"/>
    <w:tmpl w:val="59B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2413E1"/>
    <w:multiLevelType w:val="hybridMultilevel"/>
    <w:tmpl w:val="9A82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514C03"/>
    <w:multiLevelType w:val="hybridMultilevel"/>
    <w:tmpl w:val="B4B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40F84"/>
    <w:multiLevelType w:val="hybridMultilevel"/>
    <w:tmpl w:val="F92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D36563"/>
    <w:multiLevelType w:val="hybridMultilevel"/>
    <w:tmpl w:val="834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5E643B"/>
    <w:multiLevelType w:val="hybridMultilevel"/>
    <w:tmpl w:val="D11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52AFF"/>
    <w:multiLevelType w:val="hybridMultilevel"/>
    <w:tmpl w:val="BBC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AD644F"/>
    <w:multiLevelType w:val="hybridMultilevel"/>
    <w:tmpl w:val="ED4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434AB"/>
    <w:multiLevelType w:val="hybridMultilevel"/>
    <w:tmpl w:val="9D88E1B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44">
    <w:nsid w:val="7F5942AC"/>
    <w:multiLevelType w:val="hybridMultilevel"/>
    <w:tmpl w:val="0DC833E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37"/>
  </w:num>
  <w:num w:numId="5">
    <w:abstractNumId w:val="42"/>
  </w:num>
  <w:num w:numId="6">
    <w:abstractNumId w:val="30"/>
  </w:num>
  <w:num w:numId="7">
    <w:abstractNumId w:val="35"/>
  </w:num>
  <w:num w:numId="8">
    <w:abstractNumId w:val="8"/>
  </w:num>
  <w:num w:numId="9">
    <w:abstractNumId w:val="25"/>
  </w:num>
  <w:num w:numId="10">
    <w:abstractNumId w:val="1"/>
  </w:num>
  <w:num w:numId="11">
    <w:abstractNumId w:val="18"/>
  </w:num>
  <w:num w:numId="12">
    <w:abstractNumId w:val="27"/>
  </w:num>
  <w:num w:numId="13">
    <w:abstractNumId w:val="20"/>
  </w:num>
  <w:num w:numId="14">
    <w:abstractNumId w:val="11"/>
  </w:num>
  <w:num w:numId="15">
    <w:abstractNumId w:val="14"/>
  </w:num>
  <w:num w:numId="16">
    <w:abstractNumId w:val="33"/>
  </w:num>
  <w:num w:numId="17">
    <w:abstractNumId w:val="34"/>
  </w:num>
  <w:num w:numId="18">
    <w:abstractNumId w:val="9"/>
  </w:num>
  <w:num w:numId="19">
    <w:abstractNumId w:val="40"/>
  </w:num>
  <w:num w:numId="20">
    <w:abstractNumId w:val="23"/>
  </w:num>
  <w:num w:numId="21">
    <w:abstractNumId w:val="36"/>
  </w:num>
  <w:num w:numId="22">
    <w:abstractNumId w:val="7"/>
  </w:num>
  <w:num w:numId="23">
    <w:abstractNumId w:val="17"/>
  </w:num>
  <w:num w:numId="24">
    <w:abstractNumId w:val="39"/>
  </w:num>
  <w:num w:numId="25">
    <w:abstractNumId w:val="24"/>
  </w:num>
  <w:num w:numId="26">
    <w:abstractNumId w:val="26"/>
  </w:num>
  <w:num w:numId="27">
    <w:abstractNumId w:val="28"/>
  </w:num>
  <w:num w:numId="28">
    <w:abstractNumId w:val="38"/>
  </w:num>
  <w:num w:numId="29">
    <w:abstractNumId w:val="29"/>
  </w:num>
  <w:num w:numId="30">
    <w:abstractNumId w:val="10"/>
  </w:num>
  <w:num w:numId="31">
    <w:abstractNumId w:val="22"/>
  </w:num>
  <w:num w:numId="32">
    <w:abstractNumId w:val="3"/>
  </w:num>
  <w:num w:numId="33">
    <w:abstractNumId w:val="41"/>
  </w:num>
  <w:num w:numId="34">
    <w:abstractNumId w:val="5"/>
  </w:num>
  <w:num w:numId="35">
    <w:abstractNumId w:val="43"/>
  </w:num>
  <w:num w:numId="36">
    <w:abstractNumId w:val="0"/>
  </w:num>
  <w:num w:numId="37">
    <w:abstractNumId w:val="13"/>
  </w:num>
  <w:num w:numId="38">
    <w:abstractNumId w:val="6"/>
  </w:num>
  <w:num w:numId="39">
    <w:abstractNumId w:val="4"/>
  </w:num>
  <w:num w:numId="40">
    <w:abstractNumId w:val="12"/>
  </w:num>
  <w:num w:numId="41">
    <w:abstractNumId w:val="21"/>
  </w:num>
  <w:num w:numId="42">
    <w:abstractNumId w:val="2"/>
  </w:num>
  <w:num w:numId="43">
    <w:abstractNumId w:val="32"/>
  </w:num>
  <w:num w:numId="44">
    <w:abstractNumId w:val="44"/>
  </w:num>
  <w:num w:numId="45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EC"/>
    <w:rsid w:val="00000A07"/>
    <w:rsid w:val="000023F9"/>
    <w:rsid w:val="00003C64"/>
    <w:rsid w:val="00004ECB"/>
    <w:rsid w:val="000055B1"/>
    <w:rsid w:val="00006B1E"/>
    <w:rsid w:val="0000713F"/>
    <w:rsid w:val="00010A87"/>
    <w:rsid w:val="00011043"/>
    <w:rsid w:val="0001112E"/>
    <w:rsid w:val="00016983"/>
    <w:rsid w:val="00017AE0"/>
    <w:rsid w:val="000200C2"/>
    <w:rsid w:val="000202FE"/>
    <w:rsid w:val="00023221"/>
    <w:rsid w:val="00023A7F"/>
    <w:rsid w:val="00023DF8"/>
    <w:rsid w:val="0002416B"/>
    <w:rsid w:val="00025781"/>
    <w:rsid w:val="0002763C"/>
    <w:rsid w:val="00030F2F"/>
    <w:rsid w:val="00031B4A"/>
    <w:rsid w:val="000321A3"/>
    <w:rsid w:val="0003268F"/>
    <w:rsid w:val="0003279F"/>
    <w:rsid w:val="000329F4"/>
    <w:rsid w:val="00032CBF"/>
    <w:rsid w:val="00033616"/>
    <w:rsid w:val="000346B5"/>
    <w:rsid w:val="00034F71"/>
    <w:rsid w:val="00035079"/>
    <w:rsid w:val="00035D7A"/>
    <w:rsid w:val="00035DD9"/>
    <w:rsid w:val="00035F15"/>
    <w:rsid w:val="00036261"/>
    <w:rsid w:val="00036F52"/>
    <w:rsid w:val="000402F3"/>
    <w:rsid w:val="000412D0"/>
    <w:rsid w:val="00041541"/>
    <w:rsid w:val="00041951"/>
    <w:rsid w:val="00041B14"/>
    <w:rsid w:val="00041ED5"/>
    <w:rsid w:val="00043202"/>
    <w:rsid w:val="000458A1"/>
    <w:rsid w:val="000458CB"/>
    <w:rsid w:val="00046704"/>
    <w:rsid w:val="00050F59"/>
    <w:rsid w:val="00052263"/>
    <w:rsid w:val="00052BF2"/>
    <w:rsid w:val="00052C9D"/>
    <w:rsid w:val="00053434"/>
    <w:rsid w:val="0005453E"/>
    <w:rsid w:val="00054B7E"/>
    <w:rsid w:val="00054BB5"/>
    <w:rsid w:val="00055CE8"/>
    <w:rsid w:val="00055D5D"/>
    <w:rsid w:val="00056646"/>
    <w:rsid w:val="00056F2C"/>
    <w:rsid w:val="00057797"/>
    <w:rsid w:val="000577AE"/>
    <w:rsid w:val="00057F9F"/>
    <w:rsid w:val="00057FDF"/>
    <w:rsid w:val="00060071"/>
    <w:rsid w:val="00060B04"/>
    <w:rsid w:val="00063272"/>
    <w:rsid w:val="00064129"/>
    <w:rsid w:val="00064538"/>
    <w:rsid w:val="00064C80"/>
    <w:rsid w:val="00065359"/>
    <w:rsid w:val="00065E06"/>
    <w:rsid w:val="00066176"/>
    <w:rsid w:val="000664AB"/>
    <w:rsid w:val="000664E5"/>
    <w:rsid w:val="000668C3"/>
    <w:rsid w:val="00066923"/>
    <w:rsid w:val="00066B81"/>
    <w:rsid w:val="00070487"/>
    <w:rsid w:val="00070FF5"/>
    <w:rsid w:val="00071579"/>
    <w:rsid w:val="000734C4"/>
    <w:rsid w:val="00073808"/>
    <w:rsid w:val="000738F2"/>
    <w:rsid w:val="000740FA"/>
    <w:rsid w:val="00074E6E"/>
    <w:rsid w:val="0007693D"/>
    <w:rsid w:val="00076BE2"/>
    <w:rsid w:val="00076F40"/>
    <w:rsid w:val="00080D1B"/>
    <w:rsid w:val="000834E1"/>
    <w:rsid w:val="00084738"/>
    <w:rsid w:val="0008660A"/>
    <w:rsid w:val="00090530"/>
    <w:rsid w:val="00091E1E"/>
    <w:rsid w:val="00091E33"/>
    <w:rsid w:val="0009297A"/>
    <w:rsid w:val="00092CCA"/>
    <w:rsid w:val="000949BF"/>
    <w:rsid w:val="000955A5"/>
    <w:rsid w:val="00095796"/>
    <w:rsid w:val="00096A26"/>
    <w:rsid w:val="00096DE4"/>
    <w:rsid w:val="0009758E"/>
    <w:rsid w:val="000975CF"/>
    <w:rsid w:val="000A0CC2"/>
    <w:rsid w:val="000A10FA"/>
    <w:rsid w:val="000A2B61"/>
    <w:rsid w:val="000A3088"/>
    <w:rsid w:val="000A3804"/>
    <w:rsid w:val="000A3F8F"/>
    <w:rsid w:val="000A50E0"/>
    <w:rsid w:val="000A61B6"/>
    <w:rsid w:val="000A6398"/>
    <w:rsid w:val="000A6FCC"/>
    <w:rsid w:val="000A7743"/>
    <w:rsid w:val="000B0124"/>
    <w:rsid w:val="000B1D0D"/>
    <w:rsid w:val="000B2438"/>
    <w:rsid w:val="000B284C"/>
    <w:rsid w:val="000B38E9"/>
    <w:rsid w:val="000B3C72"/>
    <w:rsid w:val="000B3F7E"/>
    <w:rsid w:val="000B4C3E"/>
    <w:rsid w:val="000B59CE"/>
    <w:rsid w:val="000B669E"/>
    <w:rsid w:val="000B6C95"/>
    <w:rsid w:val="000C14E4"/>
    <w:rsid w:val="000C1529"/>
    <w:rsid w:val="000C172F"/>
    <w:rsid w:val="000C2B01"/>
    <w:rsid w:val="000C353A"/>
    <w:rsid w:val="000C3617"/>
    <w:rsid w:val="000C3768"/>
    <w:rsid w:val="000C3AEE"/>
    <w:rsid w:val="000C45C9"/>
    <w:rsid w:val="000C4F7A"/>
    <w:rsid w:val="000C557E"/>
    <w:rsid w:val="000C6FCB"/>
    <w:rsid w:val="000C71AE"/>
    <w:rsid w:val="000C7D8E"/>
    <w:rsid w:val="000D0671"/>
    <w:rsid w:val="000D0F9D"/>
    <w:rsid w:val="000D14F1"/>
    <w:rsid w:val="000D226F"/>
    <w:rsid w:val="000D28FA"/>
    <w:rsid w:val="000D51CB"/>
    <w:rsid w:val="000D7CAF"/>
    <w:rsid w:val="000D7CC2"/>
    <w:rsid w:val="000E162F"/>
    <w:rsid w:val="000E1753"/>
    <w:rsid w:val="000E3726"/>
    <w:rsid w:val="000E393B"/>
    <w:rsid w:val="000E40F7"/>
    <w:rsid w:val="000E4900"/>
    <w:rsid w:val="000E701D"/>
    <w:rsid w:val="000E7BB1"/>
    <w:rsid w:val="000E7CAB"/>
    <w:rsid w:val="000F0D91"/>
    <w:rsid w:val="000F390F"/>
    <w:rsid w:val="000F3AAC"/>
    <w:rsid w:val="000F42D8"/>
    <w:rsid w:val="000F44DA"/>
    <w:rsid w:val="000F4847"/>
    <w:rsid w:val="000F6F78"/>
    <w:rsid w:val="000F78FE"/>
    <w:rsid w:val="00100827"/>
    <w:rsid w:val="00100A6B"/>
    <w:rsid w:val="001020C1"/>
    <w:rsid w:val="00102593"/>
    <w:rsid w:val="00102BFE"/>
    <w:rsid w:val="00103F59"/>
    <w:rsid w:val="00106462"/>
    <w:rsid w:val="00106DAC"/>
    <w:rsid w:val="00106F4F"/>
    <w:rsid w:val="001072B0"/>
    <w:rsid w:val="0010774A"/>
    <w:rsid w:val="00107A19"/>
    <w:rsid w:val="00107B16"/>
    <w:rsid w:val="00110911"/>
    <w:rsid w:val="001110D5"/>
    <w:rsid w:val="001117CD"/>
    <w:rsid w:val="00111871"/>
    <w:rsid w:val="00113A51"/>
    <w:rsid w:val="00113C88"/>
    <w:rsid w:val="00113FFE"/>
    <w:rsid w:val="001148C5"/>
    <w:rsid w:val="00115953"/>
    <w:rsid w:val="001164DC"/>
    <w:rsid w:val="00117841"/>
    <w:rsid w:val="00117B56"/>
    <w:rsid w:val="001201B1"/>
    <w:rsid w:val="0012126A"/>
    <w:rsid w:val="001213E8"/>
    <w:rsid w:val="00122065"/>
    <w:rsid w:val="00122114"/>
    <w:rsid w:val="0012251D"/>
    <w:rsid w:val="001225DE"/>
    <w:rsid w:val="0012472D"/>
    <w:rsid w:val="001255D5"/>
    <w:rsid w:val="00126480"/>
    <w:rsid w:val="0012693E"/>
    <w:rsid w:val="00133D73"/>
    <w:rsid w:val="00133EB8"/>
    <w:rsid w:val="001352B6"/>
    <w:rsid w:val="001353A9"/>
    <w:rsid w:val="00135AEB"/>
    <w:rsid w:val="00135F89"/>
    <w:rsid w:val="00136B18"/>
    <w:rsid w:val="00140261"/>
    <w:rsid w:val="00140943"/>
    <w:rsid w:val="0014154C"/>
    <w:rsid w:val="00141A93"/>
    <w:rsid w:val="00141DE1"/>
    <w:rsid w:val="00141F2D"/>
    <w:rsid w:val="001424A8"/>
    <w:rsid w:val="001424E0"/>
    <w:rsid w:val="001427CD"/>
    <w:rsid w:val="00142ACC"/>
    <w:rsid w:val="001437AC"/>
    <w:rsid w:val="00145A1B"/>
    <w:rsid w:val="00145DC5"/>
    <w:rsid w:val="001465F2"/>
    <w:rsid w:val="00146E1A"/>
    <w:rsid w:val="00147A23"/>
    <w:rsid w:val="001511C1"/>
    <w:rsid w:val="001512DE"/>
    <w:rsid w:val="00151BF5"/>
    <w:rsid w:val="0015403E"/>
    <w:rsid w:val="00154287"/>
    <w:rsid w:val="001549D1"/>
    <w:rsid w:val="0015512D"/>
    <w:rsid w:val="001552D6"/>
    <w:rsid w:val="00155385"/>
    <w:rsid w:val="0015546E"/>
    <w:rsid w:val="00157A55"/>
    <w:rsid w:val="00160914"/>
    <w:rsid w:val="00161F54"/>
    <w:rsid w:val="001624CD"/>
    <w:rsid w:val="001625FA"/>
    <w:rsid w:val="001633D9"/>
    <w:rsid w:val="00165387"/>
    <w:rsid w:val="00165474"/>
    <w:rsid w:val="00165B21"/>
    <w:rsid w:val="0016757B"/>
    <w:rsid w:val="00167792"/>
    <w:rsid w:val="00167922"/>
    <w:rsid w:val="001705FD"/>
    <w:rsid w:val="00171035"/>
    <w:rsid w:val="001718DA"/>
    <w:rsid w:val="00171D74"/>
    <w:rsid w:val="00173A8E"/>
    <w:rsid w:val="00174EC8"/>
    <w:rsid w:val="001751DE"/>
    <w:rsid w:val="0017552D"/>
    <w:rsid w:val="00176300"/>
    <w:rsid w:val="00176485"/>
    <w:rsid w:val="00177375"/>
    <w:rsid w:val="00184644"/>
    <w:rsid w:val="00185635"/>
    <w:rsid w:val="001872B6"/>
    <w:rsid w:val="001909AE"/>
    <w:rsid w:val="00190B68"/>
    <w:rsid w:val="00191FB0"/>
    <w:rsid w:val="00192047"/>
    <w:rsid w:val="00192B08"/>
    <w:rsid w:val="001930E5"/>
    <w:rsid w:val="00193299"/>
    <w:rsid w:val="00194170"/>
    <w:rsid w:val="00194202"/>
    <w:rsid w:val="00194319"/>
    <w:rsid w:val="00194E77"/>
    <w:rsid w:val="001966F1"/>
    <w:rsid w:val="00196E8E"/>
    <w:rsid w:val="001A0377"/>
    <w:rsid w:val="001A056C"/>
    <w:rsid w:val="001A0E4E"/>
    <w:rsid w:val="001A16D9"/>
    <w:rsid w:val="001A3F05"/>
    <w:rsid w:val="001A5A27"/>
    <w:rsid w:val="001A6556"/>
    <w:rsid w:val="001A66E3"/>
    <w:rsid w:val="001A6B03"/>
    <w:rsid w:val="001A7F56"/>
    <w:rsid w:val="001B0534"/>
    <w:rsid w:val="001B0584"/>
    <w:rsid w:val="001B05D3"/>
    <w:rsid w:val="001B1DC0"/>
    <w:rsid w:val="001B3D9C"/>
    <w:rsid w:val="001B4835"/>
    <w:rsid w:val="001B691F"/>
    <w:rsid w:val="001C01B2"/>
    <w:rsid w:val="001C021E"/>
    <w:rsid w:val="001C2145"/>
    <w:rsid w:val="001C22AC"/>
    <w:rsid w:val="001C2BFB"/>
    <w:rsid w:val="001C30E8"/>
    <w:rsid w:val="001C45EA"/>
    <w:rsid w:val="001C56A4"/>
    <w:rsid w:val="001C6148"/>
    <w:rsid w:val="001C6F5E"/>
    <w:rsid w:val="001C7073"/>
    <w:rsid w:val="001D0679"/>
    <w:rsid w:val="001D08AC"/>
    <w:rsid w:val="001D0FDC"/>
    <w:rsid w:val="001D1280"/>
    <w:rsid w:val="001D2B7E"/>
    <w:rsid w:val="001D322F"/>
    <w:rsid w:val="001D3429"/>
    <w:rsid w:val="001D36E2"/>
    <w:rsid w:val="001D4579"/>
    <w:rsid w:val="001D4B32"/>
    <w:rsid w:val="001D5309"/>
    <w:rsid w:val="001D5B37"/>
    <w:rsid w:val="001D669F"/>
    <w:rsid w:val="001D6EC5"/>
    <w:rsid w:val="001D72BD"/>
    <w:rsid w:val="001E05AE"/>
    <w:rsid w:val="001E0C4C"/>
    <w:rsid w:val="001E13A1"/>
    <w:rsid w:val="001E2289"/>
    <w:rsid w:val="001E28D8"/>
    <w:rsid w:val="001E2DF7"/>
    <w:rsid w:val="001E3EF9"/>
    <w:rsid w:val="001E477D"/>
    <w:rsid w:val="001E478A"/>
    <w:rsid w:val="001E5FA8"/>
    <w:rsid w:val="001F18D8"/>
    <w:rsid w:val="001F20D7"/>
    <w:rsid w:val="001F350A"/>
    <w:rsid w:val="001F3627"/>
    <w:rsid w:val="001F424F"/>
    <w:rsid w:val="001F479D"/>
    <w:rsid w:val="001F6CFB"/>
    <w:rsid w:val="001F74D8"/>
    <w:rsid w:val="001F76D3"/>
    <w:rsid w:val="001F7B27"/>
    <w:rsid w:val="001F7FBC"/>
    <w:rsid w:val="00200372"/>
    <w:rsid w:val="00201B48"/>
    <w:rsid w:val="00202736"/>
    <w:rsid w:val="0020363D"/>
    <w:rsid w:val="0020412C"/>
    <w:rsid w:val="00204C36"/>
    <w:rsid w:val="002053DE"/>
    <w:rsid w:val="00206019"/>
    <w:rsid w:val="00207493"/>
    <w:rsid w:val="002074D2"/>
    <w:rsid w:val="002075C7"/>
    <w:rsid w:val="002106A4"/>
    <w:rsid w:val="00211011"/>
    <w:rsid w:val="00211399"/>
    <w:rsid w:val="00214E28"/>
    <w:rsid w:val="00216740"/>
    <w:rsid w:val="00216784"/>
    <w:rsid w:val="00216EFE"/>
    <w:rsid w:val="0021779B"/>
    <w:rsid w:val="002202A0"/>
    <w:rsid w:val="002204A6"/>
    <w:rsid w:val="002219B6"/>
    <w:rsid w:val="00221F2F"/>
    <w:rsid w:val="002222A9"/>
    <w:rsid w:val="00222674"/>
    <w:rsid w:val="00222845"/>
    <w:rsid w:val="002241FB"/>
    <w:rsid w:val="0022485E"/>
    <w:rsid w:val="00224F1C"/>
    <w:rsid w:val="0022524C"/>
    <w:rsid w:val="00225880"/>
    <w:rsid w:val="00227610"/>
    <w:rsid w:val="00231956"/>
    <w:rsid w:val="00233C41"/>
    <w:rsid w:val="00235643"/>
    <w:rsid w:val="002356FD"/>
    <w:rsid w:val="00235A24"/>
    <w:rsid w:val="00236064"/>
    <w:rsid w:val="00236F71"/>
    <w:rsid w:val="00240448"/>
    <w:rsid w:val="002412B7"/>
    <w:rsid w:val="00241E81"/>
    <w:rsid w:val="0024274A"/>
    <w:rsid w:val="00243E06"/>
    <w:rsid w:val="0024449B"/>
    <w:rsid w:val="00244D2E"/>
    <w:rsid w:val="002454A5"/>
    <w:rsid w:val="002470FF"/>
    <w:rsid w:val="00247316"/>
    <w:rsid w:val="00250521"/>
    <w:rsid w:val="00254AE2"/>
    <w:rsid w:val="00254D68"/>
    <w:rsid w:val="00255C46"/>
    <w:rsid w:val="0026135E"/>
    <w:rsid w:val="00262C71"/>
    <w:rsid w:val="002630B0"/>
    <w:rsid w:val="0026337D"/>
    <w:rsid w:val="0026342C"/>
    <w:rsid w:val="00264C80"/>
    <w:rsid w:val="00264E94"/>
    <w:rsid w:val="002660A3"/>
    <w:rsid w:val="00266EC7"/>
    <w:rsid w:val="00270A76"/>
    <w:rsid w:val="00270CF6"/>
    <w:rsid w:val="00271546"/>
    <w:rsid w:val="00271A25"/>
    <w:rsid w:val="00271C8F"/>
    <w:rsid w:val="00271E6D"/>
    <w:rsid w:val="00272945"/>
    <w:rsid w:val="002735D5"/>
    <w:rsid w:val="0027450C"/>
    <w:rsid w:val="00275261"/>
    <w:rsid w:val="002758B4"/>
    <w:rsid w:val="00275B7C"/>
    <w:rsid w:val="00275FAD"/>
    <w:rsid w:val="00276D46"/>
    <w:rsid w:val="00282667"/>
    <w:rsid w:val="002828FD"/>
    <w:rsid w:val="002840AA"/>
    <w:rsid w:val="002844B2"/>
    <w:rsid w:val="00284EAD"/>
    <w:rsid w:val="002851FA"/>
    <w:rsid w:val="00286999"/>
    <w:rsid w:val="002908DC"/>
    <w:rsid w:val="002909AB"/>
    <w:rsid w:val="0029123F"/>
    <w:rsid w:val="00292A5E"/>
    <w:rsid w:val="00292CDA"/>
    <w:rsid w:val="002931ED"/>
    <w:rsid w:val="00293424"/>
    <w:rsid w:val="00294605"/>
    <w:rsid w:val="00294D45"/>
    <w:rsid w:val="002971EC"/>
    <w:rsid w:val="002A04E2"/>
    <w:rsid w:val="002A065F"/>
    <w:rsid w:val="002A20D4"/>
    <w:rsid w:val="002A2D7D"/>
    <w:rsid w:val="002A2EA4"/>
    <w:rsid w:val="002A44A9"/>
    <w:rsid w:val="002A4A01"/>
    <w:rsid w:val="002A76AD"/>
    <w:rsid w:val="002B2D0C"/>
    <w:rsid w:val="002B31A7"/>
    <w:rsid w:val="002B37EC"/>
    <w:rsid w:val="002B4F23"/>
    <w:rsid w:val="002B61B2"/>
    <w:rsid w:val="002B6D5C"/>
    <w:rsid w:val="002B71A5"/>
    <w:rsid w:val="002B7853"/>
    <w:rsid w:val="002C0CB0"/>
    <w:rsid w:val="002C0D82"/>
    <w:rsid w:val="002C10BB"/>
    <w:rsid w:val="002C1BF8"/>
    <w:rsid w:val="002C1E93"/>
    <w:rsid w:val="002C1ED0"/>
    <w:rsid w:val="002C2B56"/>
    <w:rsid w:val="002C32A3"/>
    <w:rsid w:val="002C5D72"/>
    <w:rsid w:val="002C720C"/>
    <w:rsid w:val="002D03D6"/>
    <w:rsid w:val="002D08AA"/>
    <w:rsid w:val="002D17F9"/>
    <w:rsid w:val="002D203B"/>
    <w:rsid w:val="002D28EE"/>
    <w:rsid w:val="002D2E82"/>
    <w:rsid w:val="002D3CDF"/>
    <w:rsid w:val="002D56B0"/>
    <w:rsid w:val="002D5EA1"/>
    <w:rsid w:val="002D61EB"/>
    <w:rsid w:val="002D6382"/>
    <w:rsid w:val="002D6D55"/>
    <w:rsid w:val="002D7D87"/>
    <w:rsid w:val="002E0A9A"/>
    <w:rsid w:val="002E20F0"/>
    <w:rsid w:val="002E2D56"/>
    <w:rsid w:val="002E32EC"/>
    <w:rsid w:val="002F05DE"/>
    <w:rsid w:val="002F1500"/>
    <w:rsid w:val="002F1676"/>
    <w:rsid w:val="002F1D01"/>
    <w:rsid w:val="002F2775"/>
    <w:rsid w:val="002F2AE9"/>
    <w:rsid w:val="002F3F0E"/>
    <w:rsid w:val="002F4052"/>
    <w:rsid w:val="002F5864"/>
    <w:rsid w:val="002F590F"/>
    <w:rsid w:val="002F7FCE"/>
    <w:rsid w:val="00301354"/>
    <w:rsid w:val="00301E23"/>
    <w:rsid w:val="00302685"/>
    <w:rsid w:val="003026A0"/>
    <w:rsid w:val="00302C9A"/>
    <w:rsid w:val="00302F73"/>
    <w:rsid w:val="00303787"/>
    <w:rsid w:val="00303BFC"/>
    <w:rsid w:val="00303F7D"/>
    <w:rsid w:val="00304DED"/>
    <w:rsid w:val="00305051"/>
    <w:rsid w:val="003051FE"/>
    <w:rsid w:val="00305700"/>
    <w:rsid w:val="00305A32"/>
    <w:rsid w:val="00306793"/>
    <w:rsid w:val="00306AA3"/>
    <w:rsid w:val="003101B2"/>
    <w:rsid w:val="0031070C"/>
    <w:rsid w:val="003119C0"/>
    <w:rsid w:val="00312513"/>
    <w:rsid w:val="00312978"/>
    <w:rsid w:val="00312E05"/>
    <w:rsid w:val="00313B60"/>
    <w:rsid w:val="00314002"/>
    <w:rsid w:val="00314855"/>
    <w:rsid w:val="00314A40"/>
    <w:rsid w:val="0031585F"/>
    <w:rsid w:val="00316597"/>
    <w:rsid w:val="003176AA"/>
    <w:rsid w:val="00317812"/>
    <w:rsid w:val="00317853"/>
    <w:rsid w:val="003178E1"/>
    <w:rsid w:val="00317D7D"/>
    <w:rsid w:val="0032218F"/>
    <w:rsid w:val="00322440"/>
    <w:rsid w:val="00322E09"/>
    <w:rsid w:val="00322FE9"/>
    <w:rsid w:val="00325025"/>
    <w:rsid w:val="003258D2"/>
    <w:rsid w:val="00330154"/>
    <w:rsid w:val="00330ABD"/>
    <w:rsid w:val="0033114D"/>
    <w:rsid w:val="003323E3"/>
    <w:rsid w:val="003348C9"/>
    <w:rsid w:val="003350D2"/>
    <w:rsid w:val="0033580C"/>
    <w:rsid w:val="00336AA3"/>
    <w:rsid w:val="003403E3"/>
    <w:rsid w:val="0034052A"/>
    <w:rsid w:val="0034055C"/>
    <w:rsid w:val="003415D5"/>
    <w:rsid w:val="003419DA"/>
    <w:rsid w:val="00341F3C"/>
    <w:rsid w:val="00342580"/>
    <w:rsid w:val="00343A76"/>
    <w:rsid w:val="00344AF5"/>
    <w:rsid w:val="00345EBB"/>
    <w:rsid w:val="00346988"/>
    <w:rsid w:val="00347BCF"/>
    <w:rsid w:val="00351C3F"/>
    <w:rsid w:val="003524F6"/>
    <w:rsid w:val="0035284E"/>
    <w:rsid w:val="00352C74"/>
    <w:rsid w:val="00352CD5"/>
    <w:rsid w:val="00353E38"/>
    <w:rsid w:val="00354DC6"/>
    <w:rsid w:val="00355831"/>
    <w:rsid w:val="0035596B"/>
    <w:rsid w:val="00355F1F"/>
    <w:rsid w:val="00356406"/>
    <w:rsid w:val="003567B5"/>
    <w:rsid w:val="00356F01"/>
    <w:rsid w:val="00356FF5"/>
    <w:rsid w:val="00361826"/>
    <w:rsid w:val="00361C7A"/>
    <w:rsid w:val="003637FD"/>
    <w:rsid w:val="00364921"/>
    <w:rsid w:val="00364E3F"/>
    <w:rsid w:val="00365BA9"/>
    <w:rsid w:val="00366144"/>
    <w:rsid w:val="00366FDD"/>
    <w:rsid w:val="003670B1"/>
    <w:rsid w:val="0036736E"/>
    <w:rsid w:val="00367EC9"/>
    <w:rsid w:val="00370143"/>
    <w:rsid w:val="00370577"/>
    <w:rsid w:val="00370752"/>
    <w:rsid w:val="003729A0"/>
    <w:rsid w:val="00372EAB"/>
    <w:rsid w:val="00373374"/>
    <w:rsid w:val="0037476F"/>
    <w:rsid w:val="003757AA"/>
    <w:rsid w:val="00376E29"/>
    <w:rsid w:val="003770B3"/>
    <w:rsid w:val="00381AB3"/>
    <w:rsid w:val="00382713"/>
    <w:rsid w:val="00382787"/>
    <w:rsid w:val="00383DBF"/>
    <w:rsid w:val="003851D3"/>
    <w:rsid w:val="003855CE"/>
    <w:rsid w:val="003859C9"/>
    <w:rsid w:val="0038693F"/>
    <w:rsid w:val="00386B07"/>
    <w:rsid w:val="00387419"/>
    <w:rsid w:val="00387538"/>
    <w:rsid w:val="003901AD"/>
    <w:rsid w:val="00390753"/>
    <w:rsid w:val="00391092"/>
    <w:rsid w:val="00391493"/>
    <w:rsid w:val="003914BA"/>
    <w:rsid w:val="0039166E"/>
    <w:rsid w:val="003918FC"/>
    <w:rsid w:val="00391A59"/>
    <w:rsid w:val="003930AE"/>
    <w:rsid w:val="003930DB"/>
    <w:rsid w:val="00393489"/>
    <w:rsid w:val="003943C2"/>
    <w:rsid w:val="00395A1B"/>
    <w:rsid w:val="00395DD1"/>
    <w:rsid w:val="003A08F2"/>
    <w:rsid w:val="003A0F40"/>
    <w:rsid w:val="003A1D1D"/>
    <w:rsid w:val="003A20EF"/>
    <w:rsid w:val="003A2EB2"/>
    <w:rsid w:val="003A3605"/>
    <w:rsid w:val="003A36F2"/>
    <w:rsid w:val="003A3AEB"/>
    <w:rsid w:val="003A3D35"/>
    <w:rsid w:val="003A6CE1"/>
    <w:rsid w:val="003A79EF"/>
    <w:rsid w:val="003B0B55"/>
    <w:rsid w:val="003B327E"/>
    <w:rsid w:val="003B3EBC"/>
    <w:rsid w:val="003B47D2"/>
    <w:rsid w:val="003B5FFB"/>
    <w:rsid w:val="003B61BA"/>
    <w:rsid w:val="003B66E2"/>
    <w:rsid w:val="003C0372"/>
    <w:rsid w:val="003C0F49"/>
    <w:rsid w:val="003C20FC"/>
    <w:rsid w:val="003C368A"/>
    <w:rsid w:val="003C3807"/>
    <w:rsid w:val="003C38ED"/>
    <w:rsid w:val="003C43B9"/>
    <w:rsid w:val="003C72E2"/>
    <w:rsid w:val="003C7734"/>
    <w:rsid w:val="003D05B9"/>
    <w:rsid w:val="003D34D1"/>
    <w:rsid w:val="003D4B8B"/>
    <w:rsid w:val="003D55FB"/>
    <w:rsid w:val="003D5BFD"/>
    <w:rsid w:val="003D62C0"/>
    <w:rsid w:val="003D7254"/>
    <w:rsid w:val="003D7F41"/>
    <w:rsid w:val="003E00EB"/>
    <w:rsid w:val="003E1239"/>
    <w:rsid w:val="003E1297"/>
    <w:rsid w:val="003E1B7D"/>
    <w:rsid w:val="003E21C2"/>
    <w:rsid w:val="003E2C00"/>
    <w:rsid w:val="003E2D2F"/>
    <w:rsid w:val="003E348B"/>
    <w:rsid w:val="003E401E"/>
    <w:rsid w:val="003E4CC8"/>
    <w:rsid w:val="003E4E52"/>
    <w:rsid w:val="003E52C7"/>
    <w:rsid w:val="003E55C0"/>
    <w:rsid w:val="003E5682"/>
    <w:rsid w:val="003E5E2A"/>
    <w:rsid w:val="003E6CA9"/>
    <w:rsid w:val="003E6FA0"/>
    <w:rsid w:val="003E77D9"/>
    <w:rsid w:val="003F0D71"/>
    <w:rsid w:val="003F27EB"/>
    <w:rsid w:val="003F2BE4"/>
    <w:rsid w:val="003F2F70"/>
    <w:rsid w:val="003F3234"/>
    <w:rsid w:val="003F364F"/>
    <w:rsid w:val="003F3FDE"/>
    <w:rsid w:val="003F492F"/>
    <w:rsid w:val="003F4BFD"/>
    <w:rsid w:val="003F4E62"/>
    <w:rsid w:val="003F4F44"/>
    <w:rsid w:val="003F4F45"/>
    <w:rsid w:val="003F5633"/>
    <w:rsid w:val="003F5989"/>
    <w:rsid w:val="003F720F"/>
    <w:rsid w:val="00402F67"/>
    <w:rsid w:val="00403175"/>
    <w:rsid w:val="0040330E"/>
    <w:rsid w:val="00403381"/>
    <w:rsid w:val="0040408D"/>
    <w:rsid w:val="00404F1E"/>
    <w:rsid w:val="00405944"/>
    <w:rsid w:val="004063FB"/>
    <w:rsid w:val="004071F2"/>
    <w:rsid w:val="00407AEF"/>
    <w:rsid w:val="0041075B"/>
    <w:rsid w:val="00410EF6"/>
    <w:rsid w:val="00412591"/>
    <w:rsid w:val="00412FBB"/>
    <w:rsid w:val="00413941"/>
    <w:rsid w:val="00415129"/>
    <w:rsid w:val="0041640A"/>
    <w:rsid w:val="004165C6"/>
    <w:rsid w:val="00416950"/>
    <w:rsid w:val="00416BAC"/>
    <w:rsid w:val="00416FCA"/>
    <w:rsid w:val="00417E83"/>
    <w:rsid w:val="0042135C"/>
    <w:rsid w:val="0042179A"/>
    <w:rsid w:val="00424432"/>
    <w:rsid w:val="00425BFA"/>
    <w:rsid w:val="00426DB5"/>
    <w:rsid w:val="0043030C"/>
    <w:rsid w:val="00430E5C"/>
    <w:rsid w:val="00430F77"/>
    <w:rsid w:val="004323CB"/>
    <w:rsid w:val="00432777"/>
    <w:rsid w:val="004344BB"/>
    <w:rsid w:val="004358A7"/>
    <w:rsid w:val="0043772B"/>
    <w:rsid w:val="0044167D"/>
    <w:rsid w:val="004417BC"/>
    <w:rsid w:val="00441B96"/>
    <w:rsid w:val="00441C1F"/>
    <w:rsid w:val="00441E35"/>
    <w:rsid w:val="00442779"/>
    <w:rsid w:val="00442957"/>
    <w:rsid w:val="004435E7"/>
    <w:rsid w:val="00443FBF"/>
    <w:rsid w:val="004440D8"/>
    <w:rsid w:val="0044425B"/>
    <w:rsid w:val="0044513E"/>
    <w:rsid w:val="004456F1"/>
    <w:rsid w:val="0044693A"/>
    <w:rsid w:val="0044730C"/>
    <w:rsid w:val="004518C2"/>
    <w:rsid w:val="0045243B"/>
    <w:rsid w:val="00452847"/>
    <w:rsid w:val="004542D1"/>
    <w:rsid w:val="004543DB"/>
    <w:rsid w:val="00454F21"/>
    <w:rsid w:val="00455996"/>
    <w:rsid w:val="00456476"/>
    <w:rsid w:val="004565FF"/>
    <w:rsid w:val="004575E9"/>
    <w:rsid w:val="00457B05"/>
    <w:rsid w:val="00457BFD"/>
    <w:rsid w:val="00460911"/>
    <w:rsid w:val="004614CC"/>
    <w:rsid w:val="004619A0"/>
    <w:rsid w:val="00462103"/>
    <w:rsid w:val="0046262C"/>
    <w:rsid w:val="00462AFE"/>
    <w:rsid w:val="00464052"/>
    <w:rsid w:val="004641D4"/>
    <w:rsid w:val="004645C0"/>
    <w:rsid w:val="00466A29"/>
    <w:rsid w:val="00466E02"/>
    <w:rsid w:val="0046795E"/>
    <w:rsid w:val="004701DC"/>
    <w:rsid w:val="004707FA"/>
    <w:rsid w:val="00470845"/>
    <w:rsid w:val="00471AF0"/>
    <w:rsid w:val="00474701"/>
    <w:rsid w:val="00474F17"/>
    <w:rsid w:val="00475214"/>
    <w:rsid w:val="00475947"/>
    <w:rsid w:val="00475DC0"/>
    <w:rsid w:val="00476695"/>
    <w:rsid w:val="004803F8"/>
    <w:rsid w:val="0048140D"/>
    <w:rsid w:val="00481A4F"/>
    <w:rsid w:val="00482BAA"/>
    <w:rsid w:val="00483E4C"/>
    <w:rsid w:val="00484620"/>
    <w:rsid w:val="00486804"/>
    <w:rsid w:val="00486B03"/>
    <w:rsid w:val="00486DB1"/>
    <w:rsid w:val="00490555"/>
    <w:rsid w:val="004915D8"/>
    <w:rsid w:val="0049184C"/>
    <w:rsid w:val="0049226C"/>
    <w:rsid w:val="004929E4"/>
    <w:rsid w:val="004937D1"/>
    <w:rsid w:val="00493BB2"/>
    <w:rsid w:val="00494B7F"/>
    <w:rsid w:val="00496471"/>
    <w:rsid w:val="00496620"/>
    <w:rsid w:val="00496E07"/>
    <w:rsid w:val="004A120B"/>
    <w:rsid w:val="004A1FBC"/>
    <w:rsid w:val="004A2C0C"/>
    <w:rsid w:val="004A3A68"/>
    <w:rsid w:val="004A43CB"/>
    <w:rsid w:val="004A48CE"/>
    <w:rsid w:val="004A4B47"/>
    <w:rsid w:val="004A4BF0"/>
    <w:rsid w:val="004A5979"/>
    <w:rsid w:val="004A5AFD"/>
    <w:rsid w:val="004A717D"/>
    <w:rsid w:val="004A72F2"/>
    <w:rsid w:val="004A76A8"/>
    <w:rsid w:val="004B10C5"/>
    <w:rsid w:val="004B25CE"/>
    <w:rsid w:val="004B37A4"/>
    <w:rsid w:val="004B3897"/>
    <w:rsid w:val="004B3999"/>
    <w:rsid w:val="004B4F3F"/>
    <w:rsid w:val="004B6376"/>
    <w:rsid w:val="004B69C3"/>
    <w:rsid w:val="004B7371"/>
    <w:rsid w:val="004B78AB"/>
    <w:rsid w:val="004C03B5"/>
    <w:rsid w:val="004C1B81"/>
    <w:rsid w:val="004C1C39"/>
    <w:rsid w:val="004C2378"/>
    <w:rsid w:val="004C313B"/>
    <w:rsid w:val="004C3B1D"/>
    <w:rsid w:val="004C495D"/>
    <w:rsid w:val="004C549E"/>
    <w:rsid w:val="004C73D0"/>
    <w:rsid w:val="004D074B"/>
    <w:rsid w:val="004D09B6"/>
    <w:rsid w:val="004D0A4C"/>
    <w:rsid w:val="004D1537"/>
    <w:rsid w:val="004D173B"/>
    <w:rsid w:val="004D227F"/>
    <w:rsid w:val="004D2AF4"/>
    <w:rsid w:val="004D3E48"/>
    <w:rsid w:val="004D4045"/>
    <w:rsid w:val="004D4413"/>
    <w:rsid w:val="004D46D9"/>
    <w:rsid w:val="004D5D3B"/>
    <w:rsid w:val="004D722E"/>
    <w:rsid w:val="004D79E9"/>
    <w:rsid w:val="004E17F1"/>
    <w:rsid w:val="004E1A70"/>
    <w:rsid w:val="004E287F"/>
    <w:rsid w:val="004E2E3D"/>
    <w:rsid w:val="004E3619"/>
    <w:rsid w:val="004E3F38"/>
    <w:rsid w:val="004E4EA9"/>
    <w:rsid w:val="004E50C0"/>
    <w:rsid w:val="004E63F9"/>
    <w:rsid w:val="004E7014"/>
    <w:rsid w:val="004E735C"/>
    <w:rsid w:val="004E773C"/>
    <w:rsid w:val="004F083A"/>
    <w:rsid w:val="004F1A23"/>
    <w:rsid w:val="004F1B6D"/>
    <w:rsid w:val="004F2060"/>
    <w:rsid w:val="004F2CDB"/>
    <w:rsid w:val="004F3797"/>
    <w:rsid w:val="004F53FB"/>
    <w:rsid w:val="004F6CB8"/>
    <w:rsid w:val="00500505"/>
    <w:rsid w:val="005005EA"/>
    <w:rsid w:val="00500B27"/>
    <w:rsid w:val="0050188D"/>
    <w:rsid w:val="005018F0"/>
    <w:rsid w:val="00501B2F"/>
    <w:rsid w:val="0050223A"/>
    <w:rsid w:val="0050242E"/>
    <w:rsid w:val="005025C6"/>
    <w:rsid w:val="0050285E"/>
    <w:rsid w:val="005028B8"/>
    <w:rsid w:val="00502A39"/>
    <w:rsid w:val="00502D75"/>
    <w:rsid w:val="00503697"/>
    <w:rsid w:val="00504334"/>
    <w:rsid w:val="005056A5"/>
    <w:rsid w:val="00507C2F"/>
    <w:rsid w:val="00507DB1"/>
    <w:rsid w:val="0051026D"/>
    <w:rsid w:val="00511470"/>
    <w:rsid w:val="00512172"/>
    <w:rsid w:val="00512B9B"/>
    <w:rsid w:val="00512CB3"/>
    <w:rsid w:val="0051343E"/>
    <w:rsid w:val="00513608"/>
    <w:rsid w:val="00513BE3"/>
    <w:rsid w:val="00513C38"/>
    <w:rsid w:val="00513CFB"/>
    <w:rsid w:val="00514ABC"/>
    <w:rsid w:val="00514BB0"/>
    <w:rsid w:val="00515D74"/>
    <w:rsid w:val="00515F90"/>
    <w:rsid w:val="005179FD"/>
    <w:rsid w:val="005217D5"/>
    <w:rsid w:val="005217F2"/>
    <w:rsid w:val="00522632"/>
    <w:rsid w:val="00522AEB"/>
    <w:rsid w:val="005232F9"/>
    <w:rsid w:val="00523ADA"/>
    <w:rsid w:val="00523FAA"/>
    <w:rsid w:val="005248B6"/>
    <w:rsid w:val="00525465"/>
    <w:rsid w:val="005270E7"/>
    <w:rsid w:val="00527107"/>
    <w:rsid w:val="00527952"/>
    <w:rsid w:val="00527C66"/>
    <w:rsid w:val="00530359"/>
    <w:rsid w:val="00530754"/>
    <w:rsid w:val="00533186"/>
    <w:rsid w:val="00533D72"/>
    <w:rsid w:val="00534486"/>
    <w:rsid w:val="0053506B"/>
    <w:rsid w:val="00535198"/>
    <w:rsid w:val="005356C1"/>
    <w:rsid w:val="00535904"/>
    <w:rsid w:val="0053759F"/>
    <w:rsid w:val="0054014A"/>
    <w:rsid w:val="00540474"/>
    <w:rsid w:val="005430C8"/>
    <w:rsid w:val="00544228"/>
    <w:rsid w:val="005457CB"/>
    <w:rsid w:val="00546EA5"/>
    <w:rsid w:val="005478A6"/>
    <w:rsid w:val="005507CE"/>
    <w:rsid w:val="00550882"/>
    <w:rsid w:val="00553FF7"/>
    <w:rsid w:val="005551F9"/>
    <w:rsid w:val="005557B0"/>
    <w:rsid w:val="00556F1E"/>
    <w:rsid w:val="00557605"/>
    <w:rsid w:val="005600C9"/>
    <w:rsid w:val="00560BB9"/>
    <w:rsid w:val="00560EC8"/>
    <w:rsid w:val="005617D4"/>
    <w:rsid w:val="00563287"/>
    <w:rsid w:val="00563CFA"/>
    <w:rsid w:val="0056576F"/>
    <w:rsid w:val="00566557"/>
    <w:rsid w:val="00566CD5"/>
    <w:rsid w:val="0056753C"/>
    <w:rsid w:val="0057039A"/>
    <w:rsid w:val="00570FEC"/>
    <w:rsid w:val="005718B6"/>
    <w:rsid w:val="00571E21"/>
    <w:rsid w:val="00572DC4"/>
    <w:rsid w:val="00573953"/>
    <w:rsid w:val="00573C48"/>
    <w:rsid w:val="00574E24"/>
    <w:rsid w:val="00574ECB"/>
    <w:rsid w:val="005765EC"/>
    <w:rsid w:val="00576D80"/>
    <w:rsid w:val="00577037"/>
    <w:rsid w:val="00577AE1"/>
    <w:rsid w:val="00581274"/>
    <w:rsid w:val="00581CAE"/>
    <w:rsid w:val="00581D0F"/>
    <w:rsid w:val="0058292D"/>
    <w:rsid w:val="00582F59"/>
    <w:rsid w:val="005833F3"/>
    <w:rsid w:val="0058420C"/>
    <w:rsid w:val="00585A5C"/>
    <w:rsid w:val="00586349"/>
    <w:rsid w:val="00586F35"/>
    <w:rsid w:val="00587086"/>
    <w:rsid w:val="0059029A"/>
    <w:rsid w:val="005913DA"/>
    <w:rsid w:val="0059168C"/>
    <w:rsid w:val="00591781"/>
    <w:rsid w:val="005917F7"/>
    <w:rsid w:val="00591BAC"/>
    <w:rsid w:val="00592018"/>
    <w:rsid w:val="005928A0"/>
    <w:rsid w:val="0059387C"/>
    <w:rsid w:val="00593F75"/>
    <w:rsid w:val="0059423A"/>
    <w:rsid w:val="00594EA4"/>
    <w:rsid w:val="0059533E"/>
    <w:rsid w:val="005963AE"/>
    <w:rsid w:val="00596521"/>
    <w:rsid w:val="00596725"/>
    <w:rsid w:val="00597295"/>
    <w:rsid w:val="0059743B"/>
    <w:rsid w:val="0059743F"/>
    <w:rsid w:val="00597D71"/>
    <w:rsid w:val="005A09A5"/>
    <w:rsid w:val="005A0E5D"/>
    <w:rsid w:val="005A1AFC"/>
    <w:rsid w:val="005A2DC6"/>
    <w:rsid w:val="005A3DCB"/>
    <w:rsid w:val="005A4379"/>
    <w:rsid w:val="005A72E4"/>
    <w:rsid w:val="005A7608"/>
    <w:rsid w:val="005B02CC"/>
    <w:rsid w:val="005B0561"/>
    <w:rsid w:val="005B14EB"/>
    <w:rsid w:val="005B2351"/>
    <w:rsid w:val="005B3BBF"/>
    <w:rsid w:val="005B3F38"/>
    <w:rsid w:val="005B40E0"/>
    <w:rsid w:val="005B462B"/>
    <w:rsid w:val="005B483B"/>
    <w:rsid w:val="005B4BEA"/>
    <w:rsid w:val="005B740D"/>
    <w:rsid w:val="005B792A"/>
    <w:rsid w:val="005C2E6B"/>
    <w:rsid w:val="005C3031"/>
    <w:rsid w:val="005C33ED"/>
    <w:rsid w:val="005C4BAA"/>
    <w:rsid w:val="005C5920"/>
    <w:rsid w:val="005C6DE7"/>
    <w:rsid w:val="005C6F8C"/>
    <w:rsid w:val="005D008A"/>
    <w:rsid w:val="005D1C88"/>
    <w:rsid w:val="005D2892"/>
    <w:rsid w:val="005D31E9"/>
    <w:rsid w:val="005D577C"/>
    <w:rsid w:val="005D5867"/>
    <w:rsid w:val="005D6A28"/>
    <w:rsid w:val="005D6DD1"/>
    <w:rsid w:val="005E0804"/>
    <w:rsid w:val="005E09E5"/>
    <w:rsid w:val="005E19B2"/>
    <w:rsid w:val="005E2401"/>
    <w:rsid w:val="005E3C16"/>
    <w:rsid w:val="005E4D1C"/>
    <w:rsid w:val="005E5FBD"/>
    <w:rsid w:val="005E610A"/>
    <w:rsid w:val="005E68E6"/>
    <w:rsid w:val="005E78B6"/>
    <w:rsid w:val="005E7FA8"/>
    <w:rsid w:val="005F00AA"/>
    <w:rsid w:val="005F032A"/>
    <w:rsid w:val="005F07B0"/>
    <w:rsid w:val="005F10CA"/>
    <w:rsid w:val="005F2B67"/>
    <w:rsid w:val="005F5420"/>
    <w:rsid w:val="005F5629"/>
    <w:rsid w:val="005F61DD"/>
    <w:rsid w:val="005F6586"/>
    <w:rsid w:val="005F6AE8"/>
    <w:rsid w:val="005F6BC7"/>
    <w:rsid w:val="005F6D9B"/>
    <w:rsid w:val="005F71EF"/>
    <w:rsid w:val="005F79E5"/>
    <w:rsid w:val="005F7D01"/>
    <w:rsid w:val="005F7E7C"/>
    <w:rsid w:val="005F7FA8"/>
    <w:rsid w:val="006000CC"/>
    <w:rsid w:val="00602090"/>
    <w:rsid w:val="0060244C"/>
    <w:rsid w:val="006026A5"/>
    <w:rsid w:val="00603401"/>
    <w:rsid w:val="00604FBC"/>
    <w:rsid w:val="00605058"/>
    <w:rsid w:val="00606094"/>
    <w:rsid w:val="00606B57"/>
    <w:rsid w:val="00607BFD"/>
    <w:rsid w:val="00610CDF"/>
    <w:rsid w:val="00611FCC"/>
    <w:rsid w:val="00612377"/>
    <w:rsid w:val="0061430C"/>
    <w:rsid w:val="00615519"/>
    <w:rsid w:val="00616F3D"/>
    <w:rsid w:val="006176C7"/>
    <w:rsid w:val="00617A50"/>
    <w:rsid w:val="006218F0"/>
    <w:rsid w:val="00622CCC"/>
    <w:rsid w:val="00623DE8"/>
    <w:rsid w:val="00624CEB"/>
    <w:rsid w:val="0062547F"/>
    <w:rsid w:val="00625AE8"/>
    <w:rsid w:val="006261C5"/>
    <w:rsid w:val="0062654A"/>
    <w:rsid w:val="00626C0A"/>
    <w:rsid w:val="00626ED3"/>
    <w:rsid w:val="0063011D"/>
    <w:rsid w:val="00630C25"/>
    <w:rsid w:val="00632D1E"/>
    <w:rsid w:val="006332BD"/>
    <w:rsid w:val="00633E35"/>
    <w:rsid w:val="00634DE3"/>
    <w:rsid w:val="00636741"/>
    <w:rsid w:val="0064009C"/>
    <w:rsid w:val="00640822"/>
    <w:rsid w:val="00640C44"/>
    <w:rsid w:val="0064339B"/>
    <w:rsid w:val="00643E56"/>
    <w:rsid w:val="00647157"/>
    <w:rsid w:val="00647625"/>
    <w:rsid w:val="006476B2"/>
    <w:rsid w:val="00653D01"/>
    <w:rsid w:val="00654E85"/>
    <w:rsid w:val="00655775"/>
    <w:rsid w:val="00656458"/>
    <w:rsid w:val="00656891"/>
    <w:rsid w:val="006568D7"/>
    <w:rsid w:val="00660A52"/>
    <w:rsid w:val="006615D8"/>
    <w:rsid w:val="00661781"/>
    <w:rsid w:val="00663974"/>
    <w:rsid w:val="00663A8D"/>
    <w:rsid w:val="00663F68"/>
    <w:rsid w:val="0066441B"/>
    <w:rsid w:val="00664AC4"/>
    <w:rsid w:val="006651E0"/>
    <w:rsid w:val="0066594B"/>
    <w:rsid w:val="00665F1E"/>
    <w:rsid w:val="0066673B"/>
    <w:rsid w:val="006679A1"/>
    <w:rsid w:val="00667AE5"/>
    <w:rsid w:val="00674F62"/>
    <w:rsid w:val="00676025"/>
    <w:rsid w:val="00676218"/>
    <w:rsid w:val="006810F4"/>
    <w:rsid w:val="0068151A"/>
    <w:rsid w:val="00682229"/>
    <w:rsid w:val="00682495"/>
    <w:rsid w:val="00682B16"/>
    <w:rsid w:val="00682D81"/>
    <w:rsid w:val="00683D50"/>
    <w:rsid w:val="00684FA5"/>
    <w:rsid w:val="00685D89"/>
    <w:rsid w:val="00686D36"/>
    <w:rsid w:val="00686E43"/>
    <w:rsid w:val="006870A0"/>
    <w:rsid w:val="0068735D"/>
    <w:rsid w:val="006876F8"/>
    <w:rsid w:val="0069051F"/>
    <w:rsid w:val="00692373"/>
    <w:rsid w:val="0069363B"/>
    <w:rsid w:val="00693E37"/>
    <w:rsid w:val="006946B5"/>
    <w:rsid w:val="00694776"/>
    <w:rsid w:val="00694A1B"/>
    <w:rsid w:val="00695272"/>
    <w:rsid w:val="006959EE"/>
    <w:rsid w:val="006972CF"/>
    <w:rsid w:val="006A00CA"/>
    <w:rsid w:val="006A0121"/>
    <w:rsid w:val="006A076D"/>
    <w:rsid w:val="006A07AC"/>
    <w:rsid w:val="006A0E22"/>
    <w:rsid w:val="006A14E1"/>
    <w:rsid w:val="006A1996"/>
    <w:rsid w:val="006A22F7"/>
    <w:rsid w:val="006A2320"/>
    <w:rsid w:val="006A3109"/>
    <w:rsid w:val="006A43A7"/>
    <w:rsid w:val="006A4B35"/>
    <w:rsid w:val="006A606B"/>
    <w:rsid w:val="006A62BC"/>
    <w:rsid w:val="006A65A7"/>
    <w:rsid w:val="006B03FB"/>
    <w:rsid w:val="006B05F6"/>
    <w:rsid w:val="006B0984"/>
    <w:rsid w:val="006B2016"/>
    <w:rsid w:val="006B278D"/>
    <w:rsid w:val="006B3D0B"/>
    <w:rsid w:val="006B4193"/>
    <w:rsid w:val="006B41FD"/>
    <w:rsid w:val="006B4C96"/>
    <w:rsid w:val="006B5E22"/>
    <w:rsid w:val="006B6E33"/>
    <w:rsid w:val="006B7D0D"/>
    <w:rsid w:val="006C1691"/>
    <w:rsid w:val="006C20A2"/>
    <w:rsid w:val="006C21A3"/>
    <w:rsid w:val="006C23E0"/>
    <w:rsid w:val="006C39F2"/>
    <w:rsid w:val="006D062C"/>
    <w:rsid w:val="006D0811"/>
    <w:rsid w:val="006D1325"/>
    <w:rsid w:val="006D248A"/>
    <w:rsid w:val="006D2BC9"/>
    <w:rsid w:val="006D3251"/>
    <w:rsid w:val="006D3E64"/>
    <w:rsid w:val="006D3F0A"/>
    <w:rsid w:val="006D493D"/>
    <w:rsid w:val="006D775C"/>
    <w:rsid w:val="006D7CE9"/>
    <w:rsid w:val="006E0790"/>
    <w:rsid w:val="006E1323"/>
    <w:rsid w:val="006E34B4"/>
    <w:rsid w:val="006E36B1"/>
    <w:rsid w:val="006E4759"/>
    <w:rsid w:val="006E699B"/>
    <w:rsid w:val="006E6FD7"/>
    <w:rsid w:val="006F0ACF"/>
    <w:rsid w:val="006F26A9"/>
    <w:rsid w:val="006F26C2"/>
    <w:rsid w:val="006F2BF4"/>
    <w:rsid w:val="006F30A2"/>
    <w:rsid w:val="006F3A75"/>
    <w:rsid w:val="006F3D78"/>
    <w:rsid w:val="006F44A2"/>
    <w:rsid w:val="006F4CBE"/>
    <w:rsid w:val="006F5EAE"/>
    <w:rsid w:val="006F63DD"/>
    <w:rsid w:val="007001EA"/>
    <w:rsid w:val="00700409"/>
    <w:rsid w:val="007005E6"/>
    <w:rsid w:val="007008DF"/>
    <w:rsid w:val="007020D6"/>
    <w:rsid w:val="00702CF5"/>
    <w:rsid w:val="00703EA5"/>
    <w:rsid w:val="00704A04"/>
    <w:rsid w:val="00704A5F"/>
    <w:rsid w:val="00704B19"/>
    <w:rsid w:val="00705B91"/>
    <w:rsid w:val="0070623A"/>
    <w:rsid w:val="00710173"/>
    <w:rsid w:val="00710C81"/>
    <w:rsid w:val="0071102B"/>
    <w:rsid w:val="007112FE"/>
    <w:rsid w:val="0071157C"/>
    <w:rsid w:val="007129E0"/>
    <w:rsid w:val="00713378"/>
    <w:rsid w:val="00713717"/>
    <w:rsid w:val="0071382D"/>
    <w:rsid w:val="00713F4A"/>
    <w:rsid w:val="00713FBB"/>
    <w:rsid w:val="0071448E"/>
    <w:rsid w:val="007171FA"/>
    <w:rsid w:val="0071773D"/>
    <w:rsid w:val="00717AFF"/>
    <w:rsid w:val="00717C87"/>
    <w:rsid w:val="00717EE1"/>
    <w:rsid w:val="007207FE"/>
    <w:rsid w:val="0072383F"/>
    <w:rsid w:val="007252BB"/>
    <w:rsid w:val="0072706D"/>
    <w:rsid w:val="007271DD"/>
    <w:rsid w:val="00727A2A"/>
    <w:rsid w:val="00727F13"/>
    <w:rsid w:val="00730553"/>
    <w:rsid w:val="007306E3"/>
    <w:rsid w:val="0073128E"/>
    <w:rsid w:val="007316A8"/>
    <w:rsid w:val="007318B2"/>
    <w:rsid w:val="007318B3"/>
    <w:rsid w:val="007340E1"/>
    <w:rsid w:val="00734113"/>
    <w:rsid w:val="0073429B"/>
    <w:rsid w:val="00735EF7"/>
    <w:rsid w:val="00740D50"/>
    <w:rsid w:val="00740F53"/>
    <w:rsid w:val="00742EE2"/>
    <w:rsid w:val="007456FE"/>
    <w:rsid w:val="00746682"/>
    <w:rsid w:val="00746F0E"/>
    <w:rsid w:val="00747549"/>
    <w:rsid w:val="0075173D"/>
    <w:rsid w:val="00751894"/>
    <w:rsid w:val="007519AB"/>
    <w:rsid w:val="00751A3C"/>
    <w:rsid w:val="007530DF"/>
    <w:rsid w:val="0075437F"/>
    <w:rsid w:val="007543DF"/>
    <w:rsid w:val="00754BE4"/>
    <w:rsid w:val="00754EAD"/>
    <w:rsid w:val="007553D7"/>
    <w:rsid w:val="00755791"/>
    <w:rsid w:val="00755AF1"/>
    <w:rsid w:val="00756B1A"/>
    <w:rsid w:val="00756CF3"/>
    <w:rsid w:val="0076131E"/>
    <w:rsid w:val="0076304D"/>
    <w:rsid w:val="007632A0"/>
    <w:rsid w:val="007639E7"/>
    <w:rsid w:val="00763A6B"/>
    <w:rsid w:val="00764950"/>
    <w:rsid w:val="00765C78"/>
    <w:rsid w:val="00766557"/>
    <w:rsid w:val="00766C0D"/>
    <w:rsid w:val="0077079A"/>
    <w:rsid w:val="00770B72"/>
    <w:rsid w:val="00771DD2"/>
    <w:rsid w:val="00771EF0"/>
    <w:rsid w:val="007721A7"/>
    <w:rsid w:val="00776234"/>
    <w:rsid w:val="00776C57"/>
    <w:rsid w:val="00776DD2"/>
    <w:rsid w:val="007801D7"/>
    <w:rsid w:val="00783A54"/>
    <w:rsid w:val="00783C1C"/>
    <w:rsid w:val="00784AC3"/>
    <w:rsid w:val="007862FA"/>
    <w:rsid w:val="0078634F"/>
    <w:rsid w:val="00787B96"/>
    <w:rsid w:val="007912AA"/>
    <w:rsid w:val="00792A57"/>
    <w:rsid w:val="00792CBA"/>
    <w:rsid w:val="00792E44"/>
    <w:rsid w:val="00793D61"/>
    <w:rsid w:val="00793DF3"/>
    <w:rsid w:val="00794642"/>
    <w:rsid w:val="00795305"/>
    <w:rsid w:val="007954B8"/>
    <w:rsid w:val="00795867"/>
    <w:rsid w:val="00795EC4"/>
    <w:rsid w:val="00796282"/>
    <w:rsid w:val="00796353"/>
    <w:rsid w:val="00796EDD"/>
    <w:rsid w:val="007972F6"/>
    <w:rsid w:val="00797F1E"/>
    <w:rsid w:val="007A063B"/>
    <w:rsid w:val="007A1C35"/>
    <w:rsid w:val="007A2D65"/>
    <w:rsid w:val="007A3DDB"/>
    <w:rsid w:val="007A50D8"/>
    <w:rsid w:val="007A59BD"/>
    <w:rsid w:val="007A6454"/>
    <w:rsid w:val="007A79D5"/>
    <w:rsid w:val="007B0834"/>
    <w:rsid w:val="007B0C4E"/>
    <w:rsid w:val="007B0CAA"/>
    <w:rsid w:val="007B0CC9"/>
    <w:rsid w:val="007B2927"/>
    <w:rsid w:val="007B2DEB"/>
    <w:rsid w:val="007B4E6C"/>
    <w:rsid w:val="007B61D7"/>
    <w:rsid w:val="007C0409"/>
    <w:rsid w:val="007C1E11"/>
    <w:rsid w:val="007C2200"/>
    <w:rsid w:val="007C241D"/>
    <w:rsid w:val="007C249F"/>
    <w:rsid w:val="007C287B"/>
    <w:rsid w:val="007C30B7"/>
    <w:rsid w:val="007C3B9A"/>
    <w:rsid w:val="007C3E89"/>
    <w:rsid w:val="007C5493"/>
    <w:rsid w:val="007C6014"/>
    <w:rsid w:val="007C62A6"/>
    <w:rsid w:val="007C67AE"/>
    <w:rsid w:val="007C6995"/>
    <w:rsid w:val="007C6AB7"/>
    <w:rsid w:val="007C71B0"/>
    <w:rsid w:val="007C739A"/>
    <w:rsid w:val="007C73C9"/>
    <w:rsid w:val="007D0502"/>
    <w:rsid w:val="007D1146"/>
    <w:rsid w:val="007D1EC9"/>
    <w:rsid w:val="007D1FBB"/>
    <w:rsid w:val="007D2717"/>
    <w:rsid w:val="007D2CC7"/>
    <w:rsid w:val="007D300F"/>
    <w:rsid w:val="007D4500"/>
    <w:rsid w:val="007D50D9"/>
    <w:rsid w:val="007D5478"/>
    <w:rsid w:val="007D6181"/>
    <w:rsid w:val="007D6825"/>
    <w:rsid w:val="007D6957"/>
    <w:rsid w:val="007D7771"/>
    <w:rsid w:val="007E01EC"/>
    <w:rsid w:val="007E06D0"/>
    <w:rsid w:val="007E07F2"/>
    <w:rsid w:val="007E0D6E"/>
    <w:rsid w:val="007E1A51"/>
    <w:rsid w:val="007E233A"/>
    <w:rsid w:val="007E2849"/>
    <w:rsid w:val="007E2CD7"/>
    <w:rsid w:val="007E35BE"/>
    <w:rsid w:val="007E381E"/>
    <w:rsid w:val="007E3A0C"/>
    <w:rsid w:val="007E3A12"/>
    <w:rsid w:val="007E4D10"/>
    <w:rsid w:val="007E6856"/>
    <w:rsid w:val="007E6C5D"/>
    <w:rsid w:val="007E76D8"/>
    <w:rsid w:val="007F219D"/>
    <w:rsid w:val="007F2449"/>
    <w:rsid w:val="007F2AC3"/>
    <w:rsid w:val="007F2CC4"/>
    <w:rsid w:val="007F346B"/>
    <w:rsid w:val="007F504B"/>
    <w:rsid w:val="007F510A"/>
    <w:rsid w:val="007F7262"/>
    <w:rsid w:val="007F7EF9"/>
    <w:rsid w:val="00800FEB"/>
    <w:rsid w:val="00802ED2"/>
    <w:rsid w:val="00803111"/>
    <w:rsid w:val="0080601F"/>
    <w:rsid w:val="008078D4"/>
    <w:rsid w:val="008118F1"/>
    <w:rsid w:val="0081266A"/>
    <w:rsid w:val="008138A0"/>
    <w:rsid w:val="00815B04"/>
    <w:rsid w:val="0081723D"/>
    <w:rsid w:val="00817380"/>
    <w:rsid w:val="00817B27"/>
    <w:rsid w:val="00821640"/>
    <w:rsid w:val="00821E1A"/>
    <w:rsid w:val="00822D1F"/>
    <w:rsid w:val="00823FC9"/>
    <w:rsid w:val="00824081"/>
    <w:rsid w:val="00824B5D"/>
    <w:rsid w:val="008252DB"/>
    <w:rsid w:val="0082566C"/>
    <w:rsid w:val="00825FCA"/>
    <w:rsid w:val="00826043"/>
    <w:rsid w:val="008265FC"/>
    <w:rsid w:val="00830667"/>
    <w:rsid w:val="008307F2"/>
    <w:rsid w:val="00831A07"/>
    <w:rsid w:val="008334C2"/>
    <w:rsid w:val="00833ED1"/>
    <w:rsid w:val="008347DB"/>
    <w:rsid w:val="00834E3D"/>
    <w:rsid w:val="008362DB"/>
    <w:rsid w:val="008419CB"/>
    <w:rsid w:val="00842781"/>
    <w:rsid w:val="008445A1"/>
    <w:rsid w:val="00844BF4"/>
    <w:rsid w:val="00844C29"/>
    <w:rsid w:val="008453BC"/>
    <w:rsid w:val="008460D5"/>
    <w:rsid w:val="0085094D"/>
    <w:rsid w:val="00850FF0"/>
    <w:rsid w:val="00853047"/>
    <w:rsid w:val="00853FEF"/>
    <w:rsid w:val="00854516"/>
    <w:rsid w:val="00854DE9"/>
    <w:rsid w:val="00854F69"/>
    <w:rsid w:val="00855291"/>
    <w:rsid w:val="00857312"/>
    <w:rsid w:val="008578A7"/>
    <w:rsid w:val="00857A77"/>
    <w:rsid w:val="00857AE6"/>
    <w:rsid w:val="008604A0"/>
    <w:rsid w:val="00860AA3"/>
    <w:rsid w:val="008635F3"/>
    <w:rsid w:val="008639A6"/>
    <w:rsid w:val="008645F4"/>
    <w:rsid w:val="00864804"/>
    <w:rsid w:val="00864921"/>
    <w:rsid w:val="00864A9D"/>
    <w:rsid w:val="0086549B"/>
    <w:rsid w:val="00865537"/>
    <w:rsid w:val="00866292"/>
    <w:rsid w:val="008670CA"/>
    <w:rsid w:val="00867308"/>
    <w:rsid w:val="00870989"/>
    <w:rsid w:val="0087252C"/>
    <w:rsid w:val="00873639"/>
    <w:rsid w:val="00874C88"/>
    <w:rsid w:val="00875734"/>
    <w:rsid w:val="008761BF"/>
    <w:rsid w:val="00876683"/>
    <w:rsid w:val="008804AE"/>
    <w:rsid w:val="008805F8"/>
    <w:rsid w:val="0088173B"/>
    <w:rsid w:val="00881A73"/>
    <w:rsid w:val="0088291A"/>
    <w:rsid w:val="00882D7E"/>
    <w:rsid w:val="00883400"/>
    <w:rsid w:val="008835E8"/>
    <w:rsid w:val="00883BC4"/>
    <w:rsid w:val="008847EC"/>
    <w:rsid w:val="00884C1B"/>
    <w:rsid w:val="0088740C"/>
    <w:rsid w:val="00890030"/>
    <w:rsid w:val="00890390"/>
    <w:rsid w:val="00891FE9"/>
    <w:rsid w:val="00892FDA"/>
    <w:rsid w:val="00893684"/>
    <w:rsid w:val="00893B1D"/>
    <w:rsid w:val="008940A6"/>
    <w:rsid w:val="00894217"/>
    <w:rsid w:val="008945AE"/>
    <w:rsid w:val="00895EB6"/>
    <w:rsid w:val="0089766B"/>
    <w:rsid w:val="00897768"/>
    <w:rsid w:val="0089795B"/>
    <w:rsid w:val="008A0B98"/>
    <w:rsid w:val="008A0CDB"/>
    <w:rsid w:val="008A1CA4"/>
    <w:rsid w:val="008A2D37"/>
    <w:rsid w:val="008A38DF"/>
    <w:rsid w:val="008A3A0F"/>
    <w:rsid w:val="008A7781"/>
    <w:rsid w:val="008B04CB"/>
    <w:rsid w:val="008B0BE4"/>
    <w:rsid w:val="008B39D3"/>
    <w:rsid w:val="008B4D45"/>
    <w:rsid w:val="008B4FBD"/>
    <w:rsid w:val="008B5605"/>
    <w:rsid w:val="008B5741"/>
    <w:rsid w:val="008B5D07"/>
    <w:rsid w:val="008B61CA"/>
    <w:rsid w:val="008B64E0"/>
    <w:rsid w:val="008B68B6"/>
    <w:rsid w:val="008B7362"/>
    <w:rsid w:val="008B7ACC"/>
    <w:rsid w:val="008C00F8"/>
    <w:rsid w:val="008C0239"/>
    <w:rsid w:val="008C1331"/>
    <w:rsid w:val="008C412F"/>
    <w:rsid w:val="008C6343"/>
    <w:rsid w:val="008C6757"/>
    <w:rsid w:val="008C7B52"/>
    <w:rsid w:val="008D0AC5"/>
    <w:rsid w:val="008D0B3C"/>
    <w:rsid w:val="008D266E"/>
    <w:rsid w:val="008D2832"/>
    <w:rsid w:val="008D2DEB"/>
    <w:rsid w:val="008D3A17"/>
    <w:rsid w:val="008D4201"/>
    <w:rsid w:val="008D4C1B"/>
    <w:rsid w:val="008D5095"/>
    <w:rsid w:val="008D7882"/>
    <w:rsid w:val="008D7CE7"/>
    <w:rsid w:val="008E08CD"/>
    <w:rsid w:val="008E1228"/>
    <w:rsid w:val="008E1575"/>
    <w:rsid w:val="008E1710"/>
    <w:rsid w:val="008E2A8D"/>
    <w:rsid w:val="008E2BD1"/>
    <w:rsid w:val="008E2FF9"/>
    <w:rsid w:val="008E508A"/>
    <w:rsid w:val="008E6040"/>
    <w:rsid w:val="008E6108"/>
    <w:rsid w:val="008F08FB"/>
    <w:rsid w:val="008F1E57"/>
    <w:rsid w:val="008F34F3"/>
    <w:rsid w:val="008F3730"/>
    <w:rsid w:val="008F4B0A"/>
    <w:rsid w:val="008F59E7"/>
    <w:rsid w:val="008F7A05"/>
    <w:rsid w:val="009002C5"/>
    <w:rsid w:val="00900BCF"/>
    <w:rsid w:val="009014D2"/>
    <w:rsid w:val="00901F2F"/>
    <w:rsid w:val="009022F2"/>
    <w:rsid w:val="00902C9F"/>
    <w:rsid w:val="00902E67"/>
    <w:rsid w:val="00904CA5"/>
    <w:rsid w:val="00906DB0"/>
    <w:rsid w:val="00907926"/>
    <w:rsid w:val="009079EB"/>
    <w:rsid w:val="00910D03"/>
    <w:rsid w:val="00911C10"/>
    <w:rsid w:val="0091287B"/>
    <w:rsid w:val="0091318F"/>
    <w:rsid w:val="00914CA0"/>
    <w:rsid w:val="00915C9F"/>
    <w:rsid w:val="00916666"/>
    <w:rsid w:val="0091698E"/>
    <w:rsid w:val="00916E69"/>
    <w:rsid w:val="00916FDB"/>
    <w:rsid w:val="00920F44"/>
    <w:rsid w:val="009221C3"/>
    <w:rsid w:val="0092264A"/>
    <w:rsid w:val="0092300D"/>
    <w:rsid w:val="00923BE9"/>
    <w:rsid w:val="009246EF"/>
    <w:rsid w:val="00926668"/>
    <w:rsid w:val="00926D7A"/>
    <w:rsid w:val="00931052"/>
    <w:rsid w:val="00931112"/>
    <w:rsid w:val="009312BF"/>
    <w:rsid w:val="009316DB"/>
    <w:rsid w:val="009321CD"/>
    <w:rsid w:val="0093241F"/>
    <w:rsid w:val="0093338F"/>
    <w:rsid w:val="00933578"/>
    <w:rsid w:val="00933C2C"/>
    <w:rsid w:val="009346ED"/>
    <w:rsid w:val="009352C9"/>
    <w:rsid w:val="00935EE2"/>
    <w:rsid w:val="00936250"/>
    <w:rsid w:val="0093641B"/>
    <w:rsid w:val="00937254"/>
    <w:rsid w:val="00940D9B"/>
    <w:rsid w:val="009411DE"/>
    <w:rsid w:val="0094152C"/>
    <w:rsid w:val="0094223D"/>
    <w:rsid w:val="0094287E"/>
    <w:rsid w:val="00942B21"/>
    <w:rsid w:val="00943CA7"/>
    <w:rsid w:val="00944210"/>
    <w:rsid w:val="00944873"/>
    <w:rsid w:val="00944890"/>
    <w:rsid w:val="00945367"/>
    <w:rsid w:val="009503F7"/>
    <w:rsid w:val="00951475"/>
    <w:rsid w:val="0095230E"/>
    <w:rsid w:val="009528AF"/>
    <w:rsid w:val="00954211"/>
    <w:rsid w:val="00960861"/>
    <w:rsid w:val="00960A0B"/>
    <w:rsid w:val="00961B71"/>
    <w:rsid w:val="00963083"/>
    <w:rsid w:val="009641CA"/>
    <w:rsid w:val="00964450"/>
    <w:rsid w:val="009647A4"/>
    <w:rsid w:val="0096551C"/>
    <w:rsid w:val="00965A87"/>
    <w:rsid w:val="00967343"/>
    <w:rsid w:val="00967508"/>
    <w:rsid w:val="00967511"/>
    <w:rsid w:val="00971330"/>
    <w:rsid w:val="0097239D"/>
    <w:rsid w:val="00973655"/>
    <w:rsid w:val="00973A22"/>
    <w:rsid w:val="009747CA"/>
    <w:rsid w:val="0097520E"/>
    <w:rsid w:val="0097652F"/>
    <w:rsid w:val="00977297"/>
    <w:rsid w:val="00977639"/>
    <w:rsid w:val="00977B4D"/>
    <w:rsid w:val="0098106C"/>
    <w:rsid w:val="009814AD"/>
    <w:rsid w:val="00983D85"/>
    <w:rsid w:val="00983F02"/>
    <w:rsid w:val="00984E70"/>
    <w:rsid w:val="00985F0D"/>
    <w:rsid w:val="0098653D"/>
    <w:rsid w:val="009876CE"/>
    <w:rsid w:val="00987F79"/>
    <w:rsid w:val="009910F4"/>
    <w:rsid w:val="009912EC"/>
    <w:rsid w:val="00992E6A"/>
    <w:rsid w:val="00993952"/>
    <w:rsid w:val="009945A9"/>
    <w:rsid w:val="00996A85"/>
    <w:rsid w:val="009A0560"/>
    <w:rsid w:val="009A0C8A"/>
    <w:rsid w:val="009A112B"/>
    <w:rsid w:val="009A22E8"/>
    <w:rsid w:val="009A28F3"/>
    <w:rsid w:val="009A3237"/>
    <w:rsid w:val="009A324B"/>
    <w:rsid w:val="009A3825"/>
    <w:rsid w:val="009A4676"/>
    <w:rsid w:val="009A55BA"/>
    <w:rsid w:val="009A57A1"/>
    <w:rsid w:val="009A5FD5"/>
    <w:rsid w:val="009B0F56"/>
    <w:rsid w:val="009B1875"/>
    <w:rsid w:val="009B18D5"/>
    <w:rsid w:val="009B1E3C"/>
    <w:rsid w:val="009B2BC5"/>
    <w:rsid w:val="009B3535"/>
    <w:rsid w:val="009B3F64"/>
    <w:rsid w:val="009B4AD0"/>
    <w:rsid w:val="009B4C60"/>
    <w:rsid w:val="009B5258"/>
    <w:rsid w:val="009B66BA"/>
    <w:rsid w:val="009B6EBC"/>
    <w:rsid w:val="009C0253"/>
    <w:rsid w:val="009C3B4E"/>
    <w:rsid w:val="009C4316"/>
    <w:rsid w:val="009C47A6"/>
    <w:rsid w:val="009C5E58"/>
    <w:rsid w:val="009C6C1C"/>
    <w:rsid w:val="009C72BF"/>
    <w:rsid w:val="009D009F"/>
    <w:rsid w:val="009D02D4"/>
    <w:rsid w:val="009D3229"/>
    <w:rsid w:val="009D4062"/>
    <w:rsid w:val="009D40BB"/>
    <w:rsid w:val="009D47EC"/>
    <w:rsid w:val="009D6052"/>
    <w:rsid w:val="009E02B9"/>
    <w:rsid w:val="009E4535"/>
    <w:rsid w:val="009F096B"/>
    <w:rsid w:val="009F1ADE"/>
    <w:rsid w:val="009F3EBF"/>
    <w:rsid w:val="009F48D3"/>
    <w:rsid w:val="009F597A"/>
    <w:rsid w:val="009F6E45"/>
    <w:rsid w:val="009F7744"/>
    <w:rsid w:val="00A00310"/>
    <w:rsid w:val="00A01F3E"/>
    <w:rsid w:val="00A0379C"/>
    <w:rsid w:val="00A03BB1"/>
    <w:rsid w:val="00A04599"/>
    <w:rsid w:val="00A0485E"/>
    <w:rsid w:val="00A0577C"/>
    <w:rsid w:val="00A062CF"/>
    <w:rsid w:val="00A06AFC"/>
    <w:rsid w:val="00A07989"/>
    <w:rsid w:val="00A07C15"/>
    <w:rsid w:val="00A07FCC"/>
    <w:rsid w:val="00A10B70"/>
    <w:rsid w:val="00A13239"/>
    <w:rsid w:val="00A161ED"/>
    <w:rsid w:val="00A16877"/>
    <w:rsid w:val="00A17333"/>
    <w:rsid w:val="00A17488"/>
    <w:rsid w:val="00A21D11"/>
    <w:rsid w:val="00A2227E"/>
    <w:rsid w:val="00A23389"/>
    <w:rsid w:val="00A242EE"/>
    <w:rsid w:val="00A25272"/>
    <w:rsid w:val="00A268EA"/>
    <w:rsid w:val="00A32DE3"/>
    <w:rsid w:val="00A33803"/>
    <w:rsid w:val="00A34AEC"/>
    <w:rsid w:val="00A35395"/>
    <w:rsid w:val="00A3587D"/>
    <w:rsid w:val="00A35E3B"/>
    <w:rsid w:val="00A36127"/>
    <w:rsid w:val="00A3646B"/>
    <w:rsid w:val="00A36726"/>
    <w:rsid w:val="00A36D12"/>
    <w:rsid w:val="00A36FCA"/>
    <w:rsid w:val="00A37418"/>
    <w:rsid w:val="00A40230"/>
    <w:rsid w:val="00A40F70"/>
    <w:rsid w:val="00A4249D"/>
    <w:rsid w:val="00A442ED"/>
    <w:rsid w:val="00A44BCE"/>
    <w:rsid w:val="00A46383"/>
    <w:rsid w:val="00A50AD0"/>
    <w:rsid w:val="00A51EB1"/>
    <w:rsid w:val="00A5345A"/>
    <w:rsid w:val="00A543A6"/>
    <w:rsid w:val="00A544B1"/>
    <w:rsid w:val="00A54C63"/>
    <w:rsid w:val="00A5573B"/>
    <w:rsid w:val="00A56C6E"/>
    <w:rsid w:val="00A56F69"/>
    <w:rsid w:val="00A5759B"/>
    <w:rsid w:val="00A60629"/>
    <w:rsid w:val="00A60AC9"/>
    <w:rsid w:val="00A60C8E"/>
    <w:rsid w:val="00A61351"/>
    <w:rsid w:val="00A615E4"/>
    <w:rsid w:val="00A6213E"/>
    <w:rsid w:val="00A623BA"/>
    <w:rsid w:val="00A640B5"/>
    <w:rsid w:val="00A640E5"/>
    <w:rsid w:val="00A649CC"/>
    <w:rsid w:val="00A71E96"/>
    <w:rsid w:val="00A72136"/>
    <w:rsid w:val="00A723BB"/>
    <w:rsid w:val="00A730F2"/>
    <w:rsid w:val="00A73D0E"/>
    <w:rsid w:val="00A747BF"/>
    <w:rsid w:val="00A75A88"/>
    <w:rsid w:val="00A75E59"/>
    <w:rsid w:val="00A76656"/>
    <w:rsid w:val="00A76DB0"/>
    <w:rsid w:val="00A819D6"/>
    <w:rsid w:val="00A83A63"/>
    <w:rsid w:val="00A84052"/>
    <w:rsid w:val="00A841C3"/>
    <w:rsid w:val="00A8628F"/>
    <w:rsid w:val="00A870A2"/>
    <w:rsid w:val="00A90FCD"/>
    <w:rsid w:val="00A91317"/>
    <w:rsid w:val="00A9195A"/>
    <w:rsid w:val="00A91B25"/>
    <w:rsid w:val="00A923B6"/>
    <w:rsid w:val="00A933AA"/>
    <w:rsid w:val="00A94404"/>
    <w:rsid w:val="00A954AD"/>
    <w:rsid w:val="00A95571"/>
    <w:rsid w:val="00A95BFE"/>
    <w:rsid w:val="00A95DA8"/>
    <w:rsid w:val="00A969E9"/>
    <w:rsid w:val="00A97248"/>
    <w:rsid w:val="00A97D20"/>
    <w:rsid w:val="00A97EF7"/>
    <w:rsid w:val="00AA01BC"/>
    <w:rsid w:val="00AA3580"/>
    <w:rsid w:val="00AA3DD5"/>
    <w:rsid w:val="00AA43B1"/>
    <w:rsid w:val="00AA4439"/>
    <w:rsid w:val="00AA55F1"/>
    <w:rsid w:val="00AA5708"/>
    <w:rsid w:val="00AA5964"/>
    <w:rsid w:val="00AA5BA2"/>
    <w:rsid w:val="00AA6224"/>
    <w:rsid w:val="00AA68F5"/>
    <w:rsid w:val="00AA77B3"/>
    <w:rsid w:val="00AB0476"/>
    <w:rsid w:val="00AB1209"/>
    <w:rsid w:val="00AB25D0"/>
    <w:rsid w:val="00AB2E2B"/>
    <w:rsid w:val="00AB3513"/>
    <w:rsid w:val="00AB3A9E"/>
    <w:rsid w:val="00AB3F95"/>
    <w:rsid w:val="00AB5F13"/>
    <w:rsid w:val="00AB6E13"/>
    <w:rsid w:val="00AB6E23"/>
    <w:rsid w:val="00AC0A51"/>
    <w:rsid w:val="00AC11E2"/>
    <w:rsid w:val="00AC2B41"/>
    <w:rsid w:val="00AC2C2B"/>
    <w:rsid w:val="00AC3280"/>
    <w:rsid w:val="00AC36A8"/>
    <w:rsid w:val="00AC43F2"/>
    <w:rsid w:val="00AC4D5D"/>
    <w:rsid w:val="00AC552F"/>
    <w:rsid w:val="00AC6B0B"/>
    <w:rsid w:val="00AC715D"/>
    <w:rsid w:val="00AC769C"/>
    <w:rsid w:val="00AC7F8F"/>
    <w:rsid w:val="00AD016A"/>
    <w:rsid w:val="00AD4A0A"/>
    <w:rsid w:val="00AD4D4C"/>
    <w:rsid w:val="00AD5856"/>
    <w:rsid w:val="00AD5C9C"/>
    <w:rsid w:val="00AD63F6"/>
    <w:rsid w:val="00AE049C"/>
    <w:rsid w:val="00AE066C"/>
    <w:rsid w:val="00AE0B2A"/>
    <w:rsid w:val="00AE0C25"/>
    <w:rsid w:val="00AE0D0C"/>
    <w:rsid w:val="00AE209D"/>
    <w:rsid w:val="00AE2AE5"/>
    <w:rsid w:val="00AE4167"/>
    <w:rsid w:val="00AE461E"/>
    <w:rsid w:val="00AE4F57"/>
    <w:rsid w:val="00AE5399"/>
    <w:rsid w:val="00AE5549"/>
    <w:rsid w:val="00AE5FBC"/>
    <w:rsid w:val="00AE6785"/>
    <w:rsid w:val="00AF0381"/>
    <w:rsid w:val="00AF0FAE"/>
    <w:rsid w:val="00AF135E"/>
    <w:rsid w:val="00AF24FE"/>
    <w:rsid w:val="00AF2E1C"/>
    <w:rsid w:val="00AF332C"/>
    <w:rsid w:val="00AF5A8E"/>
    <w:rsid w:val="00AF6086"/>
    <w:rsid w:val="00AF793A"/>
    <w:rsid w:val="00B00902"/>
    <w:rsid w:val="00B0155A"/>
    <w:rsid w:val="00B03891"/>
    <w:rsid w:val="00B03929"/>
    <w:rsid w:val="00B03F6B"/>
    <w:rsid w:val="00B04AF6"/>
    <w:rsid w:val="00B062DF"/>
    <w:rsid w:val="00B0765A"/>
    <w:rsid w:val="00B100BA"/>
    <w:rsid w:val="00B10A67"/>
    <w:rsid w:val="00B11737"/>
    <w:rsid w:val="00B11EF7"/>
    <w:rsid w:val="00B12728"/>
    <w:rsid w:val="00B12CA4"/>
    <w:rsid w:val="00B130EF"/>
    <w:rsid w:val="00B1348F"/>
    <w:rsid w:val="00B1502F"/>
    <w:rsid w:val="00B15B40"/>
    <w:rsid w:val="00B17209"/>
    <w:rsid w:val="00B17D21"/>
    <w:rsid w:val="00B17D33"/>
    <w:rsid w:val="00B21FC3"/>
    <w:rsid w:val="00B225EE"/>
    <w:rsid w:val="00B2287A"/>
    <w:rsid w:val="00B23040"/>
    <w:rsid w:val="00B233B6"/>
    <w:rsid w:val="00B24543"/>
    <w:rsid w:val="00B254EC"/>
    <w:rsid w:val="00B262E0"/>
    <w:rsid w:val="00B26483"/>
    <w:rsid w:val="00B26ACA"/>
    <w:rsid w:val="00B26C1D"/>
    <w:rsid w:val="00B26FC3"/>
    <w:rsid w:val="00B27099"/>
    <w:rsid w:val="00B30C7B"/>
    <w:rsid w:val="00B316D6"/>
    <w:rsid w:val="00B31A20"/>
    <w:rsid w:val="00B3273B"/>
    <w:rsid w:val="00B329B4"/>
    <w:rsid w:val="00B32A6A"/>
    <w:rsid w:val="00B348CF"/>
    <w:rsid w:val="00B34D35"/>
    <w:rsid w:val="00B34F76"/>
    <w:rsid w:val="00B35461"/>
    <w:rsid w:val="00B3672F"/>
    <w:rsid w:val="00B36A56"/>
    <w:rsid w:val="00B37040"/>
    <w:rsid w:val="00B37A0F"/>
    <w:rsid w:val="00B40084"/>
    <w:rsid w:val="00B401CF"/>
    <w:rsid w:val="00B40B8E"/>
    <w:rsid w:val="00B40F22"/>
    <w:rsid w:val="00B416C7"/>
    <w:rsid w:val="00B432E0"/>
    <w:rsid w:val="00B4374B"/>
    <w:rsid w:val="00B43DEA"/>
    <w:rsid w:val="00B45025"/>
    <w:rsid w:val="00B4523E"/>
    <w:rsid w:val="00B45388"/>
    <w:rsid w:val="00B45542"/>
    <w:rsid w:val="00B455A2"/>
    <w:rsid w:val="00B45B31"/>
    <w:rsid w:val="00B45EC9"/>
    <w:rsid w:val="00B50656"/>
    <w:rsid w:val="00B50D9A"/>
    <w:rsid w:val="00B51746"/>
    <w:rsid w:val="00B51B22"/>
    <w:rsid w:val="00B52656"/>
    <w:rsid w:val="00B544D1"/>
    <w:rsid w:val="00B54B24"/>
    <w:rsid w:val="00B56581"/>
    <w:rsid w:val="00B56B8B"/>
    <w:rsid w:val="00B57DEB"/>
    <w:rsid w:val="00B57EE6"/>
    <w:rsid w:val="00B604EE"/>
    <w:rsid w:val="00B60DE2"/>
    <w:rsid w:val="00B60FE9"/>
    <w:rsid w:val="00B61F95"/>
    <w:rsid w:val="00B62332"/>
    <w:rsid w:val="00B62709"/>
    <w:rsid w:val="00B7108F"/>
    <w:rsid w:val="00B71591"/>
    <w:rsid w:val="00B732F2"/>
    <w:rsid w:val="00B73CE9"/>
    <w:rsid w:val="00B742E0"/>
    <w:rsid w:val="00B75898"/>
    <w:rsid w:val="00B769E9"/>
    <w:rsid w:val="00B7702F"/>
    <w:rsid w:val="00B77476"/>
    <w:rsid w:val="00B7782B"/>
    <w:rsid w:val="00B77EAE"/>
    <w:rsid w:val="00B77F46"/>
    <w:rsid w:val="00B80294"/>
    <w:rsid w:val="00B815A9"/>
    <w:rsid w:val="00B82E33"/>
    <w:rsid w:val="00B837D7"/>
    <w:rsid w:val="00B8411A"/>
    <w:rsid w:val="00B85177"/>
    <w:rsid w:val="00B85CFC"/>
    <w:rsid w:val="00B86599"/>
    <w:rsid w:val="00B86B18"/>
    <w:rsid w:val="00B87718"/>
    <w:rsid w:val="00B8783C"/>
    <w:rsid w:val="00B91B03"/>
    <w:rsid w:val="00B92BAD"/>
    <w:rsid w:val="00B92C04"/>
    <w:rsid w:val="00B92C0B"/>
    <w:rsid w:val="00B93BCE"/>
    <w:rsid w:val="00B94A6B"/>
    <w:rsid w:val="00B9504B"/>
    <w:rsid w:val="00B9584E"/>
    <w:rsid w:val="00B96502"/>
    <w:rsid w:val="00B9672D"/>
    <w:rsid w:val="00BA0A0B"/>
    <w:rsid w:val="00BA3CC2"/>
    <w:rsid w:val="00BA4722"/>
    <w:rsid w:val="00BA5210"/>
    <w:rsid w:val="00BA5DEA"/>
    <w:rsid w:val="00BA7D4B"/>
    <w:rsid w:val="00BB0064"/>
    <w:rsid w:val="00BB0A2D"/>
    <w:rsid w:val="00BB14C3"/>
    <w:rsid w:val="00BB1C51"/>
    <w:rsid w:val="00BB3DEE"/>
    <w:rsid w:val="00BB4035"/>
    <w:rsid w:val="00BB51FB"/>
    <w:rsid w:val="00BB5BC0"/>
    <w:rsid w:val="00BB6B64"/>
    <w:rsid w:val="00BB7365"/>
    <w:rsid w:val="00BB7A77"/>
    <w:rsid w:val="00BB7ACF"/>
    <w:rsid w:val="00BB7AF6"/>
    <w:rsid w:val="00BB7D74"/>
    <w:rsid w:val="00BC0824"/>
    <w:rsid w:val="00BC14F0"/>
    <w:rsid w:val="00BC1AA5"/>
    <w:rsid w:val="00BC2318"/>
    <w:rsid w:val="00BC23B6"/>
    <w:rsid w:val="00BC3920"/>
    <w:rsid w:val="00BC4DCB"/>
    <w:rsid w:val="00BC4F8D"/>
    <w:rsid w:val="00BC5DE3"/>
    <w:rsid w:val="00BC7909"/>
    <w:rsid w:val="00BD2DE1"/>
    <w:rsid w:val="00BD3302"/>
    <w:rsid w:val="00BD365B"/>
    <w:rsid w:val="00BD3BD9"/>
    <w:rsid w:val="00BD4C89"/>
    <w:rsid w:val="00BD5350"/>
    <w:rsid w:val="00BD685A"/>
    <w:rsid w:val="00BD726B"/>
    <w:rsid w:val="00BD7C82"/>
    <w:rsid w:val="00BE05B0"/>
    <w:rsid w:val="00BE071A"/>
    <w:rsid w:val="00BE276D"/>
    <w:rsid w:val="00BE495B"/>
    <w:rsid w:val="00BE5896"/>
    <w:rsid w:val="00BF0675"/>
    <w:rsid w:val="00BF12C3"/>
    <w:rsid w:val="00BF1810"/>
    <w:rsid w:val="00BF1DD7"/>
    <w:rsid w:val="00BF1E39"/>
    <w:rsid w:val="00BF2158"/>
    <w:rsid w:val="00BF29EC"/>
    <w:rsid w:val="00BF2B83"/>
    <w:rsid w:val="00BF2F5D"/>
    <w:rsid w:val="00BF44E3"/>
    <w:rsid w:val="00BF4E8C"/>
    <w:rsid w:val="00BF6605"/>
    <w:rsid w:val="00BF689F"/>
    <w:rsid w:val="00BF7FF2"/>
    <w:rsid w:val="00C001E0"/>
    <w:rsid w:val="00C003C2"/>
    <w:rsid w:val="00C014C3"/>
    <w:rsid w:val="00C0193A"/>
    <w:rsid w:val="00C01DBA"/>
    <w:rsid w:val="00C01F88"/>
    <w:rsid w:val="00C02FB1"/>
    <w:rsid w:val="00C03436"/>
    <w:rsid w:val="00C03A18"/>
    <w:rsid w:val="00C0403C"/>
    <w:rsid w:val="00C0412A"/>
    <w:rsid w:val="00C04763"/>
    <w:rsid w:val="00C0618A"/>
    <w:rsid w:val="00C11611"/>
    <w:rsid w:val="00C11775"/>
    <w:rsid w:val="00C11CED"/>
    <w:rsid w:val="00C13040"/>
    <w:rsid w:val="00C14F6F"/>
    <w:rsid w:val="00C16516"/>
    <w:rsid w:val="00C16CFB"/>
    <w:rsid w:val="00C1738A"/>
    <w:rsid w:val="00C20027"/>
    <w:rsid w:val="00C21293"/>
    <w:rsid w:val="00C21941"/>
    <w:rsid w:val="00C221BA"/>
    <w:rsid w:val="00C22357"/>
    <w:rsid w:val="00C22877"/>
    <w:rsid w:val="00C23C8C"/>
    <w:rsid w:val="00C23E6A"/>
    <w:rsid w:val="00C2401E"/>
    <w:rsid w:val="00C25F4C"/>
    <w:rsid w:val="00C265C8"/>
    <w:rsid w:val="00C272C9"/>
    <w:rsid w:val="00C30B92"/>
    <w:rsid w:val="00C3187F"/>
    <w:rsid w:val="00C31A89"/>
    <w:rsid w:val="00C31CAB"/>
    <w:rsid w:val="00C322FB"/>
    <w:rsid w:val="00C323B2"/>
    <w:rsid w:val="00C335D2"/>
    <w:rsid w:val="00C33D15"/>
    <w:rsid w:val="00C33DD9"/>
    <w:rsid w:val="00C34698"/>
    <w:rsid w:val="00C355A8"/>
    <w:rsid w:val="00C35B15"/>
    <w:rsid w:val="00C3688C"/>
    <w:rsid w:val="00C36A63"/>
    <w:rsid w:val="00C36A71"/>
    <w:rsid w:val="00C36CD8"/>
    <w:rsid w:val="00C371BF"/>
    <w:rsid w:val="00C37E4E"/>
    <w:rsid w:val="00C40925"/>
    <w:rsid w:val="00C4189E"/>
    <w:rsid w:val="00C42E4A"/>
    <w:rsid w:val="00C43A26"/>
    <w:rsid w:val="00C43A82"/>
    <w:rsid w:val="00C43A8F"/>
    <w:rsid w:val="00C441D5"/>
    <w:rsid w:val="00C44553"/>
    <w:rsid w:val="00C44D76"/>
    <w:rsid w:val="00C451A9"/>
    <w:rsid w:val="00C47103"/>
    <w:rsid w:val="00C50595"/>
    <w:rsid w:val="00C522B6"/>
    <w:rsid w:val="00C53414"/>
    <w:rsid w:val="00C537CE"/>
    <w:rsid w:val="00C53CC3"/>
    <w:rsid w:val="00C5608D"/>
    <w:rsid w:val="00C562C8"/>
    <w:rsid w:val="00C56597"/>
    <w:rsid w:val="00C60C88"/>
    <w:rsid w:val="00C60EFC"/>
    <w:rsid w:val="00C615FF"/>
    <w:rsid w:val="00C6218E"/>
    <w:rsid w:val="00C626CD"/>
    <w:rsid w:val="00C62CB5"/>
    <w:rsid w:val="00C63C12"/>
    <w:rsid w:val="00C64785"/>
    <w:rsid w:val="00C64D14"/>
    <w:rsid w:val="00C64F42"/>
    <w:rsid w:val="00C660CF"/>
    <w:rsid w:val="00C6633D"/>
    <w:rsid w:val="00C67591"/>
    <w:rsid w:val="00C72C74"/>
    <w:rsid w:val="00C72E5B"/>
    <w:rsid w:val="00C73876"/>
    <w:rsid w:val="00C74B82"/>
    <w:rsid w:val="00C74F1A"/>
    <w:rsid w:val="00C754E0"/>
    <w:rsid w:val="00C75FFA"/>
    <w:rsid w:val="00C778F0"/>
    <w:rsid w:val="00C803C0"/>
    <w:rsid w:val="00C84528"/>
    <w:rsid w:val="00C84777"/>
    <w:rsid w:val="00C861D2"/>
    <w:rsid w:val="00C90F22"/>
    <w:rsid w:val="00C9373F"/>
    <w:rsid w:val="00C94CF1"/>
    <w:rsid w:val="00C956C6"/>
    <w:rsid w:val="00C95DC5"/>
    <w:rsid w:val="00C97995"/>
    <w:rsid w:val="00C97BCE"/>
    <w:rsid w:val="00CA0636"/>
    <w:rsid w:val="00CA0852"/>
    <w:rsid w:val="00CA0FA5"/>
    <w:rsid w:val="00CA1F17"/>
    <w:rsid w:val="00CA40AC"/>
    <w:rsid w:val="00CA52D5"/>
    <w:rsid w:val="00CA5CFD"/>
    <w:rsid w:val="00CA63EF"/>
    <w:rsid w:val="00CA6FBB"/>
    <w:rsid w:val="00CA7A43"/>
    <w:rsid w:val="00CB0E8D"/>
    <w:rsid w:val="00CB16F2"/>
    <w:rsid w:val="00CB2969"/>
    <w:rsid w:val="00CB3DF6"/>
    <w:rsid w:val="00CB4B12"/>
    <w:rsid w:val="00CB5009"/>
    <w:rsid w:val="00CB612A"/>
    <w:rsid w:val="00CB63CD"/>
    <w:rsid w:val="00CB7890"/>
    <w:rsid w:val="00CB79F0"/>
    <w:rsid w:val="00CB7C0B"/>
    <w:rsid w:val="00CB7C2B"/>
    <w:rsid w:val="00CC254B"/>
    <w:rsid w:val="00CC3B17"/>
    <w:rsid w:val="00CC48BB"/>
    <w:rsid w:val="00CC58D6"/>
    <w:rsid w:val="00CC5C43"/>
    <w:rsid w:val="00CC7635"/>
    <w:rsid w:val="00CD0C8D"/>
    <w:rsid w:val="00CD2A8F"/>
    <w:rsid w:val="00CD2CD3"/>
    <w:rsid w:val="00CD4F3C"/>
    <w:rsid w:val="00CD55BC"/>
    <w:rsid w:val="00CD6A3C"/>
    <w:rsid w:val="00CD76B6"/>
    <w:rsid w:val="00CE033A"/>
    <w:rsid w:val="00CE0BE2"/>
    <w:rsid w:val="00CE1168"/>
    <w:rsid w:val="00CE1BF6"/>
    <w:rsid w:val="00CE45E1"/>
    <w:rsid w:val="00CE4C95"/>
    <w:rsid w:val="00CE576E"/>
    <w:rsid w:val="00CE5874"/>
    <w:rsid w:val="00CE61EE"/>
    <w:rsid w:val="00CE6681"/>
    <w:rsid w:val="00CE68D0"/>
    <w:rsid w:val="00CE700A"/>
    <w:rsid w:val="00CE7203"/>
    <w:rsid w:val="00CF007B"/>
    <w:rsid w:val="00CF00F7"/>
    <w:rsid w:val="00CF02E1"/>
    <w:rsid w:val="00CF0D1C"/>
    <w:rsid w:val="00CF1C5B"/>
    <w:rsid w:val="00CF27B9"/>
    <w:rsid w:val="00CF282E"/>
    <w:rsid w:val="00CF334A"/>
    <w:rsid w:val="00CF347F"/>
    <w:rsid w:val="00CF3560"/>
    <w:rsid w:val="00CF3722"/>
    <w:rsid w:val="00CF3C55"/>
    <w:rsid w:val="00CF4E27"/>
    <w:rsid w:val="00CF5319"/>
    <w:rsid w:val="00CF5827"/>
    <w:rsid w:val="00CF5B52"/>
    <w:rsid w:val="00CF5E53"/>
    <w:rsid w:val="00CF63F6"/>
    <w:rsid w:val="00CF6487"/>
    <w:rsid w:val="00CF69FB"/>
    <w:rsid w:val="00CF7323"/>
    <w:rsid w:val="00CF732A"/>
    <w:rsid w:val="00CF7FD5"/>
    <w:rsid w:val="00D002F3"/>
    <w:rsid w:val="00D0030A"/>
    <w:rsid w:val="00D00A77"/>
    <w:rsid w:val="00D014CB"/>
    <w:rsid w:val="00D015F5"/>
    <w:rsid w:val="00D01714"/>
    <w:rsid w:val="00D01A89"/>
    <w:rsid w:val="00D0244D"/>
    <w:rsid w:val="00D02AAD"/>
    <w:rsid w:val="00D05326"/>
    <w:rsid w:val="00D06EBE"/>
    <w:rsid w:val="00D07C49"/>
    <w:rsid w:val="00D10E0A"/>
    <w:rsid w:val="00D116B5"/>
    <w:rsid w:val="00D12EAD"/>
    <w:rsid w:val="00D134E5"/>
    <w:rsid w:val="00D138E4"/>
    <w:rsid w:val="00D16085"/>
    <w:rsid w:val="00D168CE"/>
    <w:rsid w:val="00D2015F"/>
    <w:rsid w:val="00D2126D"/>
    <w:rsid w:val="00D215E8"/>
    <w:rsid w:val="00D21A3F"/>
    <w:rsid w:val="00D221EF"/>
    <w:rsid w:val="00D22DCF"/>
    <w:rsid w:val="00D22E56"/>
    <w:rsid w:val="00D2378C"/>
    <w:rsid w:val="00D24210"/>
    <w:rsid w:val="00D25F82"/>
    <w:rsid w:val="00D26441"/>
    <w:rsid w:val="00D267F9"/>
    <w:rsid w:val="00D3007A"/>
    <w:rsid w:val="00D301C1"/>
    <w:rsid w:val="00D31164"/>
    <w:rsid w:val="00D32968"/>
    <w:rsid w:val="00D35922"/>
    <w:rsid w:val="00D37CAE"/>
    <w:rsid w:val="00D40522"/>
    <w:rsid w:val="00D409DC"/>
    <w:rsid w:val="00D41F2D"/>
    <w:rsid w:val="00D421F3"/>
    <w:rsid w:val="00D42938"/>
    <w:rsid w:val="00D42AD1"/>
    <w:rsid w:val="00D4366F"/>
    <w:rsid w:val="00D441C1"/>
    <w:rsid w:val="00D459BE"/>
    <w:rsid w:val="00D45C7B"/>
    <w:rsid w:val="00D45CA0"/>
    <w:rsid w:val="00D46D3F"/>
    <w:rsid w:val="00D46F5E"/>
    <w:rsid w:val="00D476EB"/>
    <w:rsid w:val="00D47F78"/>
    <w:rsid w:val="00D50FCC"/>
    <w:rsid w:val="00D51231"/>
    <w:rsid w:val="00D51396"/>
    <w:rsid w:val="00D51C5C"/>
    <w:rsid w:val="00D52CC2"/>
    <w:rsid w:val="00D537FE"/>
    <w:rsid w:val="00D542F0"/>
    <w:rsid w:val="00D55964"/>
    <w:rsid w:val="00D56CD6"/>
    <w:rsid w:val="00D56E9C"/>
    <w:rsid w:val="00D57B91"/>
    <w:rsid w:val="00D60E57"/>
    <w:rsid w:val="00D6186E"/>
    <w:rsid w:val="00D62FEA"/>
    <w:rsid w:val="00D63353"/>
    <w:rsid w:val="00D640A2"/>
    <w:rsid w:val="00D64766"/>
    <w:rsid w:val="00D64784"/>
    <w:rsid w:val="00D65A79"/>
    <w:rsid w:val="00D66072"/>
    <w:rsid w:val="00D66246"/>
    <w:rsid w:val="00D66536"/>
    <w:rsid w:val="00D66890"/>
    <w:rsid w:val="00D66AF0"/>
    <w:rsid w:val="00D66C86"/>
    <w:rsid w:val="00D7038D"/>
    <w:rsid w:val="00D714C3"/>
    <w:rsid w:val="00D72EB1"/>
    <w:rsid w:val="00D73F1A"/>
    <w:rsid w:val="00D740B8"/>
    <w:rsid w:val="00D7420A"/>
    <w:rsid w:val="00D745F6"/>
    <w:rsid w:val="00D74815"/>
    <w:rsid w:val="00D74E46"/>
    <w:rsid w:val="00D750C9"/>
    <w:rsid w:val="00D76104"/>
    <w:rsid w:val="00D762C1"/>
    <w:rsid w:val="00D76629"/>
    <w:rsid w:val="00D76AE4"/>
    <w:rsid w:val="00D77DFE"/>
    <w:rsid w:val="00D824AD"/>
    <w:rsid w:val="00D8259E"/>
    <w:rsid w:val="00D82C1F"/>
    <w:rsid w:val="00D83281"/>
    <w:rsid w:val="00D832C5"/>
    <w:rsid w:val="00D84491"/>
    <w:rsid w:val="00D84682"/>
    <w:rsid w:val="00D872C3"/>
    <w:rsid w:val="00D92533"/>
    <w:rsid w:val="00D9275C"/>
    <w:rsid w:val="00D92B97"/>
    <w:rsid w:val="00D92E42"/>
    <w:rsid w:val="00D9337B"/>
    <w:rsid w:val="00D93A51"/>
    <w:rsid w:val="00D93F0A"/>
    <w:rsid w:val="00D95E4B"/>
    <w:rsid w:val="00D9684D"/>
    <w:rsid w:val="00D96CC6"/>
    <w:rsid w:val="00D97605"/>
    <w:rsid w:val="00D97EBB"/>
    <w:rsid w:val="00DA0027"/>
    <w:rsid w:val="00DA0246"/>
    <w:rsid w:val="00DA0408"/>
    <w:rsid w:val="00DA073E"/>
    <w:rsid w:val="00DA09A9"/>
    <w:rsid w:val="00DA3FC5"/>
    <w:rsid w:val="00DA503E"/>
    <w:rsid w:val="00DA7754"/>
    <w:rsid w:val="00DA7C07"/>
    <w:rsid w:val="00DA7CFD"/>
    <w:rsid w:val="00DB1335"/>
    <w:rsid w:val="00DB17B2"/>
    <w:rsid w:val="00DB2072"/>
    <w:rsid w:val="00DB40EE"/>
    <w:rsid w:val="00DB483B"/>
    <w:rsid w:val="00DB4D3C"/>
    <w:rsid w:val="00DB54E7"/>
    <w:rsid w:val="00DB62CB"/>
    <w:rsid w:val="00DB6808"/>
    <w:rsid w:val="00DB6F37"/>
    <w:rsid w:val="00DC2771"/>
    <w:rsid w:val="00DC319F"/>
    <w:rsid w:val="00DC7440"/>
    <w:rsid w:val="00DC74B1"/>
    <w:rsid w:val="00DC7E32"/>
    <w:rsid w:val="00DD05E8"/>
    <w:rsid w:val="00DD16AB"/>
    <w:rsid w:val="00DD1932"/>
    <w:rsid w:val="00DD225B"/>
    <w:rsid w:val="00DD29B5"/>
    <w:rsid w:val="00DD2E03"/>
    <w:rsid w:val="00DD376D"/>
    <w:rsid w:val="00DD59E7"/>
    <w:rsid w:val="00DD5A5A"/>
    <w:rsid w:val="00DD6B60"/>
    <w:rsid w:val="00DE0905"/>
    <w:rsid w:val="00DE0A59"/>
    <w:rsid w:val="00DE0D53"/>
    <w:rsid w:val="00DE1E10"/>
    <w:rsid w:val="00DE2189"/>
    <w:rsid w:val="00DE323D"/>
    <w:rsid w:val="00DE3271"/>
    <w:rsid w:val="00DE4DFF"/>
    <w:rsid w:val="00DE5EFC"/>
    <w:rsid w:val="00DF0D88"/>
    <w:rsid w:val="00DF236E"/>
    <w:rsid w:val="00DF2FB7"/>
    <w:rsid w:val="00DF35DF"/>
    <w:rsid w:val="00DF3612"/>
    <w:rsid w:val="00DF3651"/>
    <w:rsid w:val="00DF3A38"/>
    <w:rsid w:val="00DF5283"/>
    <w:rsid w:val="00DF680D"/>
    <w:rsid w:val="00E0140E"/>
    <w:rsid w:val="00E02A14"/>
    <w:rsid w:val="00E03194"/>
    <w:rsid w:val="00E03315"/>
    <w:rsid w:val="00E042E1"/>
    <w:rsid w:val="00E04ABC"/>
    <w:rsid w:val="00E05515"/>
    <w:rsid w:val="00E05FAA"/>
    <w:rsid w:val="00E065F7"/>
    <w:rsid w:val="00E10234"/>
    <w:rsid w:val="00E12043"/>
    <w:rsid w:val="00E120FF"/>
    <w:rsid w:val="00E12BA1"/>
    <w:rsid w:val="00E13888"/>
    <w:rsid w:val="00E13FAB"/>
    <w:rsid w:val="00E15673"/>
    <w:rsid w:val="00E1787C"/>
    <w:rsid w:val="00E17AFD"/>
    <w:rsid w:val="00E17F3F"/>
    <w:rsid w:val="00E216E4"/>
    <w:rsid w:val="00E22657"/>
    <w:rsid w:val="00E22BF5"/>
    <w:rsid w:val="00E22C9A"/>
    <w:rsid w:val="00E230A8"/>
    <w:rsid w:val="00E23865"/>
    <w:rsid w:val="00E23BB2"/>
    <w:rsid w:val="00E24BA3"/>
    <w:rsid w:val="00E261A8"/>
    <w:rsid w:val="00E26798"/>
    <w:rsid w:val="00E269FD"/>
    <w:rsid w:val="00E27E6D"/>
    <w:rsid w:val="00E31BB4"/>
    <w:rsid w:val="00E33F90"/>
    <w:rsid w:val="00E34785"/>
    <w:rsid w:val="00E3491B"/>
    <w:rsid w:val="00E4023D"/>
    <w:rsid w:val="00E40CEA"/>
    <w:rsid w:val="00E40DE6"/>
    <w:rsid w:val="00E41751"/>
    <w:rsid w:val="00E41FE7"/>
    <w:rsid w:val="00E42382"/>
    <w:rsid w:val="00E4301A"/>
    <w:rsid w:val="00E4471F"/>
    <w:rsid w:val="00E45392"/>
    <w:rsid w:val="00E45653"/>
    <w:rsid w:val="00E45D6A"/>
    <w:rsid w:val="00E46EFA"/>
    <w:rsid w:val="00E4732C"/>
    <w:rsid w:val="00E507E1"/>
    <w:rsid w:val="00E50941"/>
    <w:rsid w:val="00E52E1F"/>
    <w:rsid w:val="00E565C2"/>
    <w:rsid w:val="00E609DB"/>
    <w:rsid w:val="00E60B97"/>
    <w:rsid w:val="00E610E3"/>
    <w:rsid w:val="00E62652"/>
    <w:rsid w:val="00E62835"/>
    <w:rsid w:val="00E62985"/>
    <w:rsid w:val="00E630F9"/>
    <w:rsid w:val="00E63237"/>
    <w:rsid w:val="00E63581"/>
    <w:rsid w:val="00E6424A"/>
    <w:rsid w:val="00E6446B"/>
    <w:rsid w:val="00E65D0B"/>
    <w:rsid w:val="00E66AEA"/>
    <w:rsid w:val="00E723AF"/>
    <w:rsid w:val="00E7392B"/>
    <w:rsid w:val="00E74275"/>
    <w:rsid w:val="00E7463A"/>
    <w:rsid w:val="00E74B3B"/>
    <w:rsid w:val="00E76011"/>
    <w:rsid w:val="00E77FF4"/>
    <w:rsid w:val="00E8063A"/>
    <w:rsid w:val="00E812E9"/>
    <w:rsid w:val="00E833E7"/>
    <w:rsid w:val="00E839F3"/>
    <w:rsid w:val="00E83BA2"/>
    <w:rsid w:val="00E83EDB"/>
    <w:rsid w:val="00E845C2"/>
    <w:rsid w:val="00E8464F"/>
    <w:rsid w:val="00E85AB4"/>
    <w:rsid w:val="00E85DC9"/>
    <w:rsid w:val="00E85FF5"/>
    <w:rsid w:val="00E9008B"/>
    <w:rsid w:val="00E911FA"/>
    <w:rsid w:val="00E91C62"/>
    <w:rsid w:val="00E932EC"/>
    <w:rsid w:val="00E950C3"/>
    <w:rsid w:val="00E952F3"/>
    <w:rsid w:val="00E95898"/>
    <w:rsid w:val="00E970F4"/>
    <w:rsid w:val="00EA0C08"/>
    <w:rsid w:val="00EA1519"/>
    <w:rsid w:val="00EA2BB7"/>
    <w:rsid w:val="00EA4210"/>
    <w:rsid w:val="00EA51B7"/>
    <w:rsid w:val="00EA554B"/>
    <w:rsid w:val="00EA56F1"/>
    <w:rsid w:val="00EA627F"/>
    <w:rsid w:val="00EB02EA"/>
    <w:rsid w:val="00EB13DB"/>
    <w:rsid w:val="00EB1CBB"/>
    <w:rsid w:val="00EB1CFE"/>
    <w:rsid w:val="00EB2554"/>
    <w:rsid w:val="00EB2984"/>
    <w:rsid w:val="00EB3016"/>
    <w:rsid w:val="00EB3F8B"/>
    <w:rsid w:val="00EB46FC"/>
    <w:rsid w:val="00EB6FFA"/>
    <w:rsid w:val="00EC0700"/>
    <w:rsid w:val="00EC1694"/>
    <w:rsid w:val="00EC2F26"/>
    <w:rsid w:val="00EC3A21"/>
    <w:rsid w:val="00EC3C9D"/>
    <w:rsid w:val="00EC42FB"/>
    <w:rsid w:val="00EC5AAA"/>
    <w:rsid w:val="00EC657F"/>
    <w:rsid w:val="00EC6C8B"/>
    <w:rsid w:val="00EC72A4"/>
    <w:rsid w:val="00ED0056"/>
    <w:rsid w:val="00ED09F5"/>
    <w:rsid w:val="00ED09F9"/>
    <w:rsid w:val="00ED144F"/>
    <w:rsid w:val="00ED1DF0"/>
    <w:rsid w:val="00ED34C3"/>
    <w:rsid w:val="00ED7109"/>
    <w:rsid w:val="00EE058C"/>
    <w:rsid w:val="00EE1ACC"/>
    <w:rsid w:val="00EE4AFF"/>
    <w:rsid w:val="00EE4B5C"/>
    <w:rsid w:val="00EE6D3E"/>
    <w:rsid w:val="00EE6F6E"/>
    <w:rsid w:val="00EE7899"/>
    <w:rsid w:val="00EF1547"/>
    <w:rsid w:val="00EF5277"/>
    <w:rsid w:val="00EF5CC8"/>
    <w:rsid w:val="00EF6AA5"/>
    <w:rsid w:val="00F01023"/>
    <w:rsid w:val="00F01D8D"/>
    <w:rsid w:val="00F04EA4"/>
    <w:rsid w:val="00F061F1"/>
    <w:rsid w:val="00F06A41"/>
    <w:rsid w:val="00F07ED4"/>
    <w:rsid w:val="00F10A34"/>
    <w:rsid w:val="00F161A3"/>
    <w:rsid w:val="00F1650F"/>
    <w:rsid w:val="00F16A82"/>
    <w:rsid w:val="00F1735B"/>
    <w:rsid w:val="00F178F5"/>
    <w:rsid w:val="00F2026B"/>
    <w:rsid w:val="00F204C3"/>
    <w:rsid w:val="00F2364D"/>
    <w:rsid w:val="00F236FF"/>
    <w:rsid w:val="00F2451A"/>
    <w:rsid w:val="00F25D1A"/>
    <w:rsid w:val="00F262CF"/>
    <w:rsid w:val="00F26484"/>
    <w:rsid w:val="00F302A1"/>
    <w:rsid w:val="00F303C0"/>
    <w:rsid w:val="00F31253"/>
    <w:rsid w:val="00F33360"/>
    <w:rsid w:val="00F33D67"/>
    <w:rsid w:val="00F340FA"/>
    <w:rsid w:val="00F348DD"/>
    <w:rsid w:val="00F35CE1"/>
    <w:rsid w:val="00F35F54"/>
    <w:rsid w:val="00F368C2"/>
    <w:rsid w:val="00F3796E"/>
    <w:rsid w:val="00F37C49"/>
    <w:rsid w:val="00F37FBC"/>
    <w:rsid w:val="00F40CAB"/>
    <w:rsid w:val="00F414D2"/>
    <w:rsid w:val="00F4164B"/>
    <w:rsid w:val="00F42422"/>
    <w:rsid w:val="00F4255E"/>
    <w:rsid w:val="00F46669"/>
    <w:rsid w:val="00F469C5"/>
    <w:rsid w:val="00F46DBA"/>
    <w:rsid w:val="00F51316"/>
    <w:rsid w:val="00F529DA"/>
    <w:rsid w:val="00F52B8F"/>
    <w:rsid w:val="00F53CF0"/>
    <w:rsid w:val="00F53FB8"/>
    <w:rsid w:val="00F54BC1"/>
    <w:rsid w:val="00F55C12"/>
    <w:rsid w:val="00F57293"/>
    <w:rsid w:val="00F57EF3"/>
    <w:rsid w:val="00F609CD"/>
    <w:rsid w:val="00F61548"/>
    <w:rsid w:val="00F61DF3"/>
    <w:rsid w:val="00F62E3B"/>
    <w:rsid w:val="00F632DF"/>
    <w:rsid w:val="00F6401A"/>
    <w:rsid w:val="00F641C0"/>
    <w:rsid w:val="00F64A00"/>
    <w:rsid w:val="00F65E11"/>
    <w:rsid w:val="00F671B9"/>
    <w:rsid w:val="00F7031B"/>
    <w:rsid w:val="00F71591"/>
    <w:rsid w:val="00F7178A"/>
    <w:rsid w:val="00F7242D"/>
    <w:rsid w:val="00F72AF1"/>
    <w:rsid w:val="00F7404B"/>
    <w:rsid w:val="00F74ACE"/>
    <w:rsid w:val="00F74BC4"/>
    <w:rsid w:val="00F75125"/>
    <w:rsid w:val="00F76F98"/>
    <w:rsid w:val="00F775EC"/>
    <w:rsid w:val="00F77799"/>
    <w:rsid w:val="00F80FA0"/>
    <w:rsid w:val="00F826B2"/>
    <w:rsid w:val="00F828C1"/>
    <w:rsid w:val="00F862CA"/>
    <w:rsid w:val="00F87F65"/>
    <w:rsid w:val="00F90778"/>
    <w:rsid w:val="00F907B5"/>
    <w:rsid w:val="00F90A04"/>
    <w:rsid w:val="00F90D03"/>
    <w:rsid w:val="00F918A2"/>
    <w:rsid w:val="00F91DD5"/>
    <w:rsid w:val="00F932A5"/>
    <w:rsid w:val="00F951C7"/>
    <w:rsid w:val="00F95956"/>
    <w:rsid w:val="00F96A9D"/>
    <w:rsid w:val="00F972D6"/>
    <w:rsid w:val="00F97AEC"/>
    <w:rsid w:val="00FA0131"/>
    <w:rsid w:val="00FA05E0"/>
    <w:rsid w:val="00FA105B"/>
    <w:rsid w:val="00FA107B"/>
    <w:rsid w:val="00FA3B6D"/>
    <w:rsid w:val="00FA436D"/>
    <w:rsid w:val="00FA43D7"/>
    <w:rsid w:val="00FA509C"/>
    <w:rsid w:val="00FA63F8"/>
    <w:rsid w:val="00FB077A"/>
    <w:rsid w:val="00FB1EED"/>
    <w:rsid w:val="00FB3036"/>
    <w:rsid w:val="00FB53A9"/>
    <w:rsid w:val="00FB6439"/>
    <w:rsid w:val="00FB66BB"/>
    <w:rsid w:val="00FB67BE"/>
    <w:rsid w:val="00FB6FBE"/>
    <w:rsid w:val="00FB7ABD"/>
    <w:rsid w:val="00FC0602"/>
    <w:rsid w:val="00FC0E5A"/>
    <w:rsid w:val="00FC177C"/>
    <w:rsid w:val="00FC286B"/>
    <w:rsid w:val="00FC46B6"/>
    <w:rsid w:val="00FC542F"/>
    <w:rsid w:val="00FC59E0"/>
    <w:rsid w:val="00FC68C0"/>
    <w:rsid w:val="00FD1349"/>
    <w:rsid w:val="00FD532F"/>
    <w:rsid w:val="00FD5883"/>
    <w:rsid w:val="00FD5D9E"/>
    <w:rsid w:val="00FD6088"/>
    <w:rsid w:val="00FE0EE9"/>
    <w:rsid w:val="00FE18C2"/>
    <w:rsid w:val="00FE1941"/>
    <w:rsid w:val="00FE2852"/>
    <w:rsid w:val="00FE3C37"/>
    <w:rsid w:val="00FE45FD"/>
    <w:rsid w:val="00FE4776"/>
    <w:rsid w:val="00FE5AFC"/>
    <w:rsid w:val="00FF2221"/>
    <w:rsid w:val="00FF2809"/>
    <w:rsid w:val="00FF3551"/>
    <w:rsid w:val="00FF37D2"/>
    <w:rsid w:val="00FF537D"/>
    <w:rsid w:val="00FF64CF"/>
    <w:rsid w:val="00FF6D21"/>
    <w:rsid w:val="00FF6D8F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AA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9D49-E359-4163-9917-18731E28755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EE62494-7FC2-974C-9DA3-E0A53859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\Users\ksung\AppData\Local\Chemistry Add-in for Word\Chemistry Gallery\Chem4Word.dotx</Template>
  <TotalTime>0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2054</CharactersWithSpaces>
  <SharedDoc>false</SharedDoc>
  <HLinks>
    <vt:vector size="18" baseType="variant">
      <vt:variant>
        <vt:i4>3539000</vt:i4>
      </vt:variant>
      <vt:variant>
        <vt:i4>6</vt:i4>
      </vt:variant>
      <vt:variant>
        <vt:i4>0</vt:i4>
      </vt:variant>
      <vt:variant>
        <vt:i4>5</vt:i4>
      </vt:variant>
      <vt:variant>
        <vt:lpwstr>http://www.thedaily.washington.edu/article/2007/5/22/uwBothellProfessorUsesXboxToTeachStudents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http://uwnews.washington.edu/ni/uweek/uweekarticle.asp?articleID=32871</vt:lpwstr>
      </vt:variant>
      <vt:variant>
        <vt:lpwstr/>
      </vt:variant>
      <vt:variant>
        <vt:i4>196689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http://research.microsoft.com/en-us/collaboration/papers/usc/_uwb/_rit.pdf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Kelvin Sung</dc:creator>
  <cp:lastModifiedBy>Jean S</cp:lastModifiedBy>
  <cp:revision>2</cp:revision>
  <cp:lastPrinted>2012-09-10T00:06:00Z</cp:lastPrinted>
  <dcterms:created xsi:type="dcterms:W3CDTF">2012-09-10T00:06:00Z</dcterms:created>
  <dcterms:modified xsi:type="dcterms:W3CDTF">2012-09-10T00:06:00Z</dcterms:modified>
</cp:coreProperties>
</file>