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7A1" w:rsidRDefault="004E773C" w:rsidP="00E970F4">
      <w:pPr>
        <w:pStyle w:val="Name"/>
        <w:spacing w:after="360"/>
        <w:ind w:left="-360"/>
        <w:jc w:val="both"/>
        <w:outlineLvl w:val="0"/>
        <w:rPr>
          <w:rFonts w:cs="Aharoni"/>
          <w:sz w:val="28"/>
        </w:rPr>
      </w:pPr>
      <w:r w:rsidRPr="004E773C">
        <w:rPr>
          <w:rFonts w:cs="Aharoni"/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328.25pt;margin-top:15.1pt;width:149.05pt;height:35.7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m9XtAIAALs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" filled="f" stroked="f">
            <v:textbox style="mso-next-textbox:#Text Box 13">
              <w:txbxContent>
                <w:p w:rsidR="00E17F3F" w:rsidRDefault="00E17F3F">
                  <w:pPr>
                    <w:rPr>
                      <w:b/>
                    </w:rPr>
                  </w:pPr>
                  <w:r>
                    <w:rPr>
                      <w:b/>
                    </w:rPr>
                    <w:t>Phone: 425-788-2366</w:t>
                  </w:r>
                </w:p>
                <w:p w:rsidR="00D26441" w:rsidRDefault="00D26441">
                  <w:pPr>
                    <w:rPr>
                      <w:b/>
                      <w:sz w:val="18"/>
                    </w:rPr>
                  </w:pPr>
                  <w:r>
                    <w:rPr>
                      <w:b/>
                    </w:rPr>
                    <w:t xml:space="preserve">Email: </w:t>
                  </w:r>
                  <w:r w:rsidR="00DD29B5">
                    <w:rPr>
                      <w:b/>
                    </w:rPr>
                    <w:t>jean.sung@hotmail.com</w:t>
                  </w:r>
                </w:p>
              </w:txbxContent>
            </v:textbox>
          </v:shape>
        </w:pict>
      </w:r>
      <w:r w:rsidR="005430C8" w:rsidRPr="00746F0E">
        <w:rPr>
          <w:rFonts w:cs="Aharoni"/>
        </w:rPr>
        <w:t>Jean</w:t>
      </w:r>
      <w:r w:rsidR="002735D5" w:rsidRPr="00746F0E">
        <w:rPr>
          <w:rFonts w:cs="Aharoni"/>
        </w:rPr>
        <w:t xml:space="preserve"> Sung</w:t>
      </w:r>
    </w:p>
    <w:tbl>
      <w:tblPr>
        <w:tblStyle w:val="TableGrid"/>
        <w:tblW w:w="9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/>
      </w:tblPr>
      <w:tblGrid>
        <w:gridCol w:w="1890"/>
        <w:gridCol w:w="7920"/>
      </w:tblGrid>
      <w:tr w:rsidR="0068735D" w:rsidRPr="00110911" w:rsidTr="00E970F4">
        <w:trPr>
          <w:trHeight w:val="845"/>
        </w:trPr>
        <w:tc>
          <w:tcPr>
            <w:tcW w:w="1890" w:type="dxa"/>
          </w:tcPr>
          <w:p w:rsidR="002735D5" w:rsidRPr="00E970F4" w:rsidRDefault="00C0412A" w:rsidP="00F46DBA">
            <w:pPr>
              <w:rPr>
                <w:rFonts w:ascii="Arial Black" w:hAnsi="Arial Black"/>
                <w:sz w:val="24"/>
                <w:szCs w:val="24"/>
              </w:rPr>
            </w:pPr>
            <w:r w:rsidRPr="00E970F4">
              <w:rPr>
                <w:rFonts w:ascii="Arial Black" w:hAnsi="Arial Black"/>
                <w:sz w:val="24"/>
                <w:szCs w:val="24"/>
              </w:rPr>
              <w:t>Objective</w:t>
            </w:r>
          </w:p>
        </w:tc>
        <w:tc>
          <w:tcPr>
            <w:tcW w:w="7920" w:type="dxa"/>
          </w:tcPr>
          <w:p w:rsidR="00D42AD1" w:rsidRDefault="00110911" w:rsidP="00F46DBA">
            <w:r w:rsidRPr="00110911">
              <w:t>Learn and a</w:t>
            </w:r>
            <w:r w:rsidR="00C0412A" w:rsidRPr="00E970F4">
              <w:t>pply theoretical knowledge to develop creative solutions for real world problems; pursue studies in engineering and the applied sciences.</w:t>
            </w:r>
          </w:p>
          <w:p w:rsidR="002735D5" w:rsidRPr="00E970F4" w:rsidRDefault="002735D5" w:rsidP="00F46DBA"/>
        </w:tc>
      </w:tr>
      <w:tr w:rsidR="0068735D" w:rsidRPr="003E6CA9" w:rsidTr="00E970F4">
        <w:trPr>
          <w:trHeight w:val="612"/>
        </w:trPr>
        <w:tc>
          <w:tcPr>
            <w:tcW w:w="1890" w:type="dxa"/>
          </w:tcPr>
          <w:p w:rsidR="002735D5" w:rsidRPr="00E970F4" w:rsidRDefault="00C0412A" w:rsidP="00F46DBA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E970F4">
              <w:rPr>
                <w:rFonts w:ascii="Arial Black" w:hAnsi="Arial Black"/>
                <w:b/>
                <w:sz w:val="24"/>
                <w:szCs w:val="24"/>
              </w:rPr>
              <w:t>Education</w:t>
            </w:r>
          </w:p>
        </w:tc>
        <w:tc>
          <w:tcPr>
            <w:tcW w:w="7920" w:type="dxa"/>
          </w:tcPr>
          <w:p w:rsidR="0053759F" w:rsidRPr="00E970F4" w:rsidRDefault="00C0412A" w:rsidP="00110911">
            <w:r w:rsidRPr="00E970F4">
              <w:rPr>
                <w:b/>
              </w:rPr>
              <w:t>Woodinville High School</w:t>
            </w:r>
            <w:r w:rsidR="00CF732A">
              <w:rPr>
                <w:b/>
              </w:rPr>
              <w:t>,</w:t>
            </w:r>
            <w:r w:rsidRPr="00E970F4">
              <w:rPr>
                <w:b/>
              </w:rPr>
              <w:t xml:space="preserve"> </w:t>
            </w:r>
            <w:r w:rsidRPr="00E970F4">
              <w:t>Class of 2012,</w:t>
            </w:r>
            <w:r w:rsidR="00AC2C2B">
              <w:rPr>
                <w:b/>
              </w:rPr>
              <w:t xml:space="preserve"> </w:t>
            </w:r>
            <w:proofErr w:type="gramStart"/>
            <w:r w:rsidRPr="00E970F4">
              <w:t>GPA</w:t>
            </w:r>
            <w:proofErr w:type="gramEnd"/>
            <w:r w:rsidRPr="00E970F4">
              <w:t>: 4.0, Class Rank: 1</w:t>
            </w:r>
            <w:r w:rsidRPr="00E970F4">
              <w:rPr>
                <w:vertAlign w:val="superscript"/>
              </w:rPr>
              <w:t>st</w:t>
            </w:r>
            <w:r w:rsidR="00110911" w:rsidRPr="00110911">
              <w:rPr>
                <w:vertAlign w:val="superscript"/>
              </w:rPr>
              <w:t xml:space="preserve"> </w:t>
            </w:r>
            <w:r w:rsidR="009B18D5">
              <w:t>of 396.</w:t>
            </w:r>
          </w:p>
          <w:p w:rsidR="009A57A1" w:rsidRPr="00E970F4" w:rsidRDefault="00C0412A" w:rsidP="00E970F4">
            <w:pPr>
              <w:pStyle w:val="ListParagraph"/>
              <w:numPr>
                <w:ilvl w:val="0"/>
                <w:numId w:val="38"/>
              </w:numPr>
              <w:ind w:left="579" w:hanging="219"/>
            </w:pPr>
            <w:r w:rsidRPr="00E970F4">
              <w:rPr>
                <w:u w:val="single"/>
              </w:rPr>
              <w:t>AP Classes</w:t>
            </w:r>
            <w:r w:rsidRPr="00E970F4">
              <w:t>: Calculus AB, Chemistry, Physics B, English Literature, Modern European History, US History, US Government &amp; Politics, Psychology, and Spanish</w:t>
            </w:r>
            <w:r w:rsidR="00DC319F">
              <w:t>.</w:t>
            </w:r>
            <w:r w:rsidRPr="00E970F4">
              <w:t xml:space="preserve"> </w:t>
            </w:r>
          </w:p>
          <w:p w:rsidR="009A57A1" w:rsidRPr="00E970F4" w:rsidRDefault="00C0412A" w:rsidP="00E970F4">
            <w:pPr>
              <w:pStyle w:val="ListParagraph"/>
              <w:numPr>
                <w:ilvl w:val="0"/>
                <w:numId w:val="38"/>
              </w:numPr>
              <w:ind w:left="579" w:hanging="219"/>
            </w:pPr>
            <w:r w:rsidRPr="00E970F4">
              <w:rPr>
                <w:u w:val="single"/>
              </w:rPr>
              <w:t>University of Washington Classes</w:t>
            </w:r>
            <w:r w:rsidRPr="00E970F4">
              <w:t>: English</w:t>
            </w:r>
            <w:r w:rsidR="006959EE">
              <w:t xml:space="preserve"> Composition: Literature</w:t>
            </w:r>
            <w:proofErr w:type="gramStart"/>
            <w:r w:rsidRPr="00E970F4">
              <w:t>,  Elementary</w:t>
            </w:r>
            <w:proofErr w:type="gramEnd"/>
            <w:r w:rsidRPr="00E970F4">
              <w:t xml:space="preserve"> and  Intermediate Spanish</w:t>
            </w:r>
            <w:r w:rsidR="00DC319F">
              <w:t>.</w:t>
            </w:r>
            <w:r w:rsidRPr="00E970F4">
              <w:t xml:space="preserve"> </w:t>
            </w:r>
          </w:p>
          <w:p w:rsidR="00B401CF" w:rsidRPr="00E970F4" w:rsidRDefault="00B401CF" w:rsidP="00F46DBA"/>
        </w:tc>
      </w:tr>
      <w:tr w:rsidR="0068735D" w:rsidRPr="003E6CA9" w:rsidTr="00E970F4">
        <w:trPr>
          <w:trHeight w:val="5417"/>
        </w:trPr>
        <w:tc>
          <w:tcPr>
            <w:tcW w:w="1890" w:type="dxa"/>
          </w:tcPr>
          <w:p w:rsidR="002735D5" w:rsidRPr="00E970F4" w:rsidRDefault="00C0412A" w:rsidP="00F46DBA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E970F4">
              <w:rPr>
                <w:rFonts w:ascii="Arial Black" w:hAnsi="Arial Black"/>
                <w:b/>
                <w:sz w:val="24"/>
                <w:szCs w:val="24"/>
              </w:rPr>
              <w:t>Experience</w:t>
            </w:r>
          </w:p>
          <w:p w:rsidR="00D45CA0" w:rsidRPr="00E970F4" w:rsidRDefault="00C0412A" w:rsidP="00F46DBA">
            <w:r w:rsidRPr="00E970F4">
              <w:t>Summer 2011</w:t>
            </w:r>
          </w:p>
          <w:p w:rsidR="00F46DBA" w:rsidRPr="00E970F4" w:rsidRDefault="00F46DBA" w:rsidP="00F46DBA"/>
          <w:p w:rsidR="00F46DBA" w:rsidRPr="00E970F4" w:rsidRDefault="00F46DBA" w:rsidP="00F46DBA"/>
          <w:p w:rsidR="00D45CA0" w:rsidRPr="00E970F4" w:rsidRDefault="00C0412A" w:rsidP="00F46DBA">
            <w:r w:rsidRPr="00E970F4">
              <w:t>Spring 2011</w:t>
            </w:r>
          </w:p>
          <w:p w:rsidR="00D45CA0" w:rsidRPr="00E970F4" w:rsidRDefault="00D45CA0" w:rsidP="00F46DBA"/>
          <w:p w:rsidR="00D45CA0" w:rsidRPr="00E970F4" w:rsidRDefault="00D45CA0" w:rsidP="00F46DBA"/>
          <w:p w:rsidR="00F46DBA" w:rsidRDefault="00F46DBA" w:rsidP="00F46DBA"/>
          <w:p w:rsidR="00CF732A" w:rsidRPr="00E970F4" w:rsidRDefault="00CF732A" w:rsidP="00F46DBA"/>
          <w:p w:rsidR="00CF732A" w:rsidRPr="00CF732A" w:rsidRDefault="00CF732A" w:rsidP="00F46DBA"/>
          <w:p w:rsidR="00CF732A" w:rsidRPr="00E970F4" w:rsidRDefault="00C0412A" w:rsidP="00F46DBA">
            <w:r w:rsidRPr="00E970F4">
              <w:t>201</w:t>
            </w:r>
            <w:r w:rsidR="00CF732A" w:rsidRPr="00CF732A">
              <w:t>1</w:t>
            </w:r>
            <w:r w:rsidRPr="00E970F4">
              <w:t xml:space="preserve"> – now </w:t>
            </w:r>
          </w:p>
          <w:p w:rsidR="0014154C" w:rsidRPr="00E970F4" w:rsidRDefault="0014154C" w:rsidP="00F46DBA"/>
          <w:p w:rsidR="00CF732A" w:rsidRDefault="00CF732A" w:rsidP="00F46DBA"/>
          <w:p w:rsidR="00CF732A" w:rsidRDefault="00CF732A" w:rsidP="00F46DBA"/>
          <w:p w:rsidR="00D83281" w:rsidRDefault="00D83281" w:rsidP="00F46DBA"/>
          <w:p w:rsidR="00F828C1" w:rsidRPr="00E970F4" w:rsidRDefault="00C0412A" w:rsidP="00F46DBA">
            <w:r w:rsidRPr="00E970F4">
              <w:t>2010 – now</w:t>
            </w:r>
          </w:p>
          <w:p w:rsidR="00DF35DF" w:rsidRPr="00E970F4" w:rsidRDefault="00DF35DF" w:rsidP="00F46DBA"/>
          <w:p w:rsidR="005018F0" w:rsidRPr="00CF732A" w:rsidRDefault="005018F0" w:rsidP="00DF35DF"/>
          <w:p w:rsidR="00CF732A" w:rsidRDefault="00CF732A" w:rsidP="00DF35DF"/>
          <w:p w:rsidR="00CF732A" w:rsidRPr="00CF732A" w:rsidRDefault="00CF732A" w:rsidP="00DF35DF"/>
          <w:p w:rsidR="00DF35DF" w:rsidRPr="00E970F4" w:rsidRDefault="00C0412A" w:rsidP="00DF35DF">
            <w:r w:rsidRPr="00E970F4">
              <w:t>2009</w:t>
            </w:r>
            <w:r w:rsidR="00B34F76" w:rsidRPr="00CF732A">
              <w:t xml:space="preserve"> </w:t>
            </w:r>
            <w:r w:rsidRPr="00E970F4">
              <w:t>– now</w:t>
            </w:r>
          </w:p>
          <w:p w:rsidR="0026342C" w:rsidRPr="00E970F4" w:rsidRDefault="0026342C" w:rsidP="00F46DBA"/>
        </w:tc>
        <w:tc>
          <w:tcPr>
            <w:tcW w:w="7920" w:type="dxa"/>
          </w:tcPr>
          <w:p w:rsidR="00F46DBA" w:rsidRPr="00E970F4" w:rsidRDefault="00F46DBA" w:rsidP="00F46DBA">
            <w:pPr>
              <w:rPr>
                <w:b/>
              </w:rPr>
            </w:pPr>
          </w:p>
          <w:p w:rsidR="009A57A1" w:rsidRPr="002840AA" w:rsidRDefault="00C0412A" w:rsidP="002840AA">
            <w:pPr>
              <w:ind w:left="252" w:hanging="252"/>
              <w:rPr>
                <w:b/>
              </w:rPr>
            </w:pPr>
            <w:r w:rsidRPr="00E970F4">
              <w:rPr>
                <w:b/>
              </w:rPr>
              <w:t>Self-Initiated Project on Processing:</w:t>
            </w:r>
            <w:r w:rsidRPr="00E970F4">
              <w:t xml:space="preserve"> Learned Processing </w:t>
            </w:r>
            <w:r w:rsidR="006B3D0B">
              <w:t>p</w:t>
            </w:r>
            <w:r w:rsidRPr="00E970F4">
              <w:t xml:space="preserve">rogramming language, built user </w:t>
            </w:r>
            <w:r w:rsidR="00574E24">
              <w:t xml:space="preserve">         </w:t>
            </w:r>
            <w:r w:rsidR="002909AB">
              <w:rPr>
                <w:b/>
              </w:rPr>
              <w:t xml:space="preserve">     </w:t>
            </w:r>
            <w:r w:rsidRPr="00E970F4">
              <w:t>interface, designed and drawn a robot that is under user control.</w:t>
            </w:r>
          </w:p>
          <w:p w:rsidR="002909AB" w:rsidRPr="00E970F4" w:rsidRDefault="002909AB" w:rsidP="00E970F4">
            <w:pPr>
              <w:ind w:left="252" w:hanging="252"/>
              <w:rPr>
                <w:b/>
              </w:rPr>
            </w:pPr>
          </w:p>
          <w:p w:rsidR="009A57A1" w:rsidRPr="00E970F4" w:rsidRDefault="008A3A0F" w:rsidP="00E970F4">
            <w:pPr>
              <w:ind w:left="252" w:hanging="252"/>
              <w:rPr>
                <w:b/>
              </w:rPr>
            </w:pPr>
            <w:r w:rsidRPr="00CF732A">
              <w:rPr>
                <w:b/>
              </w:rPr>
              <w:t>Building Support for Green</w:t>
            </w:r>
            <w:r w:rsidR="00C0412A" w:rsidRPr="00E970F4">
              <w:rPr>
                <w:b/>
              </w:rPr>
              <w:t>:</w:t>
            </w:r>
            <w:r w:rsidR="00C0412A" w:rsidRPr="00E970F4">
              <w:t xml:space="preserve"> R</w:t>
            </w:r>
            <w:r w:rsidR="00717EE1" w:rsidRPr="00717EE1">
              <w:t>eimaged Woodinville H</w:t>
            </w:r>
            <w:r w:rsidR="00717EE1">
              <w:t>igh School</w:t>
            </w:r>
            <w:r w:rsidR="00C0412A" w:rsidRPr="00E970F4">
              <w:t xml:space="preserve"> to be powered by alternative energy</w:t>
            </w:r>
            <w:r w:rsidR="00313B60">
              <w:t xml:space="preserve"> sources</w:t>
            </w:r>
            <w:r w:rsidR="00C0412A" w:rsidRPr="00E970F4">
              <w:t xml:space="preserve">; led a team of 4, researched, </w:t>
            </w:r>
            <w:r w:rsidR="006B3D0B">
              <w:t xml:space="preserve">and </w:t>
            </w:r>
            <w:r w:rsidR="00C0412A" w:rsidRPr="00E970F4">
              <w:t xml:space="preserve">designed solutions </w:t>
            </w:r>
            <w:r w:rsidR="005217D5">
              <w:t>including</w:t>
            </w:r>
            <w:r w:rsidR="00D92B97">
              <w:t xml:space="preserve"> Vermicomposting, piezoelectricity and HeatMirror double paned glass windows. </w:t>
            </w:r>
            <w:r w:rsidR="00C0412A" w:rsidRPr="00E970F4">
              <w:rPr>
                <w:b/>
                <w:i/>
              </w:rPr>
              <w:t>Received</w:t>
            </w:r>
            <w:r w:rsidR="00C0412A" w:rsidRPr="00E970F4">
              <w:t xml:space="preserve"> Honorable Mention in the </w:t>
            </w:r>
            <w:r w:rsidR="00C0412A" w:rsidRPr="00E970F4">
              <w:rPr>
                <w:b/>
                <w:i/>
              </w:rPr>
              <w:t xml:space="preserve">Washington State University </w:t>
            </w:r>
            <w:r w:rsidR="00C1738A">
              <w:rPr>
                <w:b/>
                <w:i/>
              </w:rPr>
              <w:t>Imagine Tomorrow</w:t>
            </w:r>
            <w:r w:rsidR="00C0412A" w:rsidRPr="00E970F4">
              <w:rPr>
                <w:b/>
                <w:i/>
              </w:rPr>
              <w:t xml:space="preserve"> </w:t>
            </w:r>
            <w:r w:rsidR="00C0412A" w:rsidRPr="00E970F4">
              <w:t>Competition and special recognition from Woodinville Weekly (local newspaper).</w:t>
            </w:r>
          </w:p>
          <w:p w:rsidR="009A57A1" w:rsidRPr="00E970F4" w:rsidRDefault="009A57A1"/>
          <w:p w:rsidR="00CF732A" w:rsidRPr="00CF732A" w:rsidRDefault="00CF732A" w:rsidP="00CF732A">
            <w:pPr>
              <w:ind w:left="252" w:hanging="252"/>
            </w:pPr>
            <w:r w:rsidRPr="00CF732A">
              <w:rPr>
                <w:b/>
              </w:rPr>
              <w:t xml:space="preserve">Link Crew Leader: </w:t>
            </w:r>
            <w:r w:rsidRPr="00CF732A">
              <w:t xml:space="preserve">Organized, led orientation activities for incoming sophomores </w:t>
            </w:r>
          </w:p>
          <w:p w:rsidR="00CF732A" w:rsidRPr="00E970F4" w:rsidRDefault="00CF732A" w:rsidP="00CF732A">
            <w:pPr>
              <w:ind w:left="252" w:hanging="252"/>
              <w:rPr>
                <w:b/>
                <w:sz w:val="8"/>
                <w:szCs w:val="8"/>
              </w:rPr>
            </w:pPr>
          </w:p>
          <w:p w:rsidR="00CF732A" w:rsidRPr="00CF732A" w:rsidRDefault="00CF732A" w:rsidP="00CF732A">
            <w:pPr>
              <w:ind w:left="252" w:hanging="252"/>
            </w:pPr>
            <w:r w:rsidRPr="00CF732A">
              <w:rPr>
                <w:b/>
              </w:rPr>
              <w:t xml:space="preserve">Key Club/Community Club Co-Founder/Editor: </w:t>
            </w:r>
            <w:r w:rsidRPr="00CF732A">
              <w:t xml:space="preserve">Brought Key Club back to </w:t>
            </w:r>
            <w:r w:rsidR="00A3587D">
              <w:t>Woodinville High School</w:t>
            </w:r>
            <w:r w:rsidRPr="00CF732A">
              <w:t>, organized, coordinated and documented meetings</w:t>
            </w:r>
            <w:r w:rsidR="00DC319F">
              <w:t>.</w:t>
            </w:r>
          </w:p>
          <w:p w:rsidR="009F1ADE" w:rsidRDefault="009F1ADE" w:rsidP="00DD16AB">
            <w:pPr>
              <w:ind w:left="252" w:hanging="252"/>
              <w:rPr>
                <w:sz w:val="8"/>
                <w:szCs w:val="8"/>
              </w:rPr>
            </w:pPr>
          </w:p>
          <w:p w:rsidR="009F1ADE" w:rsidRDefault="009F1ADE" w:rsidP="00DD16AB">
            <w:pPr>
              <w:ind w:left="252" w:hanging="252"/>
              <w:rPr>
                <w:sz w:val="8"/>
                <w:szCs w:val="8"/>
              </w:rPr>
            </w:pPr>
          </w:p>
          <w:p w:rsidR="009F1ADE" w:rsidRDefault="009F1ADE" w:rsidP="00DD16AB">
            <w:pPr>
              <w:ind w:left="252" w:hanging="252"/>
              <w:rPr>
                <w:sz w:val="8"/>
                <w:szCs w:val="8"/>
              </w:rPr>
            </w:pPr>
          </w:p>
          <w:p w:rsidR="00DD16AB" w:rsidRPr="00E970F4" w:rsidRDefault="00C0412A" w:rsidP="00A242EE">
            <w:pPr>
              <w:ind w:left="252" w:hanging="252"/>
              <w:rPr>
                <w:b/>
              </w:rPr>
            </w:pPr>
            <w:r w:rsidRPr="00E970F4">
              <w:rPr>
                <w:b/>
              </w:rPr>
              <w:t>V</w:t>
            </w:r>
            <w:r w:rsidR="006959EE" w:rsidRPr="00CF732A">
              <w:rPr>
                <w:b/>
              </w:rPr>
              <w:t>olunteer</w:t>
            </w:r>
            <w:r w:rsidRPr="00E970F4">
              <w:rPr>
                <w:b/>
              </w:rPr>
              <w:t xml:space="preserve"> Tutor:</w:t>
            </w:r>
            <w:r w:rsidR="002E0A9A" w:rsidRPr="002E0A9A">
              <w:t xml:space="preserve"> Peer-tutoring for math</w:t>
            </w:r>
            <w:r w:rsidR="002E0A9A">
              <w:t>;</w:t>
            </w:r>
            <w:r w:rsidRPr="00E970F4">
              <w:t xml:space="preserve"> self-initiated organized/led tutoring sessions for junior-year chemistry.</w:t>
            </w:r>
            <w:r w:rsidRPr="00E970F4">
              <w:rPr>
                <w:b/>
              </w:rPr>
              <w:t xml:space="preserve"> </w:t>
            </w:r>
          </w:p>
          <w:p w:rsidR="00DD16AB" w:rsidRPr="002E0A9A" w:rsidRDefault="00DD16AB" w:rsidP="00A242EE">
            <w:pPr>
              <w:ind w:left="252" w:hanging="252"/>
              <w:rPr>
                <w:b/>
                <w:sz w:val="8"/>
                <w:szCs w:val="8"/>
              </w:rPr>
            </w:pPr>
          </w:p>
          <w:p w:rsidR="00DD16AB" w:rsidRPr="00CF732A" w:rsidRDefault="00C0412A" w:rsidP="00A242EE">
            <w:pPr>
              <w:ind w:left="252" w:hanging="252"/>
              <w:rPr>
                <w:b/>
              </w:rPr>
            </w:pPr>
            <w:r w:rsidRPr="00E970F4">
              <w:rPr>
                <w:b/>
              </w:rPr>
              <w:t>Counselor</w:t>
            </w:r>
            <w:r w:rsidR="009D009F" w:rsidRPr="00CF732A">
              <w:rPr>
                <w:b/>
              </w:rPr>
              <w:t>, Unit Leader, YMCA</w:t>
            </w:r>
            <w:r w:rsidR="00C451A9" w:rsidRPr="00CF732A">
              <w:rPr>
                <w:b/>
              </w:rPr>
              <w:t xml:space="preserve"> </w:t>
            </w:r>
            <w:r w:rsidRPr="00E970F4">
              <w:rPr>
                <w:b/>
              </w:rPr>
              <w:t>Pare</w:t>
            </w:r>
            <w:bookmarkStart w:id="0" w:name="_GoBack"/>
            <w:bookmarkEnd w:id="0"/>
            <w:r w:rsidRPr="00E970F4">
              <w:rPr>
                <w:b/>
              </w:rPr>
              <w:t xml:space="preserve">nts Night Out Program: </w:t>
            </w:r>
            <w:r w:rsidRPr="00E970F4">
              <w:t xml:space="preserve">Led and organized activities for children monthly from 5pm- 12am, in charge of counselors in 1- 2 year old age group. </w:t>
            </w:r>
          </w:p>
          <w:p w:rsidR="001D5B37" w:rsidRDefault="001D5B37" w:rsidP="00E970F4">
            <w:pPr>
              <w:ind w:left="252" w:hanging="252"/>
              <w:rPr>
                <w:b/>
              </w:rPr>
            </w:pPr>
          </w:p>
          <w:p w:rsidR="001D5B37" w:rsidRPr="002840AA" w:rsidRDefault="001D5B37" w:rsidP="00E970F4">
            <w:pPr>
              <w:ind w:left="252" w:hanging="252"/>
              <w:rPr>
                <w:b/>
                <w:sz w:val="8"/>
                <w:szCs w:val="8"/>
              </w:rPr>
            </w:pPr>
          </w:p>
          <w:p w:rsidR="009A57A1" w:rsidRPr="00CF732A" w:rsidRDefault="002D61EB" w:rsidP="00E970F4">
            <w:pPr>
              <w:ind w:left="252" w:hanging="252"/>
            </w:pPr>
            <w:r w:rsidRPr="00CF732A">
              <w:rPr>
                <w:b/>
              </w:rPr>
              <w:t>Treasurer/</w:t>
            </w:r>
            <w:r w:rsidR="00884C1B" w:rsidRPr="00CF732A">
              <w:rPr>
                <w:b/>
              </w:rPr>
              <w:t>Secretary</w:t>
            </w:r>
            <w:r w:rsidR="009D009F" w:rsidRPr="00CF732A">
              <w:rPr>
                <w:b/>
              </w:rPr>
              <w:t xml:space="preserve">, </w:t>
            </w:r>
            <w:r w:rsidR="00C0412A" w:rsidRPr="00E970F4">
              <w:rPr>
                <w:b/>
              </w:rPr>
              <w:t>National Honor Society</w:t>
            </w:r>
            <w:r w:rsidR="00884C1B" w:rsidRPr="00CF732A">
              <w:rPr>
                <w:b/>
              </w:rPr>
              <w:t xml:space="preserve">, </w:t>
            </w:r>
            <w:r w:rsidR="00C0412A" w:rsidRPr="00E970F4">
              <w:rPr>
                <w:b/>
              </w:rPr>
              <w:t>National Junior Honor Society</w:t>
            </w:r>
            <w:r w:rsidR="008B64E0">
              <w:t xml:space="preserve">: </w:t>
            </w:r>
            <w:r w:rsidR="00C0412A" w:rsidRPr="00E970F4">
              <w:t>Coordinated, processed, and reviewed applicatio</w:t>
            </w:r>
            <w:r w:rsidR="00A841C3">
              <w:t>ns; organized induction ceremonies</w:t>
            </w:r>
            <w:r w:rsidR="00C0412A" w:rsidRPr="00E970F4">
              <w:t xml:space="preserve">. </w:t>
            </w:r>
          </w:p>
          <w:p w:rsidR="00573C48" w:rsidRPr="00E970F4" w:rsidRDefault="00573C48" w:rsidP="00F46DBA"/>
        </w:tc>
      </w:tr>
      <w:tr w:rsidR="0068735D" w:rsidRPr="003E6CA9" w:rsidTr="00E970F4">
        <w:trPr>
          <w:trHeight w:val="1610"/>
        </w:trPr>
        <w:tc>
          <w:tcPr>
            <w:tcW w:w="1890" w:type="dxa"/>
          </w:tcPr>
          <w:p w:rsidR="0026342C" w:rsidRPr="00E970F4" w:rsidRDefault="00C0412A" w:rsidP="00F46DBA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E970F4">
              <w:rPr>
                <w:rFonts w:ascii="Arial Black" w:hAnsi="Arial Black"/>
                <w:b/>
                <w:sz w:val="24"/>
                <w:szCs w:val="24"/>
              </w:rPr>
              <w:t>Other Activities</w:t>
            </w:r>
          </w:p>
          <w:p w:rsidR="0026342C" w:rsidRPr="00E970F4" w:rsidRDefault="0026342C" w:rsidP="00F46DBA"/>
        </w:tc>
        <w:tc>
          <w:tcPr>
            <w:tcW w:w="7920" w:type="dxa"/>
          </w:tcPr>
          <w:p w:rsidR="009A57A1" w:rsidRPr="00E970F4" w:rsidRDefault="00C0412A" w:rsidP="00E970F4">
            <w:pPr>
              <w:pStyle w:val="ListParagraph"/>
              <w:numPr>
                <w:ilvl w:val="0"/>
                <w:numId w:val="41"/>
              </w:numPr>
              <w:ind w:left="219" w:hanging="219"/>
            </w:pPr>
            <w:r w:rsidRPr="00E970F4">
              <w:rPr>
                <w:b/>
              </w:rPr>
              <w:t>Cross Country</w:t>
            </w:r>
            <w:r w:rsidR="00236F71">
              <w:rPr>
                <w:b/>
              </w:rPr>
              <w:t xml:space="preserve">, </w:t>
            </w:r>
            <w:r w:rsidR="00236F71">
              <w:t>2010-2011</w:t>
            </w:r>
            <w:r w:rsidRPr="00E970F4">
              <w:rPr>
                <w:b/>
              </w:rPr>
              <w:t xml:space="preserve">: </w:t>
            </w:r>
            <w:r w:rsidR="00C02FB1">
              <w:t>q</w:t>
            </w:r>
            <w:r w:rsidRPr="00E970F4">
              <w:t xml:space="preserve">ualified for </w:t>
            </w:r>
            <w:proofErr w:type="spellStart"/>
            <w:r w:rsidRPr="00E970F4">
              <w:t>KingCo</w:t>
            </w:r>
            <w:proofErr w:type="spellEnd"/>
            <w:r w:rsidRPr="00E970F4">
              <w:t xml:space="preserve"> (County) Championships twice.</w:t>
            </w:r>
          </w:p>
          <w:p w:rsidR="009A57A1" w:rsidRPr="00E970F4" w:rsidRDefault="00C0412A" w:rsidP="00E970F4">
            <w:pPr>
              <w:pStyle w:val="ListParagraph"/>
              <w:numPr>
                <w:ilvl w:val="0"/>
                <w:numId w:val="41"/>
              </w:numPr>
              <w:ind w:left="219" w:hanging="219"/>
            </w:pPr>
            <w:r w:rsidRPr="00E970F4">
              <w:rPr>
                <w:b/>
              </w:rPr>
              <w:t xml:space="preserve">Woodinville Teen Art Show, </w:t>
            </w:r>
            <w:proofErr w:type="gramStart"/>
            <w:r w:rsidRPr="00E970F4">
              <w:t>Fall</w:t>
            </w:r>
            <w:proofErr w:type="gramEnd"/>
            <w:r w:rsidRPr="00E970F4">
              <w:t xml:space="preserve"> 2010</w:t>
            </w:r>
            <w:r w:rsidRPr="00E970F4">
              <w:rPr>
                <w:b/>
              </w:rPr>
              <w:t xml:space="preserve">: </w:t>
            </w:r>
            <w:r w:rsidRPr="00E970F4">
              <w:t>exhibited several of my photographs.</w:t>
            </w:r>
          </w:p>
          <w:p w:rsidR="009A57A1" w:rsidRPr="00E970F4" w:rsidRDefault="00C0412A" w:rsidP="00E970F4">
            <w:pPr>
              <w:pStyle w:val="ListParagraph"/>
              <w:numPr>
                <w:ilvl w:val="0"/>
                <w:numId w:val="41"/>
              </w:numPr>
              <w:ind w:left="219" w:hanging="219"/>
            </w:pPr>
            <w:r w:rsidRPr="00E970F4">
              <w:rPr>
                <w:b/>
              </w:rPr>
              <w:t xml:space="preserve">Model United Nations, </w:t>
            </w:r>
            <w:proofErr w:type="gramStart"/>
            <w:r w:rsidRPr="00E970F4">
              <w:t>Fall</w:t>
            </w:r>
            <w:proofErr w:type="gramEnd"/>
            <w:r w:rsidRPr="00E970F4">
              <w:rPr>
                <w:b/>
              </w:rPr>
              <w:t xml:space="preserve"> </w:t>
            </w:r>
            <w:r w:rsidRPr="00E970F4">
              <w:t>2010</w:t>
            </w:r>
            <w:r w:rsidRPr="00E970F4">
              <w:rPr>
                <w:b/>
              </w:rPr>
              <w:t xml:space="preserve">: </w:t>
            </w:r>
            <w:r w:rsidR="00C02FB1">
              <w:t>h</w:t>
            </w:r>
            <w:r w:rsidRPr="00E970F4">
              <w:t>onorable mention at VIKMUN.</w:t>
            </w:r>
          </w:p>
          <w:p w:rsidR="009A57A1" w:rsidRPr="00E970F4" w:rsidRDefault="00C0412A" w:rsidP="00E970F4">
            <w:pPr>
              <w:pStyle w:val="ListParagraph"/>
              <w:numPr>
                <w:ilvl w:val="0"/>
                <w:numId w:val="41"/>
              </w:numPr>
              <w:ind w:left="219" w:hanging="219"/>
            </w:pPr>
            <w:r w:rsidRPr="00E970F4">
              <w:rPr>
                <w:b/>
              </w:rPr>
              <w:t xml:space="preserve">DECA Western Washington Regional Competition, </w:t>
            </w:r>
            <w:r w:rsidRPr="00E970F4">
              <w:t>Jan 2010</w:t>
            </w:r>
            <w:r w:rsidRPr="00E970F4">
              <w:rPr>
                <w:b/>
              </w:rPr>
              <w:t xml:space="preserve">: </w:t>
            </w:r>
            <w:r w:rsidRPr="00E970F4">
              <w:t>placed top 15.</w:t>
            </w:r>
          </w:p>
          <w:p w:rsidR="009A57A1" w:rsidRPr="00E970F4" w:rsidRDefault="00C0412A" w:rsidP="00E970F4">
            <w:pPr>
              <w:pStyle w:val="ListParagraph"/>
              <w:numPr>
                <w:ilvl w:val="0"/>
                <w:numId w:val="41"/>
              </w:numPr>
              <w:ind w:left="219" w:hanging="219"/>
            </w:pPr>
            <w:r w:rsidRPr="00E970F4">
              <w:rPr>
                <w:b/>
              </w:rPr>
              <w:t xml:space="preserve">Competitive Artistic Gymnastics, </w:t>
            </w:r>
            <w:r w:rsidRPr="00E970F4">
              <w:t>2001-2009</w:t>
            </w:r>
            <w:r w:rsidRPr="00E970F4">
              <w:rPr>
                <w:b/>
              </w:rPr>
              <w:t xml:space="preserve">: </w:t>
            </w:r>
            <w:r w:rsidR="00C02FB1">
              <w:t>q</w:t>
            </w:r>
            <w:r w:rsidRPr="00E970F4">
              <w:t xml:space="preserve">ualified for </w:t>
            </w:r>
            <w:r w:rsidR="00167792">
              <w:t>WA</w:t>
            </w:r>
            <w:r w:rsidRPr="00E970F4">
              <w:t xml:space="preserve"> State Competitions twice.</w:t>
            </w:r>
          </w:p>
          <w:p w:rsidR="009A57A1" w:rsidRDefault="009A57A1" w:rsidP="00E970F4">
            <w:pPr>
              <w:pStyle w:val="ListParagraph"/>
              <w:ind w:left="0"/>
            </w:pPr>
          </w:p>
        </w:tc>
      </w:tr>
      <w:tr w:rsidR="0068735D" w:rsidRPr="003E6CA9" w:rsidTr="005963AE">
        <w:trPr>
          <w:trHeight w:val="1296"/>
        </w:trPr>
        <w:tc>
          <w:tcPr>
            <w:tcW w:w="1890" w:type="dxa"/>
          </w:tcPr>
          <w:p w:rsidR="0026342C" w:rsidRPr="00E970F4" w:rsidRDefault="00C0412A" w:rsidP="00F46DBA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E970F4">
              <w:rPr>
                <w:rFonts w:ascii="Arial Black" w:hAnsi="Arial Black"/>
                <w:b/>
                <w:sz w:val="24"/>
                <w:szCs w:val="24"/>
              </w:rPr>
              <w:t>Skills</w:t>
            </w:r>
          </w:p>
        </w:tc>
        <w:tc>
          <w:tcPr>
            <w:tcW w:w="7920" w:type="dxa"/>
          </w:tcPr>
          <w:p w:rsidR="009A57A1" w:rsidRDefault="00766C0D" w:rsidP="00E970F4">
            <w:pPr>
              <w:pStyle w:val="ListParagraph"/>
              <w:numPr>
                <w:ilvl w:val="0"/>
                <w:numId w:val="42"/>
              </w:numPr>
              <w:ind w:left="219" w:hanging="219"/>
            </w:pPr>
            <w:r>
              <w:t>Comput</w:t>
            </w:r>
            <w:r w:rsidR="00C02FB1">
              <w:t xml:space="preserve">er </w:t>
            </w:r>
            <w:r w:rsidR="0026342C" w:rsidRPr="00110911">
              <w:t xml:space="preserve">Programming Language: Processing, Worked </w:t>
            </w:r>
            <w:r w:rsidR="001D1280">
              <w:t xml:space="preserve">with </w:t>
            </w:r>
            <w:r w:rsidR="0026342C" w:rsidRPr="00110911">
              <w:t xml:space="preserve">Alice </w:t>
            </w:r>
            <w:r w:rsidR="003930DB">
              <w:t>t</w:t>
            </w:r>
            <w:r w:rsidR="0026342C" w:rsidRPr="00110911">
              <w:t>utorials</w:t>
            </w:r>
            <w:r w:rsidR="00DC319F">
              <w:t>.</w:t>
            </w:r>
          </w:p>
          <w:p w:rsidR="009A57A1" w:rsidRDefault="0026342C" w:rsidP="00E970F4">
            <w:pPr>
              <w:pStyle w:val="ListParagraph"/>
              <w:numPr>
                <w:ilvl w:val="0"/>
                <w:numId w:val="42"/>
              </w:numPr>
              <w:ind w:left="219" w:hanging="219"/>
            </w:pPr>
            <w:r w:rsidRPr="00110911">
              <w:t xml:space="preserve">Software: WORD, Excel, OneNote, </w:t>
            </w:r>
            <w:r w:rsidR="003E6CA9" w:rsidRPr="00110911">
              <w:t>PowerPoint</w:t>
            </w:r>
            <w:r w:rsidRPr="00110911">
              <w:t xml:space="preserve">, </w:t>
            </w:r>
            <w:r w:rsidR="00BD3BD9">
              <w:t xml:space="preserve">Outlook, </w:t>
            </w:r>
            <w:r w:rsidRPr="00110911">
              <w:t>Adobe Photoshop</w:t>
            </w:r>
            <w:r w:rsidR="00DC319F">
              <w:t>.</w:t>
            </w:r>
          </w:p>
          <w:p w:rsidR="009A57A1" w:rsidRDefault="007E233A" w:rsidP="00E970F4">
            <w:pPr>
              <w:pStyle w:val="ListParagraph"/>
              <w:numPr>
                <w:ilvl w:val="0"/>
                <w:numId w:val="42"/>
              </w:numPr>
              <w:ind w:left="219" w:hanging="219"/>
            </w:pPr>
            <w:r>
              <w:t>Administrated</w:t>
            </w:r>
            <w:r w:rsidR="00BD685A" w:rsidRPr="00110911">
              <w:t xml:space="preserve"> </w:t>
            </w:r>
            <w:r w:rsidR="0026342C" w:rsidRPr="00110911">
              <w:t>my own PC: XP, Vista, Windows 7</w:t>
            </w:r>
            <w:r w:rsidR="00110911">
              <w:t>, f</w:t>
            </w:r>
            <w:r w:rsidR="0026342C" w:rsidRPr="00110911">
              <w:t>amiliar with Apple M</w:t>
            </w:r>
            <w:r w:rsidR="00F7031B">
              <w:t xml:space="preserve">ac </w:t>
            </w:r>
            <w:r w:rsidR="0026342C" w:rsidRPr="00110911">
              <w:t>environment</w:t>
            </w:r>
            <w:r w:rsidR="00DC319F">
              <w:t>.</w:t>
            </w:r>
          </w:p>
          <w:p w:rsidR="00D42AD1" w:rsidRDefault="00D2378C" w:rsidP="00E970F4">
            <w:pPr>
              <w:pStyle w:val="ListParagraph"/>
              <w:numPr>
                <w:ilvl w:val="0"/>
                <w:numId w:val="42"/>
              </w:numPr>
              <w:ind w:left="219" w:hanging="219"/>
            </w:pPr>
            <w:r>
              <w:t>K</w:t>
            </w:r>
            <w:r w:rsidR="00432777" w:rsidRPr="00110911">
              <w:t>nowledge of basic marketing skills</w:t>
            </w:r>
            <w:r w:rsidR="00DC319F">
              <w:t>.</w:t>
            </w:r>
          </w:p>
          <w:p w:rsidR="009312BF" w:rsidRPr="00E970F4" w:rsidRDefault="009312BF" w:rsidP="00E970F4">
            <w:pPr>
              <w:pStyle w:val="ListParagraph"/>
              <w:ind w:left="219"/>
            </w:pPr>
          </w:p>
        </w:tc>
      </w:tr>
      <w:tr w:rsidR="0068735D" w:rsidRPr="00A9195A" w:rsidTr="005963AE">
        <w:trPr>
          <w:trHeight w:val="864"/>
        </w:trPr>
        <w:tc>
          <w:tcPr>
            <w:tcW w:w="1890" w:type="dxa"/>
          </w:tcPr>
          <w:p w:rsidR="0026342C" w:rsidRPr="00E970F4" w:rsidRDefault="00C0412A" w:rsidP="00F46DBA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E970F4">
              <w:rPr>
                <w:rFonts w:ascii="Arial Black" w:hAnsi="Arial Black"/>
                <w:b/>
                <w:sz w:val="24"/>
                <w:szCs w:val="24"/>
              </w:rPr>
              <w:t>Hobbies</w:t>
            </w:r>
          </w:p>
        </w:tc>
        <w:tc>
          <w:tcPr>
            <w:tcW w:w="7920" w:type="dxa"/>
          </w:tcPr>
          <w:p w:rsidR="0026342C" w:rsidRPr="007A3DDB" w:rsidRDefault="00E65D0B" w:rsidP="00617A50">
            <w:r>
              <w:t>W</w:t>
            </w:r>
            <w:r w:rsidR="00DF236E">
              <w:t>atching the Daily Show and Modern Family</w:t>
            </w:r>
            <w:r w:rsidR="007F510A">
              <w:t>,</w:t>
            </w:r>
            <w:r w:rsidR="001D2B7E">
              <w:t xml:space="preserve"> listening to NPR’s RadioLab</w:t>
            </w:r>
            <w:r w:rsidR="001E3EF9">
              <w:t xml:space="preserve">, </w:t>
            </w:r>
            <w:r w:rsidR="00A37418">
              <w:t xml:space="preserve"> Vlogbrothers Fan</w:t>
            </w:r>
            <w:r w:rsidR="00576D80">
              <w:t>,</w:t>
            </w:r>
            <w:r w:rsidR="00784AC3">
              <w:t xml:space="preserve"> Reading (especially science/engineering related non-fiction such as </w:t>
            </w:r>
            <w:r w:rsidR="00784AC3" w:rsidRPr="00370577">
              <w:rPr>
                <w:i/>
              </w:rPr>
              <w:t>The Disappearing</w:t>
            </w:r>
            <w:r w:rsidR="00784AC3">
              <w:t xml:space="preserve"> </w:t>
            </w:r>
            <w:r w:rsidR="00784AC3" w:rsidRPr="00370577">
              <w:rPr>
                <w:i/>
              </w:rPr>
              <w:t>Spoon</w:t>
            </w:r>
            <w:r w:rsidR="00784AC3">
              <w:t xml:space="preserve"> and </w:t>
            </w:r>
            <w:r w:rsidR="00784AC3" w:rsidRPr="00370577">
              <w:rPr>
                <w:i/>
              </w:rPr>
              <w:t>Blink</w:t>
            </w:r>
            <w:r w:rsidR="00784AC3">
              <w:t>)</w:t>
            </w:r>
            <w:r w:rsidR="00CB7C2B">
              <w:t xml:space="preserve">, Bicycling, Photography, </w:t>
            </w:r>
            <w:r w:rsidR="00DE323D">
              <w:t xml:space="preserve"> and when time: Mario</w:t>
            </w:r>
            <w:r w:rsidR="00617A50">
              <w:t xml:space="preserve"> games on the Nintendo Wii</w:t>
            </w:r>
            <w:r w:rsidR="00D2378C">
              <w:t>.</w:t>
            </w:r>
          </w:p>
        </w:tc>
      </w:tr>
    </w:tbl>
    <w:p w:rsidR="00193299" w:rsidRPr="00746F0E" w:rsidRDefault="00193299" w:rsidP="005963AE">
      <w:pPr>
        <w:pStyle w:val="SectionTitle"/>
        <w:rPr>
          <w:rFonts w:ascii="Times New Roman" w:hAnsi="Times New Roman"/>
        </w:rPr>
      </w:pPr>
    </w:p>
    <w:sectPr w:rsidR="00193299" w:rsidRPr="00746F0E" w:rsidSect="00D42AD1">
      <w:headerReference w:type="first" r:id="rId9"/>
      <w:pgSz w:w="12240" w:h="15840"/>
      <w:pgMar w:top="1440" w:right="1440" w:bottom="1440" w:left="1440" w:header="965" w:footer="965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30DF" w:rsidRDefault="007530DF">
      <w:r>
        <w:separator/>
      </w:r>
    </w:p>
  </w:endnote>
  <w:endnote w:type="continuationSeparator" w:id="0">
    <w:p w:rsidR="007530DF" w:rsidRDefault="007530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30DF" w:rsidRDefault="007530DF">
      <w:r>
        <w:separator/>
      </w:r>
    </w:p>
  </w:footnote>
  <w:footnote w:type="continuationSeparator" w:id="0">
    <w:p w:rsidR="007530DF" w:rsidRDefault="007530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441" w:rsidRDefault="00D26441">
    <w:pPr>
      <w:pStyle w:val="Header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81681"/>
    <w:multiLevelType w:val="hybridMultilevel"/>
    <w:tmpl w:val="FB1ACFC8"/>
    <w:lvl w:ilvl="0" w:tplc="040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1">
    <w:nsid w:val="06786459"/>
    <w:multiLevelType w:val="hybridMultilevel"/>
    <w:tmpl w:val="5906A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00B92"/>
    <w:multiLevelType w:val="hybridMultilevel"/>
    <w:tmpl w:val="0E96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E2F82"/>
    <w:multiLevelType w:val="hybridMultilevel"/>
    <w:tmpl w:val="AF36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7B38B9"/>
    <w:multiLevelType w:val="hybridMultilevel"/>
    <w:tmpl w:val="B2142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3B7E4B"/>
    <w:multiLevelType w:val="hybridMultilevel"/>
    <w:tmpl w:val="AD52BBB8"/>
    <w:lvl w:ilvl="0" w:tplc="040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abstractNum w:abstractNumId="6">
    <w:nsid w:val="0D0D5B6A"/>
    <w:multiLevelType w:val="hybridMultilevel"/>
    <w:tmpl w:val="6E80A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0A7842"/>
    <w:multiLevelType w:val="hybridMultilevel"/>
    <w:tmpl w:val="C0949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942B0A"/>
    <w:multiLevelType w:val="hybridMultilevel"/>
    <w:tmpl w:val="B99AB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185F43"/>
    <w:multiLevelType w:val="hybridMultilevel"/>
    <w:tmpl w:val="B9662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982010"/>
    <w:multiLevelType w:val="hybridMultilevel"/>
    <w:tmpl w:val="AD842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3367E9"/>
    <w:multiLevelType w:val="hybridMultilevel"/>
    <w:tmpl w:val="4E78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992695"/>
    <w:multiLevelType w:val="hybridMultilevel"/>
    <w:tmpl w:val="AEE2A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D56345A"/>
    <w:multiLevelType w:val="hybridMultilevel"/>
    <w:tmpl w:val="41467E56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14">
    <w:nsid w:val="1E2E7076"/>
    <w:multiLevelType w:val="hybridMultilevel"/>
    <w:tmpl w:val="439AF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60426D"/>
    <w:multiLevelType w:val="singleLevel"/>
    <w:tmpl w:val="01323A60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>
    <w:nsid w:val="21754A71"/>
    <w:multiLevelType w:val="singleLevel"/>
    <w:tmpl w:val="1AF22D4C"/>
    <w:lvl w:ilvl="0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</w:rPr>
    </w:lvl>
  </w:abstractNum>
  <w:abstractNum w:abstractNumId="17">
    <w:nsid w:val="23B2277D"/>
    <w:multiLevelType w:val="hybridMultilevel"/>
    <w:tmpl w:val="5038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59606F"/>
    <w:multiLevelType w:val="hybridMultilevel"/>
    <w:tmpl w:val="BC8CC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3B129A"/>
    <w:multiLevelType w:val="hybridMultilevel"/>
    <w:tmpl w:val="7D883E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3087C6E"/>
    <w:multiLevelType w:val="hybridMultilevel"/>
    <w:tmpl w:val="BCD6F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F300E3"/>
    <w:multiLevelType w:val="hybridMultilevel"/>
    <w:tmpl w:val="6964B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207623"/>
    <w:multiLevelType w:val="hybridMultilevel"/>
    <w:tmpl w:val="0106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D514B6"/>
    <w:multiLevelType w:val="hybridMultilevel"/>
    <w:tmpl w:val="90660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82080B"/>
    <w:multiLevelType w:val="hybridMultilevel"/>
    <w:tmpl w:val="94E8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15121A"/>
    <w:multiLevelType w:val="hybridMultilevel"/>
    <w:tmpl w:val="21ECC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E81BE9"/>
    <w:multiLevelType w:val="hybridMultilevel"/>
    <w:tmpl w:val="CF7C8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215FC0"/>
    <w:multiLevelType w:val="hybridMultilevel"/>
    <w:tmpl w:val="94CA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B73A87"/>
    <w:multiLevelType w:val="hybridMultilevel"/>
    <w:tmpl w:val="F9AE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DA71B8"/>
    <w:multiLevelType w:val="hybridMultilevel"/>
    <w:tmpl w:val="C0144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586BD0"/>
    <w:multiLevelType w:val="hybridMultilevel"/>
    <w:tmpl w:val="9D2E6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104629"/>
    <w:multiLevelType w:val="hybridMultilevel"/>
    <w:tmpl w:val="CEE60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032064"/>
    <w:multiLevelType w:val="hybridMultilevel"/>
    <w:tmpl w:val="87E2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D66DF9"/>
    <w:multiLevelType w:val="hybridMultilevel"/>
    <w:tmpl w:val="59B4A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2413E1"/>
    <w:multiLevelType w:val="hybridMultilevel"/>
    <w:tmpl w:val="9A821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514C03"/>
    <w:multiLevelType w:val="hybridMultilevel"/>
    <w:tmpl w:val="B4BAE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340F84"/>
    <w:multiLevelType w:val="hybridMultilevel"/>
    <w:tmpl w:val="F922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D36563"/>
    <w:multiLevelType w:val="hybridMultilevel"/>
    <w:tmpl w:val="8344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5E643B"/>
    <w:multiLevelType w:val="hybridMultilevel"/>
    <w:tmpl w:val="D11A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952AFF"/>
    <w:multiLevelType w:val="hybridMultilevel"/>
    <w:tmpl w:val="BBC2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AD644F"/>
    <w:multiLevelType w:val="hybridMultilevel"/>
    <w:tmpl w:val="ED4E5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B434AB"/>
    <w:multiLevelType w:val="hybridMultilevel"/>
    <w:tmpl w:val="9D88E1B6"/>
    <w:lvl w:ilvl="0" w:tplc="04090001">
      <w:start w:val="1"/>
      <w:numFmt w:val="bullet"/>
      <w:lvlText w:val=""/>
      <w:lvlJc w:val="left"/>
      <w:pPr>
        <w:ind w:left="1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9"/>
  </w:num>
  <w:num w:numId="4">
    <w:abstractNumId w:val="35"/>
  </w:num>
  <w:num w:numId="5">
    <w:abstractNumId w:val="40"/>
  </w:num>
  <w:num w:numId="6">
    <w:abstractNumId w:val="30"/>
  </w:num>
  <w:num w:numId="7">
    <w:abstractNumId w:val="33"/>
  </w:num>
  <w:num w:numId="8">
    <w:abstractNumId w:val="8"/>
  </w:num>
  <w:num w:numId="9">
    <w:abstractNumId w:val="25"/>
  </w:num>
  <w:num w:numId="10">
    <w:abstractNumId w:val="1"/>
  </w:num>
  <w:num w:numId="11">
    <w:abstractNumId w:val="18"/>
  </w:num>
  <w:num w:numId="12">
    <w:abstractNumId w:val="27"/>
  </w:num>
  <w:num w:numId="13">
    <w:abstractNumId w:val="20"/>
  </w:num>
  <w:num w:numId="14">
    <w:abstractNumId w:val="11"/>
  </w:num>
  <w:num w:numId="15">
    <w:abstractNumId w:val="14"/>
  </w:num>
  <w:num w:numId="16">
    <w:abstractNumId w:val="31"/>
  </w:num>
  <w:num w:numId="17">
    <w:abstractNumId w:val="32"/>
  </w:num>
  <w:num w:numId="18">
    <w:abstractNumId w:val="9"/>
  </w:num>
  <w:num w:numId="19">
    <w:abstractNumId w:val="38"/>
  </w:num>
  <w:num w:numId="20">
    <w:abstractNumId w:val="23"/>
  </w:num>
  <w:num w:numId="21">
    <w:abstractNumId w:val="34"/>
  </w:num>
  <w:num w:numId="22">
    <w:abstractNumId w:val="7"/>
  </w:num>
  <w:num w:numId="23">
    <w:abstractNumId w:val="17"/>
  </w:num>
  <w:num w:numId="24">
    <w:abstractNumId w:val="37"/>
  </w:num>
  <w:num w:numId="25">
    <w:abstractNumId w:val="24"/>
  </w:num>
  <w:num w:numId="26">
    <w:abstractNumId w:val="26"/>
  </w:num>
  <w:num w:numId="27">
    <w:abstractNumId w:val="28"/>
  </w:num>
  <w:num w:numId="28">
    <w:abstractNumId w:val="36"/>
  </w:num>
  <w:num w:numId="29">
    <w:abstractNumId w:val="29"/>
  </w:num>
  <w:num w:numId="30">
    <w:abstractNumId w:val="10"/>
  </w:num>
  <w:num w:numId="31">
    <w:abstractNumId w:val="22"/>
  </w:num>
  <w:num w:numId="32">
    <w:abstractNumId w:val="3"/>
  </w:num>
  <w:num w:numId="33">
    <w:abstractNumId w:val="39"/>
  </w:num>
  <w:num w:numId="34">
    <w:abstractNumId w:val="5"/>
  </w:num>
  <w:num w:numId="35">
    <w:abstractNumId w:val="41"/>
  </w:num>
  <w:num w:numId="36">
    <w:abstractNumId w:val="0"/>
  </w:num>
  <w:num w:numId="37">
    <w:abstractNumId w:val="13"/>
  </w:num>
  <w:num w:numId="38">
    <w:abstractNumId w:val="6"/>
  </w:num>
  <w:num w:numId="39">
    <w:abstractNumId w:val="4"/>
  </w:num>
  <w:num w:numId="40">
    <w:abstractNumId w:val="12"/>
  </w:num>
  <w:num w:numId="41">
    <w:abstractNumId w:val="21"/>
  </w:num>
  <w:num w:numId="42">
    <w:abstractNumId w:val="2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activeWritingStyle w:appName="MSWord" w:lang="en-US" w:vendorID="8" w:dllVersion="513" w:checkStyle="0"/>
  <w:proofState w:spelling="clean" w:grammar="clean"/>
  <w:attachedTemplate r:id="rId1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70FEC"/>
    <w:rsid w:val="00000A07"/>
    <w:rsid w:val="000023F9"/>
    <w:rsid w:val="00003C64"/>
    <w:rsid w:val="00004ECB"/>
    <w:rsid w:val="000055B1"/>
    <w:rsid w:val="00006B1E"/>
    <w:rsid w:val="0000713F"/>
    <w:rsid w:val="00010A87"/>
    <w:rsid w:val="00011043"/>
    <w:rsid w:val="0001112E"/>
    <w:rsid w:val="00016983"/>
    <w:rsid w:val="00017AE0"/>
    <w:rsid w:val="000200C2"/>
    <w:rsid w:val="000202FE"/>
    <w:rsid w:val="00023221"/>
    <w:rsid w:val="00023A7F"/>
    <w:rsid w:val="0002416B"/>
    <w:rsid w:val="00025781"/>
    <w:rsid w:val="0002763C"/>
    <w:rsid w:val="00030F2F"/>
    <w:rsid w:val="00031B4A"/>
    <w:rsid w:val="000321A3"/>
    <w:rsid w:val="0003268F"/>
    <w:rsid w:val="0003279F"/>
    <w:rsid w:val="000329F4"/>
    <w:rsid w:val="00032CBF"/>
    <w:rsid w:val="00033616"/>
    <w:rsid w:val="000346B5"/>
    <w:rsid w:val="00034F71"/>
    <w:rsid w:val="00035079"/>
    <w:rsid w:val="00035D7A"/>
    <w:rsid w:val="00035DD9"/>
    <w:rsid w:val="00035F15"/>
    <w:rsid w:val="00036261"/>
    <w:rsid w:val="00036F52"/>
    <w:rsid w:val="000402F3"/>
    <w:rsid w:val="000412D0"/>
    <w:rsid w:val="00041541"/>
    <w:rsid w:val="00041951"/>
    <w:rsid w:val="00041B14"/>
    <w:rsid w:val="00041ED5"/>
    <w:rsid w:val="00043202"/>
    <w:rsid w:val="000458A1"/>
    <w:rsid w:val="000458CB"/>
    <w:rsid w:val="00046704"/>
    <w:rsid w:val="00050F59"/>
    <w:rsid w:val="00052263"/>
    <w:rsid w:val="00052C9D"/>
    <w:rsid w:val="00053434"/>
    <w:rsid w:val="0005453E"/>
    <w:rsid w:val="00054B7E"/>
    <w:rsid w:val="00054BB5"/>
    <w:rsid w:val="00055CE8"/>
    <w:rsid w:val="00055D5D"/>
    <w:rsid w:val="00056646"/>
    <w:rsid w:val="00056F2C"/>
    <w:rsid w:val="00057797"/>
    <w:rsid w:val="000577AE"/>
    <w:rsid w:val="00057F9F"/>
    <w:rsid w:val="00057FDF"/>
    <w:rsid w:val="00060071"/>
    <w:rsid w:val="00060B04"/>
    <w:rsid w:val="00063272"/>
    <w:rsid w:val="00064129"/>
    <w:rsid w:val="00064538"/>
    <w:rsid w:val="00064C80"/>
    <w:rsid w:val="00065359"/>
    <w:rsid w:val="00065E06"/>
    <w:rsid w:val="00066176"/>
    <w:rsid w:val="000664AB"/>
    <w:rsid w:val="000664E5"/>
    <w:rsid w:val="000668C3"/>
    <w:rsid w:val="00066923"/>
    <w:rsid w:val="00066B81"/>
    <w:rsid w:val="00070487"/>
    <w:rsid w:val="00070FF5"/>
    <w:rsid w:val="00071579"/>
    <w:rsid w:val="000734C4"/>
    <w:rsid w:val="00073808"/>
    <w:rsid w:val="000738F2"/>
    <w:rsid w:val="000740FA"/>
    <w:rsid w:val="00074E6E"/>
    <w:rsid w:val="0007693D"/>
    <w:rsid w:val="00076BE2"/>
    <w:rsid w:val="00076F40"/>
    <w:rsid w:val="000834E1"/>
    <w:rsid w:val="00084738"/>
    <w:rsid w:val="0008660A"/>
    <w:rsid w:val="00090530"/>
    <w:rsid w:val="00091E1E"/>
    <w:rsid w:val="00091E33"/>
    <w:rsid w:val="0009297A"/>
    <w:rsid w:val="00092CCA"/>
    <w:rsid w:val="000949BF"/>
    <w:rsid w:val="000955A5"/>
    <w:rsid w:val="00095796"/>
    <w:rsid w:val="00096A26"/>
    <w:rsid w:val="00096DE4"/>
    <w:rsid w:val="0009758E"/>
    <w:rsid w:val="000975CF"/>
    <w:rsid w:val="000A0CC2"/>
    <w:rsid w:val="000A10FA"/>
    <w:rsid w:val="000A2B61"/>
    <w:rsid w:val="000A3088"/>
    <w:rsid w:val="000A3804"/>
    <w:rsid w:val="000A3F8F"/>
    <w:rsid w:val="000A50E0"/>
    <w:rsid w:val="000A61B6"/>
    <w:rsid w:val="000A6398"/>
    <w:rsid w:val="000A6FCC"/>
    <w:rsid w:val="000A7743"/>
    <w:rsid w:val="000B0124"/>
    <w:rsid w:val="000B1D0D"/>
    <w:rsid w:val="000B284C"/>
    <w:rsid w:val="000B38E9"/>
    <w:rsid w:val="000B3C72"/>
    <w:rsid w:val="000B3F7E"/>
    <w:rsid w:val="000B4C3E"/>
    <w:rsid w:val="000B59CE"/>
    <w:rsid w:val="000B669E"/>
    <w:rsid w:val="000B6C95"/>
    <w:rsid w:val="000C14E4"/>
    <w:rsid w:val="000C172F"/>
    <w:rsid w:val="000C2B01"/>
    <w:rsid w:val="000C353A"/>
    <w:rsid w:val="000C3617"/>
    <w:rsid w:val="000C3AEE"/>
    <w:rsid w:val="000C45C9"/>
    <w:rsid w:val="000C4F7A"/>
    <w:rsid w:val="000C557E"/>
    <w:rsid w:val="000C6FCB"/>
    <w:rsid w:val="000C71AE"/>
    <w:rsid w:val="000C7D8E"/>
    <w:rsid w:val="000D0671"/>
    <w:rsid w:val="000D0F9D"/>
    <w:rsid w:val="000D14F1"/>
    <w:rsid w:val="000D226F"/>
    <w:rsid w:val="000D28FA"/>
    <w:rsid w:val="000D51CB"/>
    <w:rsid w:val="000D7CAF"/>
    <w:rsid w:val="000D7CC2"/>
    <w:rsid w:val="000E162F"/>
    <w:rsid w:val="000E1753"/>
    <w:rsid w:val="000E3726"/>
    <w:rsid w:val="000E393B"/>
    <w:rsid w:val="000E40F7"/>
    <w:rsid w:val="000E4900"/>
    <w:rsid w:val="000E701D"/>
    <w:rsid w:val="000E7BB1"/>
    <w:rsid w:val="000E7CAB"/>
    <w:rsid w:val="000F0D91"/>
    <w:rsid w:val="000F390F"/>
    <w:rsid w:val="000F3AAC"/>
    <w:rsid w:val="000F42D8"/>
    <w:rsid w:val="000F44DA"/>
    <w:rsid w:val="000F4847"/>
    <w:rsid w:val="000F6F78"/>
    <w:rsid w:val="000F78FE"/>
    <w:rsid w:val="00100827"/>
    <w:rsid w:val="00100A6B"/>
    <w:rsid w:val="001020C1"/>
    <w:rsid w:val="00102593"/>
    <w:rsid w:val="00102BFE"/>
    <w:rsid w:val="00103F59"/>
    <w:rsid w:val="00106462"/>
    <w:rsid w:val="00106DAC"/>
    <w:rsid w:val="00106F4F"/>
    <w:rsid w:val="001072B0"/>
    <w:rsid w:val="0010774A"/>
    <w:rsid w:val="00107A19"/>
    <w:rsid w:val="00107B16"/>
    <w:rsid w:val="00110911"/>
    <w:rsid w:val="001117CD"/>
    <w:rsid w:val="00111871"/>
    <w:rsid w:val="00113A51"/>
    <w:rsid w:val="00113C88"/>
    <w:rsid w:val="00113FFE"/>
    <w:rsid w:val="001148C5"/>
    <w:rsid w:val="00115953"/>
    <w:rsid w:val="001164DC"/>
    <w:rsid w:val="00117841"/>
    <w:rsid w:val="00117B56"/>
    <w:rsid w:val="001201B1"/>
    <w:rsid w:val="0012126A"/>
    <w:rsid w:val="001213E8"/>
    <w:rsid w:val="00122065"/>
    <w:rsid w:val="00122114"/>
    <w:rsid w:val="0012251D"/>
    <w:rsid w:val="001225DE"/>
    <w:rsid w:val="0012472D"/>
    <w:rsid w:val="001255D5"/>
    <w:rsid w:val="00126480"/>
    <w:rsid w:val="0012693E"/>
    <w:rsid w:val="00133D73"/>
    <w:rsid w:val="00133EB8"/>
    <w:rsid w:val="001352B6"/>
    <w:rsid w:val="001353A9"/>
    <w:rsid w:val="00135AEB"/>
    <w:rsid w:val="00135F89"/>
    <w:rsid w:val="00136B18"/>
    <w:rsid w:val="00140261"/>
    <w:rsid w:val="00140943"/>
    <w:rsid w:val="0014154C"/>
    <w:rsid w:val="00141A93"/>
    <w:rsid w:val="00141DE1"/>
    <w:rsid w:val="00141F2D"/>
    <w:rsid w:val="001424A8"/>
    <w:rsid w:val="001424E0"/>
    <w:rsid w:val="001427CD"/>
    <w:rsid w:val="00142ACC"/>
    <w:rsid w:val="001437AC"/>
    <w:rsid w:val="00145A1B"/>
    <w:rsid w:val="00145DC5"/>
    <w:rsid w:val="001465F2"/>
    <w:rsid w:val="00146E1A"/>
    <w:rsid w:val="00147A23"/>
    <w:rsid w:val="001511C1"/>
    <w:rsid w:val="001512DE"/>
    <w:rsid w:val="00151BF5"/>
    <w:rsid w:val="0015403E"/>
    <w:rsid w:val="00154287"/>
    <w:rsid w:val="001549D1"/>
    <w:rsid w:val="0015512D"/>
    <w:rsid w:val="001552D6"/>
    <w:rsid w:val="00155385"/>
    <w:rsid w:val="0015546E"/>
    <w:rsid w:val="00157A55"/>
    <w:rsid w:val="00160914"/>
    <w:rsid w:val="00161F54"/>
    <w:rsid w:val="001624CD"/>
    <w:rsid w:val="001625FA"/>
    <w:rsid w:val="001633D9"/>
    <w:rsid w:val="00165387"/>
    <w:rsid w:val="00165474"/>
    <w:rsid w:val="00165B21"/>
    <w:rsid w:val="0016757B"/>
    <w:rsid w:val="00167792"/>
    <w:rsid w:val="001705FD"/>
    <w:rsid w:val="00171035"/>
    <w:rsid w:val="001718DA"/>
    <w:rsid w:val="00171D74"/>
    <w:rsid w:val="00173A8E"/>
    <w:rsid w:val="00174EC8"/>
    <w:rsid w:val="001751DE"/>
    <w:rsid w:val="0017552D"/>
    <w:rsid w:val="00176300"/>
    <w:rsid w:val="00176485"/>
    <w:rsid w:val="00177375"/>
    <w:rsid w:val="00184644"/>
    <w:rsid w:val="00185635"/>
    <w:rsid w:val="001872B6"/>
    <w:rsid w:val="001909AE"/>
    <w:rsid w:val="00190B68"/>
    <w:rsid w:val="00191FB0"/>
    <w:rsid w:val="00192047"/>
    <w:rsid w:val="00192B08"/>
    <w:rsid w:val="001930E5"/>
    <w:rsid w:val="00193299"/>
    <w:rsid w:val="00194170"/>
    <w:rsid w:val="00194202"/>
    <w:rsid w:val="00194319"/>
    <w:rsid w:val="00194E77"/>
    <w:rsid w:val="001966F1"/>
    <w:rsid w:val="00196E8E"/>
    <w:rsid w:val="001A0377"/>
    <w:rsid w:val="001A056C"/>
    <w:rsid w:val="001A0E4E"/>
    <w:rsid w:val="001A16D9"/>
    <w:rsid w:val="001A3F05"/>
    <w:rsid w:val="001A5A27"/>
    <w:rsid w:val="001A6556"/>
    <w:rsid w:val="001A66E3"/>
    <w:rsid w:val="001A6B03"/>
    <w:rsid w:val="001A7F56"/>
    <w:rsid w:val="001B0534"/>
    <w:rsid w:val="001B0584"/>
    <w:rsid w:val="001B05D3"/>
    <w:rsid w:val="001B1DC0"/>
    <w:rsid w:val="001B3D9C"/>
    <w:rsid w:val="001B4835"/>
    <w:rsid w:val="001B691F"/>
    <w:rsid w:val="001C01B2"/>
    <w:rsid w:val="001C021E"/>
    <w:rsid w:val="001C2145"/>
    <w:rsid w:val="001C22AC"/>
    <w:rsid w:val="001C2BFB"/>
    <w:rsid w:val="001C30E8"/>
    <w:rsid w:val="001C45EA"/>
    <w:rsid w:val="001C56A4"/>
    <w:rsid w:val="001C6148"/>
    <w:rsid w:val="001C6F5E"/>
    <w:rsid w:val="001C7073"/>
    <w:rsid w:val="001D0679"/>
    <w:rsid w:val="001D08AC"/>
    <w:rsid w:val="001D0FDC"/>
    <w:rsid w:val="001D1280"/>
    <w:rsid w:val="001D2B7E"/>
    <w:rsid w:val="001D322F"/>
    <w:rsid w:val="001D3429"/>
    <w:rsid w:val="001D36E2"/>
    <w:rsid w:val="001D4579"/>
    <w:rsid w:val="001D4B32"/>
    <w:rsid w:val="001D5309"/>
    <w:rsid w:val="001D5B37"/>
    <w:rsid w:val="001D669F"/>
    <w:rsid w:val="001D6EC5"/>
    <w:rsid w:val="001D72BD"/>
    <w:rsid w:val="001E05AE"/>
    <w:rsid w:val="001E0C4C"/>
    <w:rsid w:val="001E13A1"/>
    <w:rsid w:val="001E2289"/>
    <w:rsid w:val="001E28D8"/>
    <w:rsid w:val="001E2DF7"/>
    <w:rsid w:val="001E3EF9"/>
    <w:rsid w:val="001E477D"/>
    <w:rsid w:val="001E478A"/>
    <w:rsid w:val="001E5FA8"/>
    <w:rsid w:val="001F18D8"/>
    <w:rsid w:val="001F20D7"/>
    <w:rsid w:val="001F350A"/>
    <w:rsid w:val="001F3627"/>
    <w:rsid w:val="001F424F"/>
    <w:rsid w:val="001F479D"/>
    <w:rsid w:val="001F6CFB"/>
    <w:rsid w:val="001F74D8"/>
    <w:rsid w:val="001F76D3"/>
    <w:rsid w:val="001F7B27"/>
    <w:rsid w:val="001F7FBC"/>
    <w:rsid w:val="00200372"/>
    <w:rsid w:val="00201B48"/>
    <w:rsid w:val="00202736"/>
    <w:rsid w:val="0020363D"/>
    <w:rsid w:val="0020412C"/>
    <w:rsid w:val="00204C36"/>
    <w:rsid w:val="002053DE"/>
    <w:rsid w:val="00206019"/>
    <w:rsid w:val="00207493"/>
    <w:rsid w:val="002074D2"/>
    <w:rsid w:val="002075C7"/>
    <w:rsid w:val="002106A4"/>
    <w:rsid w:val="00211011"/>
    <w:rsid w:val="00211399"/>
    <w:rsid w:val="00214E28"/>
    <w:rsid w:val="00216740"/>
    <w:rsid w:val="00216784"/>
    <w:rsid w:val="00216EFE"/>
    <w:rsid w:val="0021779B"/>
    <w:rsid w:val="002202A0"/>
    <w:rsid w:val="002204A6"/>
    <w:rsid w:val="002219B6"/>
    <w:rsid w:val="00221F2F"/>
    <w:rsid w:val="002222A9"/>
    <w:rsid w:val="00222674"/>
    <w:rsid w:val="00222845"/>
    <w:rsid w:val="002241FB"/>
    <w:rsid w:val="0022485E"/>
    <w:rsid w:val="00224F1C"/>
    <w:rsid w:val="0022524C"/>
    <w:rsid w:val="00225880"/>
    <w:rsid w:val="00227610"/>
    <w:rsid w:val="00231956"/>
    <w:rsid w:val="00233C41"/>
    <w:rsid w:val="00235643"/>
    <w:rsid w:val="002356FD"/>
    <w:rsid w:val="00236064"/>
    <w:rsid w:val="00236F71"/>
    <w:rsid w:val="00240448"/>
    <w:rsid w:val="002412B7"/>
    <w:rsid w:val="00241E81"/>
    <w:rsid w:val="0024274A"/>
    <w:rsid w:val="00243E06"/>
    <w:rsid w:val="0024449B"/>
    <w:rsid w:val="00244D2E"/>
    <w:rsid w:val="002454A5"/>
    <w:rsid w:val="002470FF"/>
    <w:rsid w:val="00247316"/>
    <w:rsid w:val="00250521"/>
    <w:rsid w:val="00254AE2"/>
    <w:rsid w:val="00254D68"/>
    <w:rsid w:val="00255C46"/>
    <w:rsid w:val="0026135E"/>
    <w:rsid w:val="00262C71"/>
    <w:rsid w:val="002630B0"/>
    <w:rsid w:val="0026337D"/>
    <w:rsid w:val="0026342C"/>
    <w:rsid w:val="00264C80"/>
    <w:rsid w:val="00264E94"/>
    <w:rsid w:val="002660A3"/>
    <w:rsid w:val="00266EC7"/>
    <w:rsid w:val="00270A76"/>
    <w:rsid w:val="00270CF6"/>
    <w:rsid w:val="00271546"/>
    <w:rsid w:val="00271A25"/>
    <w:rsid w:val="00271C8F"/>
    <w:rsid w:val="00271E6D"/>
    <w:rsid w:val="00272945"/>
    <w:rsid w:val="002735D5"/>
    <w:rsid w:val="0027450C"/>
    <w:rsid w:val="00275261"/>
    <w:rsid w:val="002758B4"/>
    <w:rsid w:val="00275B7C"/>
    <w:rsid w:val="00275FAD"/>
    <w:rsid w:val="00276D46"/>
    <w:rsid w:val="00282667"/>
    <w:rsid w:val="002840AA"/>
    <w:rsid w:val="002844B2"/>
    <w:rsid w:val="00284EAD"/>
    <w:rsid w:val="002851FA"/>
    <w:rsid w:val="00286999"/>
    <w:rsid w:val="002908DC"/>
    <w:rsid w:val="002909AB"/>
    <w:rsid w:val="0029123F"/>
    <w:rsid w:val="00292A5E"/>
    <w:rsid w:val="00292CDA"/>
    <w:rsid w:val="002931ED"/>
    <w:rsid w:val="00293424"/>
    <w:rsid w:val="00294605"/>
    <w:rsid w:val="00294D45"/>
    <w:rsid w:val="002971EC"/>
    <w:rsid w:val="002A04E2"/>
    <w:rsid w:val="002A065F"/>
    <w:rsid w:val="002A20D4"/>
    <w:rsid w:val="002A2D7D"/>
    <w:rsid w:val="002A2EA4"/>
    <w:rsid w:val="002A44A9"/>
    <w:rsid w:val="002A4A01"/>
    <w:rsid w:val="002A76AD"/>
    <w:rsid w:val="002B2D0C"/>
    <w:rsid w:val="002B31A7"/>
    <w:rsid w:val="002B37EC"/>
    <w:rsid w:val="002B4F23"/>
    <w:rsid w:val="002B61B2"/>
    <w:rsid w:val="002B6D5C"/>
    <w:rsid w:val="002B71A5"/>
    <w:rsid w:val="002B7853"/>
    <w:rsid w:val="002C0CB0"/>
    <w:rsid w:val="002C0D82"/>
    <w:rsid w:val="002C10BB"/>
    <w:rsid w:val="002C1BF8"/>
    <w:rsid w:val="002C1E93"/>
    <w:rsid w:val="002C1ED0"/>
    <w:rsid w:val="002C2B56"/>
    <w:rsid w:val="002C32A3"/>
    <w:rsid w:val="002C5D72"/>
    <w:rsid w:val="002C720C"/>
    <w:rsid w:val="002D03D6"/>
    <w:rsid w:val="002D08AA"/>
    <w:rsid w:val="002D17F9"/>
    <w:rsid w:val="002D203B"/>
    <w:rsid w:val="002D28EE"/>
    <w:rsid w:val="002D2E82"/>
    <w:rsid w:val="002D3CDF"/>
    <w:rsid w:val="002D56B0"/>
    <w:rsid w:val="002D5EA1"/>
    <w:rsid w:val="002D61EB"/>
    <w:rsid w:val="002D6382"/>
    <w:rsid w:val="002D6D55"/>
    <w:rsid w:val="002D7D87"/>
    <w:rsid w:val="002E0A9A"/>
    <w:rsid w:val="002E20F0"/>
    <w:rsid w:val="002E2D56"/>
    <w:rsid w:val="002E32EC"/>
    <w:rsid w:val="002F05DE"/>
    <w:rsid w:val="002F1500"/>
    <w:rsid w:val="002F1676"/>
    <w:rsid w:val="002F1D01"/>
    <w:rsid w:val="002F2775"/>
    <w:rsid w:val="002F2AE9"/>
    <w:rsid w:val="002F3F0E"/>
    <w:rsid w:val="002F4052"/>
    <w:rsid w:val="002F5864"/>
    <w:rsid w:val="002F590F"/>
    <w:rsid w:val="002F7FCE"/>
    <w:rsid w:val="00301354"/>
    <w:rsid w:val="00301E23"/>
    <w:rsid w:val="00302685"/>
    <w:rsid w:val="003026A0"/>
    <w:rsid w:val="00302C9A"/>
    <w:rsid w:val="00302F73"/>
    <w:rsid w:val="00303BFC"/>
    <w:rsid w:val="00303F7D"/>
    <w:rsid w:val="00304DED"/>
    <w:rsid w:val="00305051"/>
    <w:rsid w:val="003051FE"/>
    <w:rsid w:val="00305700"/>
    <w:rsid w:val="00306793"/>
    <w:rsid w:val="00306AA3"/>
    <w:rsid w:val="003101B2"/>
    <w:rsid w:val="0031070C"/>
    <w:rsid w:val="003119C0"/>
    <w:rsid w:val="00312513"/>
    <w:rsid w:val="00312978"/>
    <w:rsid w:val="00312E05"/>
    <w:rsid w:val="00313B60"/>
    <w:rsid w:val="00314002"/>
    <w:rsid w:val="00314855"/>
    <w:rsid w:val="00314A40"/>
    <w:rsid w:val="0031585F"/>
    <w:rsid w:val="00316597"/>
    <w:rsid w:val="00317812"/>
    <w:rsid w:val="00317853"/>
    <w:rsid w:val="003178E1"/>
    <w:rsid w:val="00317D7D"/>
    <w:rsid w:val="0032218F"/>
    <w:rsid w:val="00322440"/>
    <w:rsid w:val="00322FE9"/>
    <w:rsid w:val="00325025"/>
    <w:rsid w:val="003258D2"/>
    <w:rsid w:val="00330154"/>
    <w:rsid w:val="00330ABD"/>
    <w:rsid w:val="0033114D"/>
    <w:rsid w:val="003323E3"/>
    <w:rsid w:val="003348C9"/>
    <w:rsid w:val="003350D2"/>
    <w:rsid w:val="0033580C"/>
    <w:rsid w:val="00336AA3"/>
    <w:rsid w:val="0034052A"/>
    <w:rsid w:val="0034055C"/>
    <w:rsid w:val="003415D5"/>
    <w:rsid w:val="003419DA"/>
    <w:rsid w:val="00341F3C"/>
    <w:rsid w:val="00342580"/>
    <w:rsid w:val="00343A76"/>
    <w:rsid w:val="00344AF5"/>
    <w:rsid w:val="00345EBB"/>
    <w:rsid w:val="00346988"/>
    <w:rsid w:val="00347BCF"/>
    <w:rsid w:val="00351C3F"/>
    <w:rsid w:val="003524F6"/>
    <w:rsid w:val="0035284E"/>
    <w:rsid w:val="00352C74"/>
    <w:rsid w:val="00352CD5"/>
    <w:rsid w:val="00353E38"/>
    <w:rsid w:val="00354DC6"/>
    <w:rsid w:val="00355831"/>
    <w:rsid w:val="0035596B"/>
    <w:rsid w:val="00355F1F"/>
    <w:rsid w:val="00356406"/>
    <w:rsid w:val="003567B5"/>
    <w:rsid w:val="00356F01"/>
    <w:rsid w:val="00356FF5"/>
    <w:rsid w:val="00361826"/>
    <w:rsid w:val="00361C7A"/>
    <w:rsid w:val="003637FD"/>
    <w:rsid w:val="00364921"/>
    <w:rsid w:val="00364E3F"/>
    <w:rsid w:val="00365BA9"/>
    <w:rsid w:val="00366144"/>
    <w:rsid w:val="00366FDD"/>
    <w:rsid w:val="003670B1"/>
    <w:rsid w:val="0036736E"/>
    <w:rsid w:val="00367EC9"/>
    <w:rsid w:val="00370143"/>
    <w:rsid w:val="00370577"/>
    <w:rsid w:val="00370752"/>
    <w:rsid w:val="003729A0"/>
    <w:rsid w:val="00372EAB"/>
    <w:rsid w:val="00373374"/>
    <w:rsid w:val="0037476F"/>
    <w:rsid w:val="003757AA"/>
    <w:rsid w:val="00376E29"/>
    <w:rsid w:val="003770B3"/>
    <w:rsid w:val="00381AB3"/>
    <w:rsid w:val="00382713"/>
    <w:rsid w:val="00382787"/>
    <w:rsid w:val="00383DBF"/>
    <w:rsid w:val="003851D3"/>
    <w:rsid w:val="003855CE"/>
    <w:rsid w:val="003859C9"/>
    <w:rsid w:val="0038693F"/>
    <w:rsid w:val="00386B07"/>
    <w:rsid w:val="00387419"/>
    <w:rsid w:val="00387538"/>
    <w:rsid w:val="003901AD"/>
    <w:rsid w:val="00390753"/>
    <w:rsid w:val="00391092"/>
    <w:rsid w:val="00391493"/>
    <w:rsid w:val="003914BA"/>
    <w:rsid w:val="0039166E"/>
    <w:rsid w:val="003918FC"/>
    <w:rsid w:val="00391A59"/>
    <w:rsid w:val="003930AE"/>
    <w:rsid w:val="003930DB"/>
    <w:rsid w:val="00393489"/>
    <w:rsid w:val="003943C2"/>
    <w:rsid w:val="00395A1B"/>
    <w:rsid w:val="00395DD1"/>
    <w:rsid w:val="003A08F2"/>
    <w:rsid w:val="003A0F40"/>
    <w:rsid w:val="003A1D1D"/>
    <w:rsid w:val="003A20EF"/>
    <w:rsid w:val="003A2EB2"/>
    <w:rsid w:val="003A3605"/>
    <w:rsid w:val="003A36F2"/>
    <w:rsid w:val="003A3AEB"/>
    <w:rsid w:val="003A3D35"/>
    <w:rsid w:val="003A6CE1"/>
    <w:rsid w:val="003A79EF"/>
    <w:rsid w:val="003B0B55"/>
    <w:rsid w:val="003B327E"/>
    <w:rsid w:val="003B3EBC"/>
    <w:rsid w:val="003B47D2"/>
    <w:rsid w:val="003B5FFB"/>
    <w:rsid w:val="003B61BA"/>
    <w:rsid w:val="003B66E2"/>
    <w:rsid w:val="003C0372"/>
    <w:rsid w:val="003C0F49"/>
    <w:rsid w:val="003C20FC"/>
    <w:rsid w:val="003C368A"/>
    <w:rsid w:val="003C3807"/>
    <w:rsid w:val="003C38ED"/>
    <w:rsid w:val="003C43B9"/>
    <w:rsid w:val="003C72E2"/>
    <w:rsid w:val="003C7734"/>
    <w:rsid w:val="003D05B9"/>
    <w:rsid w:val="003D34D1"/>
    <w:rsid w:val="003D4B8B"/>
    <w:rsid w:val="003D55FB"/>
    <w:rsid w:val="003D5BFD"/>
    <w:rsid w:val="003D62C0"/>
    <w:rsid w:val="003D7254"/>
    <w:rsid w:val="003D7F41"/>
    <w:rsid w:val="003E00EB"/>
    <w:rsid w:val="003E1239"/>
    <w:rsid w:val="003E1297"/>
    <w:rsid w:val="003E21C2"/>
    <w:rsid w:val="003E2C00"/>
    <w:rsid w:val="003E2D2F"/>
    <w:rsid w:val="003E348B"/>
    <w:rsid w:val="003E401E"/>
    <w:rsid w:val="003E4CC8"/>
    <w:rsid w:val="003E4E52"/>
    <w:rsid w:val="003E52C7"/>
    <w:rsid w:val="003E5682"/>
    <w:rsid w:val="003E5E2A"/>
    <w:rsid w:val="003E6CA9"/>
    <w:rsid w:val="003E6FA0"/>
    <w:rsid w:val="003E77D9"/>
    <w:rsid w:val="003F0D71"/>
    <w:rsid w:val="003F27EB"/>
    <w:rsid w:val="003F2BE4"/>
    <w:rsid w:val="003F2F70"/>
    <w:rsid w:val="003F3234"/>
    <w:rsid w:val="003F364F"/>
    <w:rsid w:val="003F3FDE"/>
    <w:rsid w:val="003F492F"/>
    <w:rsid w:val="003F4BFD"/>
    <w:rsid w:val="003F4E62"/>
    <w:rsid w:val="003F4F44"/>
    <w:rsid w:val="003F4F45"/>
    <w:rsid w:val="003F5633"/>
    <w:rsid w:val="003F5989"/>
    <w:rsid w:val="00402F67"/>
    <w:rsid w:val="00403175"/>
    <w:rsid w:val="0040330E"/>
    <w:rsid w:val="00403381"/>
    <w:rsid w:val="0040408D"/>
    <w:rsid w:val="00404F1E"/>
    <w:rsid w:val="00405944"/>
    <w:rsid w:val="004063FB"/>
    <w:rsid w:val="004071F2"/>
    <w:rsid w:val="00407AEF"/>
    <w:rsid w:val="0041075B"/>
    <w:rsid w:val="00410EF6"/>
    <w:rsid w:val="00412591"/>
    <w:rsid w:val="00412FBB"/>
    <w:rsid w:val="00413941"/>
    <w:rsid w:val="00415129"/>
    <w:rsid w:val="0041640A"/>
    <w:rsid w:val="004165C6"/>
    <w:rsid w:val="00416950"/>
    <w:rsid w:val="00416BAC"/>
    <w:rsid w:val="00416FCA"/>
    <w:rsid w:val="00417E83"/>
    <w:rsid w:val="0042135C"/>
    <w:rsid w:val="0042179A"/>
    <w:rsid w:val="00424432"/>
    <w:rsid w:val="00425BFA"/>
    <w:rsid w:val="0043030C"/>
    <w:rsid w:val="00430E5C"/>
    <w:rsid w:val="00430F77"/>
    <w:rsid w:val="004323CB"/>
    <w:rsid w:val="00432777"/>
    <w:rsid w:val="004344BB"/>
    <w:rsid w:val="0043772B"/>
    <w:rsid w:val="0044167D"/>
    <w:rsid w:val="004417BC"/>
    <w:rsid w:val="00441B96"/>
    <w:rsid w:val="00441C1F"/>
    <w:rsid w:val="00441E35"/>
    <w:rsid w:val="00442779"/>
    <w:rsid w:val="00442957"/>
    <w:rsid w:val="004435E7"/>
    <w:rsid w:val="00443FBF"/>
    <w:rsid w:val="0044425B"/>
    <w:rsid w:val="0044513E"/>
    <w:rsid w:val="004456F1"/>
    <w:rsid w:val="0044693A"/>
    <w:rsid w:val="0044730C"/>
    <w:rsid w:val="004518C2"/>
    <w:rsid w:val="0045243B"/>
    <w:rsid w:val="00452847"/>
    <w:rsid w:val="004542D1"/>
    <w:rsid w:val="004543DB"/>
    <w:rsid w:val="00454F21"/>
    <w:rsid w:val="00455996"/>
    <w:rsid w:val="00456476"/>
    <w:rsid w:val="004565FF"/>
    <w:rsid w:val="004575E9"/>
    <w:rsid w:val="00457B05"/>
    <w:rsid w:val="00457BFD"/>
    <w:rsid w:val="00460911"/>
    <w:rsid w:val="004614CC"/>
    <w:rsid w:val="004619A0"/>
    <w:rsid w:val="00462103"/>
    <w:rsid w:val="0046262C"/>
    <w:rsid w:val="00462AFE"/>
    <w:rsid w:val="00464052"/>
    <w:rsid w:val="004641D4"/>
    <w:rsid w:val="004645C0"/>
    <w:rsid w:val="00466A29"/>
    <w:rsid w:val="00466E02"/>
    <w:rsid w:val="0046795E"/>
    <w:rsid w:val="004701DC"/>
    <w:rsid w:val="004707FA"/>
    <w:rsid w:val="00470845"/>
    <w:rsid w:val="00471AF0"/>
    <w:rsid w:val="00474701"/>
    <w:rsid w:val="00474F17"/>
    <w:rsid w:val="00475214"/>
    <w:rsid w:val="00475947"/>
    <w:rsid w:val="00475DC0"/>
    <w:rsid w:val="00476695"/>
    <w:rsid w:val="004803F8"/>
    <w:rsid w:val="0048140D"/>
    <w:rsid w:val="00481A4F"/>
    <w:rsid w:val="00482BAA"/>
    <w:rsid w:val="00483E4C"/>
    <w:rsid w:val="00484620"/>
    <w:rsid w:val="00486804"/>
    <w:rsid w:val="00486B03"/>
    <w:rsid w:val="00486DB1"/>
    <w:rsid w:val="00490555"/>
    <w:rsid w:val="004915D8"/>
    <w:rsid w:val="0049184C"/>
    <w:rsid w:val="0049226C"/>
    <w:rsid w:val="004929E4"/>
    <w:rsid w:val="004937D1"/>
    <w:rsid w:val="00493BB2"/>
    <w:rsid w:val="00494B7F"/>
    <w:rsid w:val="00496471"/>
    <w:rsid w:val="00496620"/>
    <w:rsid w:val="00496E07"/>
    <w:rsid w:val="004A1FBC"/>
    <w:rsid w:val="004A2C0C"/>
    <w:rsid w:val="004A48CE"/>
    <w:rsid w:val="004A4B47"/>
    <w:rsid w:val="004A4BF0"/>
    <w:rsid w:val="004A5979"/>
    <w:rsid w:val="004A5AFD"/>
    <w:rsid w:val="004A717D"/>
    <w:rsid w:val="004A72F2"/>
    <w:rsid w:val="004A76A8"/>
    <w:rsid w:val="004B10C5"/>
    <w:rsid w:val="004B25CE"/>
    <w:rsid w:val="004B37A4"/>
    <w:rsid w:val="004B3897"/>
    <w:rsid w:val="004B3999"/>
    <w:rsid w:val="004B4F3F"/>
    <w:rsid w:val="004B6376"/>
    <w:rsid w:val="004B7371"/>
    <w:rsid w:val="004B78AB"/>
    <w:rsid w:val="004C03B5"/>
    <w:rsid w:val="004C1B81"/>
    <w:rsid w:val="004C1C39"/>
    <w:rsid w:val="004C2378"/>
    <w:rsid w:val="004C313B"/>
    <w:rsid w:val="004C3B1D"/>
    <w:rsid w:val="004C495D"/>
    <w:rsid w:val="004C549E"/>
    <w:rsid w:val="004C73D0"/>
    <w:rsid w:val="004D074B"/>
    <w:rsid w:val="004D09B6"/>
    <w:rsid w:val="004D0A4C"/>
    <w:rsid w:val="004D1537"/>
    <w:rsid w:val="004D173B"/>
    <w:rsid w:val="004D227F"/>
    <w:rsid w:val="004D2AF4"/>
    <w:rsid w:val="004D3E48"/>
    <w:rsid w:val="004D4045"/>
    <w:rsid w:val="004D4413"/>
    <w:rsid w:val="004D46D9"/>
    <w:rsid w:val="004D5D3B"/>
    <w:rsid w:val="004D722E"/>
    <w:rsid w:val="004D79E9"/>
    <w:rsid w:val="004E17F1"/>
    <w:rsid w:val="004E1A70"/>
    <w:rsid w:val="004E287F"/>
    <w:rsid w:val="004E2E3D"/>
    <w:rsid w:val="004E3619"/>
    <w:rsid w:val="004E3F38"/>
    <w:rsid w:val="004E4EA9"/>
    <w:rsid w:val="004E50C0"/>
    <w:rsid w:val="004E63F9"/>
    <w:rsid w:val="004E7014"/>
    <w:rsid w:val="004E735C"/>
    <w:rsid w:val="004E773C"/>
    <w:rsid w:val="004F083A"/>
    <w:rsid w:val="004F1A23"/>
    <w:rsid w:val="004F1B6D"/>
    <w:rsid w:val="004F2060"/>
    <w:rsid w:val="004F2CDB"/>
    <w:rsid w:val="004F3797"/>
    <w:rsid w:val="004F53FB"/>
    <w:rsid w:val="004F6CB8"/>
    <w:rsid w:val="00500505"/>
    <w:rsid w:val="005005EA"/>
    <w:rsid w:val="0050188D"/>
    <w:rsid w:val="005018F0"/>
    <w:rsid w:val="00501B2F"/>
    <w:rsid w:val="0050223A"/>
    <w:rsid w:val="0050242E"/>
    <w:rsid w:val="005025C6"/>
    <w:rsid w:val="0050285E"/>
    <w:rsid w:val="005028B8"/>
    <w:rsid w:val="00502A39"/>
    <w:rsid w:val="00502D75"/>
    <w:rsid w:val="00503697"/>
    <w:rsid w:val="00504334"/>
    <w:rsid w:val="005056A5"/>
    <w:rsid w:val="00507C2F"/>
    <w:rsid w:val="00507DB1"/>
    <w:rsid w:val="0051026D"/>
    <w:rsid w:val="00512172"/>
    <w:rsid w:val="00512B9B"/>
    <w:rsid w:val="00512CB3"/>
    <w:rsid w:val="0051343E"/>
    <w:rsid w:val="00513608"/>
    <w:rsid w:val="00513BE3"/>
    <w:rsid w:val="00513CFB"/>
    <w:rsid w:val="00514ABC"/>
    <w:rsid w:val="00514BB0"/>
    <w:rsid w:val="00515D74"/>
    <w:rsid w:val="00515F90"/>
    <w:rsid w:val="005179FD"/>
    <w:rsid w:val="005217D5"/>
    <w:rsid w:val="005217F2"/>
    <w:rsid w:val="00522632"/>
    <w:rsid w:val="00522AEB"/>
    <w:rsid w:val="005232F9"/>
    <w:rsid w:val="00523ADA"/>
    <w:rsid w:val="00523FAA"/>
    <w:rsid w:val="005248B6"/>
    <w:rsid w:val="00525465"/>
    <w:rsid w:val="005270E7"/>
    <w:rsid w:val="00527107"/>
    <w:rsid w:val="00527952"/>
    <w:rsid w:val="00527C66"/>
    <w:rsid w:val="00530359"/>
    <w:rsid w:val="00530754"/>
    <w:rsid w:val="00533186"/>
    <w:rsid w:val="00533D72"/>
    <w:rsid w:val="00534486"/>
    <w:rsid w:val="0053506B"/>
    <w:rsid w:val="00535198"/>
    <w:rsid w:val="005356C1"/>
    <w:rsid w:val="00535904"/>
    <w:rsid w:val="0053759F"/>
    <w:rsid w:val="0054014A"/>
    <w:rsid w:val="00540474"/>
    <w:rsid w:val="005430C8"/>
    <w:rsid w:val="00544228"/>
    <w:rsid w:val="005457CB"/>
    <w:rsid w:val="00546EA5"/>
    <w:rsid w:val="005478A6"/>
    <w:rsid w:val="005507CE"/>
    <w:rsid w:val="00550882"/>
    <w:rsid w:val="00553FF7"/>
    <w:rsid w:val="005551F9"/>
    <w:rsid w:val="005557B0"/>
    <w:rsid w:val="00556F1E"/>
    <w:rsid w:val="00557605"/>
    <w:rsid w:val="005600C9"/>
    <w:rsid w:val="00560BB9"/>
    <w:rsid w:val="00560EC8"/>
    <w:rsid w:val="005617D4"/>
    <w:rsid w:val="00563287"/>
    <w:rsid w:val="00563CFA"/>
    <w:rsid w:val="0056576F"/>
    <w:rsid w:val="00566557"/>
    <w:rsid w:val="00566CD5"/>
    <w:rsid w:val="0056753C"/>
    <w:rsid w:val="0057039A"/>
    <w:rsid w:val="00570FEC"/>
    <w:rsid w:val="005718B6"/>
    <w:rsid w:val="00571E21"/>
    <w:rsid w:val="00572DC4"/>
    <w:rsid w:val="00573953"/>
    <w:rsid w:val="00573C48"/>
    <w:rsid w:val="00574E24"/>
    <w:rsid w:val="00574ECB"/>
    <w:rsid w:val="005765EC"/>
    <w:rsid w:val="00576D80"/>
    <w:rsid w:val="00577037"/>
    <w:rsid w:val="00577AE1"/>
    <w:rsid w:val="00581274"/>
    <w:rsid w:val="00581CAE"/>
    <w:rsid w:val="00581D0F"/>
    <w:rsid w:val="0058292D"/>
    <w:rsid w:val="00582F59"/>
    <w:rsid w:val="005833F3"/>
    <w:rsid w:val="0058420C"/>
    <w:rsid w:val="00585A5C"/>
    <w:rsid w:val="00586349"/>
    <w:rsid w:val="00586F35"/>
    <w:rsid w:val="00587086"/>
    <w:rsid w:val="0059029A"/>
    <w:rsid w:val="005913DA"/>
    <w:rsid w:val="0059168C"/>
    <w:rsid w:val="00591781"/>
    <w:rsid w:val="005917F7"/>
    <w:rsid w:val="00591BAC"/>
    <w:rsid w:val="00592018"/>
    <w:rsid w:val="005928A0"/>
    <w:rsid w:val="0059387C"/>
    <w:rsid w:val="00593F75"/>
    <w:rsid w:val="0059423A"/>
    <w:rsid w:val="00594EA4"/>
    <w:rsid w:val="0059533E"/>
    <w:rsid w:val="005963AE"/>
    <w:rsid w:val="00596521"/>
    <w:rsid w:val="00596725"/>
    <w:rsid w:val="00597295"/>
    <w:rsid w:val="0059743B"/>
    <w:rsid w:val="0059743F"/>
    <w:rsid w:val="005A09A5"/>
    <w:rsid w:val="005A0E5D"/>
    <w:rsid w:val="005A1AFC"/>
    <w:rsid w:val="005A2DC6"/>
    <w:rsid w:val="005A3DCB"/>
    <w:rsid w:val="005A4379"/>
    <w:rsid w:val="005A72E4"/>
    <w:rsid w:val="005A7608"/>
    <w:rsid w:val="005B02CC"/>
    <w:rsid w:val="005B0561"/>
    <w:rsid w:val="005B14EB"/>
    <w:rsid w:val="005B2351"/>
    <w:rsid w:val="005B3BBF"/>
    <w:rsid w:val="005B3F38"/>
    <w:rsid w:val="005B40E0"/>
    <w:rsid w:val="005B462B"/>
    <w:rsid w:val="005B483B"/>
    <w:rsid w:val="005B4BEA"/>
    <w:rsid w:val="005B740D"/>
    <w:rsid w:val="005B792A"/>
    <w:rsid w:val="005C2E6B"/>
    <w:rsid w:val="005C3031"/>
    <w:rsid w:val="005C33ED"/>
    <w:rsid w:val="005C4BAA"/>
    <w:rsid w:val="005C5920"/>
    <w:rsid w:val="005C6DE7"/>
    <w:rsid w:val="005C6F8C"/>
    <w:rsid w:val="005D008A"/>
    <w:rsid w:val="005D1C88"/>
    <w:rsid w:val="005D2892"/>
    <w:rsid w:val="005D31E9"/>
    <w:rsid w:val="005D577C"/>
    <w:rsid w:val="005D5867"/>
    <w:rsid w:val="005D6A28"/>
    <w:rsid w:val="005D6DD1"/>
    <w:rsid w:val="005E0804"/>
    <w:rsid w:val="005E09E5"/>
    <w:rsid w:val="005E19B2"/>
    <w:rsid w:val="005E2401"/>
    <w:rsid w:val="005E3C16"/>
    <w:rsid w:val="005E4D1C"/>
    <w:rsid w:val="005E5FBD"/>
    <w:rsid w:val="005E610A"/>
    <w:rsid w:val="005E68E6"/>
    <w:rsid w:val="005E78B6"/>
    <w:rsid w:val="005E7FA8"/>
    <w:rsid w:val="005F00AA"/>
    <w:rsid w:val="005F032A"/>
    <w:rsid w:val="005F07B0"/>
    <w:rsid w:val="005F10CA"/>
    <w:rsid w:val="005F2B67"/>
    <w:rsid w:val="005F5420"/>
    <w:rsid w:val="005F5629"/>
    <w:rsid w:val="005F61DD"/>
    <w:rsid w:val="005F6586"/>
    <w:rsid w:val="005F6AE8"/>
    <w:rsid w:val="005F6BC7"/>
    <w:rsid w:val="005F71EF"/>
    <w:rsid w:val="005F79E5"/>
    <w:rsid w:val="005F7D01"/>
    <w:rsid w:val="005F7E7C"/>
    <w:rsid w:val="005F7FA8"/>
    <w:rsid w:val="006000CC"/>
    <w:rsid w:val="00602090"/>
    <w:rsid w:val="0060244C"/>
    <w:rsid w:val="006026A5"/>
    <w:rsid w:val="00603401"/>
    <w:rsid w:val="00604FBC"/>
    <w:rsid w:val="00605058"/>
    <w:rsid w:val="00606094"/>
    <w:rsid w:val="00606B57"/>
    <w:rsid w:val="00607BFD"/>
    <w:rsid w:val="00610CDF"/>
    <w:rsid w:val="00611FCC"/>
    <w:rsid w:val="00612377"/>
    <w:rsid w:val="0061430C"/>
    <w:rsid w:val="00615519"/>
    <w:rsid w:val="00616F3D"/>
    <w:rsid w:val="006176C7"/>
    <w:rsid w:val="00617A50"/>
    <w:rsid w:val="006218F0"/>
    <w:rsid w:val="00622CCC"/>
    <w:rsid w:val="00623DE8"/>
    <w:rsid w:val="00624CEB"/>
    <w:rsid w:val="00625AE8"/>
    <w:rsid w:val="006261C5"/>
    <w:rsid w:val="0062654A"/>
    <w:rsid w:val="00626C0A"/>
    <w:rsid w:val="00626ED3"/>
    <w:rsid w:val="0063011D"/>
    <w:rsid w:val="00630C25"/>
    <w:rsid w:val="00632D1E"/>
    <w:rsid w:val="006332BD"/>
    <w:rsid w:val="00633E35"/>
    <w:rsid w:val="00634DE3"/>
    <w:rsid w:val="0064009C"/>
    <w:rsid w:val="00640822"/>
    <w:rsid w:val="00640C44"/>
    <w:rsid w:val="0064339B"/>
    <w:rsid w:val="00643E56"/>
    <w:rsid w:val="00647157"/>
    <w:rsid w:val="00647625"/>
    <w:rsid w:val="00653D01"/>
    <w:rsid w:val="00654E85"/>
    <w:rsid w:val="00655775"/>
    <w:rsid w:val="00656891"/>
    <w:rsid w:val="006568D7"/>
    <w:rsid w:val="00660A52"/>
    <w:rsid w:val="006615D8"/>
    <w:rsid w:val="00661781"/>
    <w:rsid w:val="00663974"/>
    <w:rsid w:val="00663A8D"/>
    <w:rsid w:val="00663F68"/>
    <w:rsid w:val="0066441B"/>
    <w:rsid w:val="00664AC4"/>
    <w:rsid w:val="006651E0"/>
    <w:rsid w:val="0066594B"/>
    <w:rsid w:val="00665F1E"/>
    <w:rsid w:val="0066673B"/>
    <w:rsid w:val="006679A1"/>
    <w:rsid w:val="00667AE5"/>
    <w:rsid w:val="00674F62"/>
    <w:rsid w:val="00676025"/>
    <w:rsid w:val="00676218"/>
    <w:rsid w:val="006810F4"/>
    <w:rsid w:val="0068151A"/>
    <w:rsid w:val="00682229"/>
    <w:rsid w:val="00682495"/>
    <w:rsid w:val="00682B16"/>
    <w:rsid w:val="00682D81"/>
    <w:rsid w:val="00683D50"/>
    <w:rsid w:val="00684FA5"/>
    <w:rsid w:val="00685D89"/>
    <w:rsid w:val="00686D36"/>
    <w:rsid w:val="00686E43"/>
    <w:rsid w:val="0068735D"/>
    <w:rsid w:val="006876F8"/>
    <w:rsid w:val="0069051F"/>
    <w:rsid w:val="00692373"/>
    <w:rsid w:val="0069363B"/>
    <w:rsid w:val="00693E37"/>
    <w:rsid w:val="006946B5"/>
    <w:rsid w:val="00694776"/>
    <w:rsid w:val="00694A1B"/>
    <w:rsid w:val="00695272"/>
    <w:rsid w:val="006959EE"/>
    <w:rsid w:val="006972CF"/>
    <w:rsid w:val="006A00CA"/>
    <w:rsid w:val="006A0121"/>
    <w:rsid w:val="006A076D"/>
    <w:rsid w:val="006A07AC"/>
    <w:rsid w:val="006A0E22"/>
    <w:rsid w:val="006A14E1"/>
    <w:rsid w:val="006A1996"/>
    <w:rsid w:val="006A22F7"/>
    <w:rsid w:val="006A2320"/>
    <w:rsid w:val="006A43A7"/>
    <w:rsid w:val="006A4B35"/>
    <w:rsid w:val="006A606B"/>
    <w:rsid w:val="006A65A7"/>
    <w:rsid w:val="006B03FB"/>
    <w:rsid w:val="006B05F6"/>
    <w:rsid w:val="006B0984"/>
    <w:rsid w:val="006B2016"/>
    <w:rsid w:val="006B278D"/>
    <w:rsid w:val="006B3D0B"/>
    <w:rsid w:val="006B4193"/>
    <w:rsid w:val="006B41FD"/>
    <w:rsid w:val="006B4C96"/>
    <w:rsid w:val="006B5E22"/>
    <w:rsid w:val="006B6E33"/>
    <w:rsid w:val="006B7D0D"/>
    <w:rsid w:val="006C1691"/>
    <w:rsid w:val="006C20A2"/>
    <w:rsid w:val="006C21A3"/>
    <w:rsid w:val="006C23E0"/>
    <w:rsid w:val="006C39F2"/>
    <w:rsid w:val="006D062C"/>
    <w:rsid w:val="006D0811"/>
    <w:rsid w:val="006D1325"/>
    <w:rsid w:val="006D248A"/>
    <w:rsid w:val="006D2BC9"/>
    <w:rsid w:val="006D3251"/>
    <w:rsid w:val="006D3E64"/>
    <w:rsid w:val="006D3F0A"/>
    <w:rsid w:val="006D493D"/>
    <w:rsid w:val="006D775C"/>
    <w:rsid w:val="006D7CE9"/>
    <w:rsid w:val="006E0790"/>
    <w:rsid w:val="006E1323"/>
    <w:rsid w:val="006E34B4"/>
    <w:rsid w:val="006E36B1"/>
    <w:rsid w:val="006E4759"/>
    <w:rsid w:val="006E699B"/>
    <w:rsid w:val="006E6FD7"/>
    <w:rsid w:val="006F0ACF"/>
    <w:rsid w:val="006F26A9"/>
    <w:rsid w:val="006F26C2"/>
    <w:rsid w:val="006F2BF4"/>
    <w:rsid w:val="006F30A2"/>
    <w:rsid w:val="006F3A75"/>
    <w:rsid w:val="006F3D78"/>
    <w:rsid w:val="006F44A2"/>
    <w:rsid w:val="006F4CBE"/>
    <w:rsid w:val="006F5EAE"/>
    <w:rsid w:val="006F63DD"/>
    <w:rsid w:val="007001EA"/>
    <w:rsid w:val="00700409"/>
    <w:rsid w:val="007005E6"/>
    <w:rsid w:val="007008DF"/>
    <w:rsid w:val="007020D6"/>
    <w:rsid w:val="00702CF5"/>
    <w:rsid w:val="00703EA5"/>
    <w:rsid w:val="00704A04"/>
    <w:rsid w:val="00704A5F"/>
    <w:rsid w:val="00704B19"/>
    <w:rsid w:val="00705B91"/>
    <w:rsid w:val="0070623A"/>
    <w:rsid w:val="00710173"/>
    <w:rsid w:val="00710C81"/>
    <w:rsid w:val="0071102B"/>
    <w:rsid w:val="007112FE"/>
    <w:rsid w:val="0071157C"/>
    <w:rsid w:val="007129E0"/>
    <w:rsid w:val="00713378"/>
    <w:rsid w:val="00713717"/>
    <w:rsid w:val="0071382D"/>
    <w:rsid w:val="00713F4A"/>
    <w:rsid w:val="00713FBB"/>
    <w:rsid w:val="0071448E"/>
    <w:rsid w:val="007171FA"/>
    <w:rsid w:val="0071773D"/>
    <w:rsid w:val="00717AFF"/>
    <w:rsid w:val="00717C87"/>
    <w:rsid w:val="00717EE1"/>
    <w:rsid w:val="007207FE"/>
    <w:rsid w:val="0072383F"/>
    <w:rsid w:val="007252BB"/>
    <w:rsid w:val="0072706D"/>
    <w:rsid w:val="007271DD"/>
    <w:rsid w:val="00727A2A"/>
    <w:rsid w:val="00727F13"/>
    <w:rsid w:val="00730553"/>
    <w:rsid w:val="007306E3"/>
    <w:rsid w:val="0073128E"/>
    <w:rsid w:val="007316A8"/>
    <w:rsid w:val="007318B2"/>
    <w:rsid w:val="007318B3"/>
    <w:rsid w:val="007340E1"/>
    <w:rsid w:val="00734113"/>
    <w:rsid w:val="0073429B"/>
    <w:rsid w:val="00735EF7"/>
    <w:rsid w:val="00740D50"/>
    <w:rsid w:val="00740F53"/>
    <w:rsid w:val="00742EE2"/>
    <w:rsid w:val="007456FE"/>
    <w:rsid w:val="00746682"/>
    <w:rsid w:val="00746F0E"/>
    <w:rsid w:val="00747549"/>
    <w:rsid w:val="0075173D"/>
    <w:rsid w:val="00751894"/>
    <w:rsid w:val="007519AB"/>
    <w:rsid w:val="00751A3C"/>
    <w:rsid w:val="007530DF"/>
    <w:rsid w:val="0075437F"/>
    <w:rsid w:val="007543DF"/>
    <w:rsid w:val="00754BE4"/>
    <w:rsid w:val="00754EAD"/>
    <w:rsid w:val="007553D7"/>
    <w:rsid w:val="00755791"/>
    <w:rsid w:val="00755AF1"/>
    <w:rsid w:val="00756B1A"/>
    <w:rsid w:val="00756CF3"/>
    <w:rsid w:val="0076131E"/>
    <w:rsid w:val="0076304D"/>
    <w:rsid w:val="007632A0"/>
    <w:rsid w:val="007639E7"/>
    <w:rsid w:val="00763A6B"/>
    <w:rsid w:val="00764950"/>
    <w:rsid w:val="00765C78"/>
    <w:rsid w:val="00766557"/>
    <w:rsid w:val="00766C0D"/>
    <w:rsid w:val="0077079A"/>
    <w:rsid w:val="00770B72"/>
    <w:rsid w:val="00771DD2"/>
    <w:rsid w:val="00771EF0"/>
    <w:rsid w:val="007721A7"/>
    <w:rsid w:val="00776234"/>
    <w:rsid w:val="00776C57"/>
    <w:rsid w:val="00776DD2"/>
    <w:rsid w:val="007801D7"/>
    <w:rsid w:val="00783A54"/>
    <w:rsid w:val="00783C1C"/>
    <w:rsid w:val="00784AC3"/>
    <w:rsid w:val="007862FA"/>
    <w:rsid w:val="0078634F"/>
    <w:rsid w:val="00787B96"/>
    <w:rsid w:val="007912AA"/>
    <w:rsid w:val="00792A57"/>
    <w:rsid w:val="00792CBA"/>
    <w:rsid w:val="00792E44"/>
    <w:rsid w:val="00793D61"/>
    <w:rsid w:val="00793DF3"/>
    <w:rsid w:val="00794642"/>
    <w:rsid w:val="00795305"/>
    <w:rsid w:val="007954B8"/>
    <w:rsid w:val="00795867"/>
    <w:rsid w:val="00795EC4"/>
    <w:rsid w:val="00796282"/>
    <w:rsid w:val="00796353"/>
    <w:rsid w:val="00796EDD"/>
    <w:rsid w:val="007972F6"/>
    <w:rsid w:val="00797F1E"/>
    <w:rsid w:val="007A063B"/>
    <w:rsid w:val="007A1C35"/>
    <w:rsid w:val="007A2D65"/>
    <w:rsid w:val="007A3DDB"/>
    <w:rsid w:val="007A50D8"/>
    <w:rsid w:val="007A59BD"/>
    <w:rsid w:val="007A6454"/>
    <w:rsid w:val="007A79D5"/>
    <w:rsid w:val="007B0834"/>
    <w:rsid w:val="007B0C4E"/>
    <w:rsid w:val="007B0CAA"/>
    <w:rsid w:val="007B0CC9"/>
    <w:rsid w:val="007B2927"/>
    <w:rsid w:val="007B2DEB"/>
    <w:rsid w:val="007B4E6C"/>
    <w:rsid w:val="007B61D7"/>
    <w:rsid w:val="007C0409"/>
    <w:rsid w:val="007C1E11"/>
    <w:rsid w:val="007C2200"/>
    <w:rsid w:val="007C241D"/>
    <w:rsid w:val="007C249F"/>
    <w:rsid w:val="007C287B"/>
    <w:rsid w:val="007C30B7"/>
    <w:rsid w:val="007C3B9A"/>
    <w:rsid w:val="007C3E89"/>
    <w:rsid w:val="007C5493"/>
    <w:rsid w:val="007C6014"/>
    <w:rsid w:val="007C62A6"/>
    <w:rsid w:val="007C67AE"/>
    <w:rsid w:val="007C6995"/>
    <w:rsid w:val="007C6AB7"/>
    <w:rsid w:val="007C739A"/>
    <w:rsid w:val="007C73C9"/>
    <w:rsid w:val="007D0502"/>
    <w:rsid w:val="007D1146"/>
    <w:rsid w:val="007D1EC9"/>
    <w:rsid w:val="007D1FBB"/>
    <w:rsid w:val="007D2717"/>
    <w:rsid w:val="007D2CC7"/>
    <w:rsid w:val="007D300F"/>
    <w:rsid w:val="007D5478"/>
    <w:rsid w:val="007D6181"/>
    <w:rsid w:val="007D6825"/>
    <w:rsid w:val="007D6957"/>
    <w:rsid w:val="007D7771"/>
    <w:rsid w:val="007E01EC"/>
    <w:rsid w:val="007E06D0"/>
    <w:rsid w:val="007E07F2"/>
    <w:rsid w:val="007E0D6E"/>
    <w:rsid w:val="007E1A51"/>
    <w:rsid w:val="007E233A"/>
    <w:rsid w:val="007E2849"/>
    <w:rsid w:val="007E35BE"/>
    <w:rsid w:val="007E381E"/>
    <w:rsid w:val="007E3A0C"/>
    <w:rsid w:val="007E3A12"/>
    <w:rsid w:val="007E4D10"/>
    <w:rsid w:val="007E6856"/>
    <w:rsid w:val="007E6C5D"/>
    <w:rsid w:val="007E76D8"/>
    <w:rsid w:val="007F219D"/>
    <w:rsid w:val="007F2449"/>
    <w:rsid w:val="007F2AC3"/>
    <w:rsid w:val="007F2CC4"/>
    <w:rsid w:val="007F346B"/>
    <w:rsid w:val="007F504B"/>
    <w:rsid w:val="007F510A"/>
    <w:rsid w:val="007F7262"/>
    <w:rsid w:val="007F7EF9"/>
    <w:rsid w:val="00800FEB"/>
    <w:rsid w:val="00802ED2"/>
    <w:rsid w:val="00803111"/>
    <w:rsid w:val="0080601F"/>
    <w:rsid w:val="008078D4"/>
    <w:rsid w:val="008118F1"/>
    <w:rsid w:val="0081266A"/>
    <w:rsid w:val="008138A0"/>
    <w:rsid w:val="00815B04"/>
    <w:rsid w:val="0081723D"/>
    <w:rsid w:val="00817380"/>
    <w:rsid w:val="00817B27"/>
    <w:rsid w:val="00821640"/>
    <w:rsid w:val="00821E1A"/>
    <w:rsid w:val="00822D1F"/>
    <w:rsid w:val="00823FC9"/>
    <w:rsid w:val="00824081"/>
    <w:rsid w:val="00824B5D"/>
    <w:rsid w:val="008252DB"/>
    <w:rsid w:val="0082566C"/>
    <w:rsid w:val="00825FCA"/>
    <w:rsid w:val="00826043"/>
    <w:rsid w:val="008265FC"/>
    <w:rsid w:val="00830667"/>
    <w:rsid w:val="008307F2"/>
    <w:rsid w:val="00831A07"/>
    <w:rsid w:val="008334C2"/>
    <w:rsid w:val="00833ED1"/>
    <w:rsid w:val="008347DB"/>
    <w:rsid w:val="00834E3D"/>
    <w:rsid w:val="008362DB"/>
    <w:rsid w:val="008419CB"/>
    <w:rsid w:val="00842781"/>
    <w:rsid w:val="008445A1"/>
    <w:rsid w:val="00844BF4"/>
    <w:rsid w:val="00844C29"/>
    <w:rsid w:val="008453BC"/>
    <w:rsid w:val="008460D5"/>
    <w:rsid w:val="0085094D"/>
    <w:rsid w:val="00850FF0"/>
    <w:rsid w:val="00853047"/>
    <w:rsid w:val="00853FEF"/>
    <w:rsid w:val="00854516"/>
    <w:rsid w:val="00854DE9"/>
    <w:rsid w:val="00854F69"/>
    <w:rsid w:val="00857312"/>
    <w:rsid w:val="008578A7"/>
    <w:rsid w:val="00857A77"/>
    <w:rsid w:val="00857AE6"/>
    <w:rsid w:val="008604A0"/>
    <w:rsid w:val="00860AA3"/>
    <w:rsid w:val="008635F3"/>
    <w:rsid w:val="008639A6"/>
    <w:rsid w:val="008645F4"/>
    <w:rsid w:val="00864804"/>
    <w:rsid w:val="00864921"/>
    <w:rsid w:val="00864A9D"/>
    <w:rsid w:val="0086549B"/>
    <w:rsid w:val="00865537"/>
    <w:rsid w:val="00866292"/>
    <w:rsid w:val="008670CA"/>
    <w:rsid w:val="00867308"/>
    <w:rsid w:val="00870989"/>
    <w:rsid w:val="0087252C"/>
    <w:rsid w:val="00873639"/>
    <w:rsid w:val="00874C88"/>
    <w:rsid w:val="00875734"/>
    <w:rsid w:val="008761BF"/>
    <w:rsid w:val="00876683"/>
    <w:rsid w:val="008804AE"/>
    <w:rsid w:val="008805F8"/>
    <w:rsid w:val="0088173B"/>
    <w:rsid w:val="00881A73"/>
    <w:rsid w:val="0088291A"/>
    <w:rsid w:val="00882D7E"/>
    <w:rsid w:val="00883400"/>
    <w:rsid w:val="008835E8"/>
    <w:rsid w:val="00883BC4"/>
    <w:rsid w:val="008847EC"/>
    <w:rsid w:val="00884C1B"/>
    <w:rsid w:val="0088740C"/>
    <w:rsid w:val="00890030"/>
    <w:rsid w:val="00890390"/>
    <w:rsid w:val="00891FE9"/>
    <w:rsid w:val="00892FDA"/>
    <w:rsid w:val="00893B1D"/>
    <w:rsid w:val="008940A6"/>
    <w:rsid w:val="00894217"/>
    <w:rsid w:val="008945AE"/>
    <w:rsid w:val="00895EB6"/>
    <w:rsid w:val="0089766B"/>
    <w:rsid w:val="00897768"/>
    <w:rsid w:val="0089795B"/>
    <w:rsid w:val="008A0B98"/>
    <w:rsid w:val="008A0CDB"/>
    <w:rsid w:val="008A1CA4"/>
    <w:rsid w:val="008A2D37"/>
    <w:rsid w:val="008A38DF"/>
    <w:rsid w:val="008A3A0F"/>
    <w:rsid w:val="008A7781"/>
    <w:rsid w:val="008B04CB"/>
    <w:rsid w:val="008B0BE4"/>
    <w:rsid w:val="008B39D3"/>
    <w:rsid w:val="008B4D45"/>
    <w:rsid w:val="008B4FBD"/>
    <w:rsid w:val="008B5605"/>
    <w:rsid w:val="008B5741"/>
    <w:rsid w:val="008B5D07"/>
    <w:rsid w:val="008B61CA"/>
    <w:rsid w:val="008B64E0"/>
    <w:rsid w:val="008B68B6"/>
    <w:rsid w:val="008B7362"/>
    <w:rsid w:val="008B7ACC"/>
    <w:rsid w:val="008C00F8"/>
    <w:rsid w:val="008C0239"/>
    <w:rsid w:val="008C1331"/>
    <w:rsid w:val="008C412F"/>
    <w:rsid w:val="008C6343"/>
    <w:rsid w:val="008C6757"/>
    <w:rsid w:val="008C7B52"/>
    <w:rsid w:val="008D0AC5"/>
    <w:rsid w:val="008D0B3C"/>
    <w:rsid w:val="008D266E"/>
    <w:rsid w:val="008D2832"/>
    <w:rsid w:val="008D2DEB"/>
    <w:rsid w:val="008D3A17"/>
    <w:rsid w:val="008D4201"/>
    <w:rsid w:val="008D4C1B"/>
    <w:rsid w:val="008D5095"/>
    <w:rsid w:val="008D7882"/>
    <w:rsid w:val="008D7CE7"/>
    <w:rsid w:val="008E08CD"/>
    <w:rsid w:val="008E1228"/>
    <w:rsid w:val="008E1575"/>
    <w:rsid w:val="008E1710"/>
    <w:rsid w:val="008E2A8D"/>
    <w:rsid w:val="008E2BD1"/>
    <w:rsid w:val="008E2FF9"/>
    <w:rsid w:val="008E6040"/>
    <w:rsid w:val="008E6108"/>
    <w:rsid w:val="008F08FB"/>
    <w:rsid w:val="008F1E57"/>
    <w:rsid w:val="008F34F3"/>
    <w:rsid w:val="008F3730"/>
    <w:rsid w:val="008F4B0A"/>
    <w:rsid w:val="008F59E7"/>
    <w:rsid w:val="008F7A05"/>
    <w:rsid w:val="009002C5"/>
    <w:rsid w:val="00900BCF"/>
    <w:rsid w:val="009014D2"/>
    <w:rsid w:val="00901F2F"/>
    <w:rsid w:val="009022F2"/>
    <w:rsid w:val="00902C9F"/>
    <w:rsid w:val="00902E67"/>
    <w:rsid w:val="00904CA5"/>
    <w:rsid w:val="00906DB0"/>
    <w:rsid w:val="00907926"/>
    <w:rsid w:val="009079EB"/>
    <w:rsid w:val="00910D03"/>
    <w:rsid w:val="00911C10"/>
    <w:rsid w:val="0091287B"/>
    <w:rsid w:val="0091318F"/>
    <w:rsid w:val="00914CA0"/>
    <w:rsid w:val="00915C9F"/>
    <w:rsid w:val="00916666"/>
    <w:rsid w:val="0091698E"/>
    <w:rsid w:val="00916E69"/>
    <w:rsid w:val="00916FDB"/>
    <w:rsid w:val="00920F44"/>
    <w:rsid w:val="009221C3"/>
    <w:rsid w:val="0092264A"/>
    <w:rsid w:val="0092300D"/>
    <w:rsid w:val="00923BE9"/>
    <w:rsid w:val="009246EF"/>
    <w:rsid w:val="00926668"/>
    <w:rsid w:val="00926D7A"/>
    <w:rsid w:val="00931052"/>
    <w:rsid w:val="00931112"/>
    <w:rsid w:val="009312BF"/>
    <w:rsid w:val="009316DB"/>
    <w:rsid w:val="009321CD"/>
    <w:rsid w:val="0093241F"/>
    <w:rsid w:val="0093338F"/>
    <w:rsid w:val="00933578"/>
    <w:rsid w:val="00933C2C"/>
    <w:rsid w:val="009346ED"/>
    <w:rsid w:val="009352C9"/>
    <w:rsid w:val="00935EE2"/>
    <w:rsid w:val="00936250"/>
    <w:rsid w:val="0093641B"/>
    <w:rsid w:val="00937254"/>
    <w:rsid w:val="00940D9B"/>
    <w:rsid w:val="009411DE"/>
    <w:rsid w:val="0094152C"/>
    <w:rsid w:val="0094223D"/>
    <w:rsid w:val="0094287E"/>
    <w:rsid w:val="00942B21"/>
    <w:rsid w:val="00943CA7"/>
    <w:rsid w:val="00944210"/>
    <w:rsid w:val="00944873"/>
    <w:rsid w:val="00944890"/>
    <w:rsid w:val="00945367"/>
    <w:rsid w:val="009503F7"/>
    <w:rsid w:val="00951475"/>
    <w:rsid w:val="0095230E"/>
    <w:rsid w:val="009528AF"/>
    <w:rsid w:val="00954211"/>
    <w:rsid w:val="00960861"/>
    <w:rsid w:val="00960A0B"/>
    <w:rsid w:val="00961B71"/>
    <w:rsid w:val="00963083"/>
    <w:rsid w:val="009641CA"/>
    <w:rsid w:val="00964450"/>
    <w:rsid w:val="009647A4"/>
    <w:rsid w:val="0096551C"/>
    <w:rsid w:val="00965A87"/>
    <w:rsid w:val="00967343"/>
    <w:rsid w:val="00967508"/>
    <w:rsid w:val="00967511"/>
    <w:rsid w:val="00971330"/>
    <w:rsid w:val="0097239D"/>
    <w:rsid w:val="00973655"/>
    <w:rsid w:val="00973A22"/>
    <w:rsid w:val="009747CA"/>
    <w:rsid w:val="0097520E"/>
    <w:rsid w:val="0097652F"/>
    <w:rsid w:val="00977297"/>
    <w:rsid w:val="00977639"/>
    <w:rsid w:val="00977B4D"/>
    <w:rsid w:val="0098106C"/>
    <w:rsid w:val="009814AD"/>
    <w:rsid w:val="00983D85"/>
    <w:rsid w:val="00983F02"/>
    <w:rsid w:val="00984E70"/>
    <w:rsid w:val="00985F0D"/>
    <w:rsid w:val="0098653D"/>
    <w:rsid w:val="009876CE"/>
    <w:rsid w:val="00987F79"/>
    <w:rsid w:val="009910F4"/>
    <w:rsid w:val="009912EC"/>
    <w:rsid w:val="00992E6A"/>
    <w:rsid w:val="00993952"/>
    <w:rsid w:val="009945A9"/>
    <w:rsid w:val="00996A85"/>
    <w:rsid w:val="009A0560"/>
    <w:rsid w:val="009A0C8A"/>
    <w:rsid w:val="009A112B"/>
    <w:rsid w:val="009A22E8"/>
    <w:rsid w:val="009A28F3"/>
    <w:rsid w:val="009A3237"/>
    <w:rsid w:val="009A324B"/>
    <w:rsid w:val="009A3825"/>
    <w:rsid w:val="009A4676"/>
    <w:rsid w:val="009A55BA"/>
    <w:rsid w:val="009A57A1"/>
    <w:rsid w:val="009A5FD5"/>
    <w:rsid w:val="009B0F56"/>
    <w:rsid w:val="009B1875"/>
    <w:rsid w:val="009B18D5"/>
    <w:rsid w:val="009B1E3C"/>
    <w:rsid w:val="009B2BC5"/>
    <w:rsid w:val="009B3535"/>
    <w:rsid w:val="009B3F64"/>
    <w:rsid w:val="009B4AD0"/>
    <w:rsid w:val="009B4C60"/>
    <w:rsid w:val="009B5258"/>
    <w:rsid w:val="009B66BA"/>
    <w:rsid w:val="009B6EBC"/>
    <w:rsid w:val="009C0253"/>
    <w:rsid w:val="009C3B4E"/>
    <w:rsid w:val="009C4316"/>
    <w:rsid w:val="009C47A6"/>
    <w:rsid w:val="009C5E58"/>
    <w:rsid w:val="009C6C1C"/>
    <w:rsid w:val="009C72BF"/>
    <w:rsid w:val="009D009F"/>
    <w:rsid w:val="009D02D4"/>
    <w:rsid w:val="009D3229"/>
    <w:rsid w:val="009D40BB"/>
    <w:rsid w:val="009D47EC"/>
    <w:rsid w:val="009D6052"/>
    <w:rsid w:val="009E02B9"/>
    <w:rsid w:val="009E4535"/>
    <w:rsid w:val="009F096B"/>
    <w:rsid w:val="009F1ADE"/>
    <w:rsid w:val="009F3EBF"/>
    <w:rsid w:val="009F48D3"/>
    <w:rsid w:val="009F597A"/>
    <w:rsid w:val="009F6E45"/>
    <w:rsid w:val="009F7744"/>
    <w:rsid w:val="00A00310"/>
    <w:rsid w:val="00A01F3E"/>
    <w:rsid w:val="00A03BB1"/>
    <w:rsid w:val="00A04599"/>
    <w:rsid w:val="00A0485E"/>
    <w:rsid w:val="00A0577C"/>
    <w:rsid w:val="00A062CF"/>
    <w:rsid w:val="00A06AFC"/>
    <w:rsid w:val="00A07989"/>
    <w:rsid w:val="00A07C15"/>
    <w:rsid w:val="00A07FCC"/>
    <w:rsid w:val="00A10B70"/>
    <w:rsid w:val="00A13239"/>
    <w:rsid w:val="00A161ED"/>
    <w:rsid w:val="00A16877"/>
    <w:rsid w:val="00A17333"/>
    <w:rsid w:val="00A17488"/>
    <w:rsid w:val="00A21D11"/>
    <w:rsid w:val="00A2227E"/>
    <w:rsid w:val="00A23389"/>
    <w:rsid w:val="00A242EE"/>
    <w:rsid w:val="00A25272"/>
    <w:rsid w:val="00A268EA"/>
    <w:rsid w:val="00A32DE3"/>
    <w:rsid w:val="00A34AEC"/>
    <w:rsid w:val="00A35395"/>
    <w:rsid w:val="00A3587D"/>
    <w:rsid w:val="00A35E3B"/>
    <w:rsid w:val="00A36127"/>
    <w:rsid w:val="00A3646B"/>
    <w:rsid w:val="00A36726"/>
    <w:rsid w:val="00A36D12"/>
    <w:rsid w:val="00A36FCA"/>
    <w:rsid w:val="00A37418"/>
    <w:rsid w:val="00A40230"/>
    <w:rsid w:val="00A40F70"/>
    <w:rsid w:val="00A4249D"/>
    <w:rsid w:val="00A442ED"/>
    <w:rsid w:val="00A44BCE"/>
    <w:rsid w:val="00A46383"/>
    <w:rsid w:val="00A50AD0"/>
    <w:rsid w:val="00A51EB1"/>
    <w:rsid w:val="00A5345A"/>
    <w:rsid w:val="00A543A6"/>
    <w:rsid w:val="00A544B1"/>
    <w:rsid w:val="00A54C63"/>
    <w:rsid w:val="00A5573B"/>
    <w:rsid w:val="00A56C6E"/>
    <w:rsid w:val="00A56F69"/>
    <w:rsid w:val="00A5759B"/>
    <w:rsid w:val="00A60629"/>
    <w:rsid w:val="00A60AC9"/>
    <w:rsid w:val="00A60C8E"/>
    <w:rsid w:val="00A61351"/>
    <w:rsid w:val="00A615E4"/>
    <w:rsid w:val="00A623BA"/>
    <w:rsid w:val="00A640B5"/>
    <w:rsid w:val="00A640E5"/>
    <w:rsid w:val="00A649CC"/>
    <w:rsid w:val="00A71E96"/>
    <w:rsid w:val="00A72136"/>
    <w:rsid w:val="00A723BB"/>
    <w:rsid w:val="00A730F2"/>
    <w:rsid w:val="00A73D0E"/>
    <w:rsid w:val="00A747BF"/>
    <w:rsid w:val="00A75A88"/>
    <w:rsid w:val="00A75E59"/>
    <w:rsid w:val="00A76656"/>
    <w:rsid w:val="00A76DB0"/>
    <w:rsid w:val="00A819D6"/>
    <w:rsid w:val="00A83A63"/>
    <w:rsid w:val="00A84052"/>
    <w:rsid w:val="00A841C3"/>
    <w:rsid w:val="00A8628F"/>
    <w:rsid w:val="00A870A2"/>
    <w:rsid w:val="00A90FCD"/>
    <w:rsid w:val="00A91317"/>
    <w:rsid w:val="00A9195A"/>
    <w:rsid w:val="00A923B6"/>
    <w:rsid w:val="00A933AA"/>
    <w:rsid w:val="00A94404"/>
    <w:rsid w:val="00A954AD"/>
    <w:rsid w:val="00A95571"/>
    <w:rsid w:val="00A95BFE"/>
    <w:rsid w:val="00A95DA8"/>
    <w:rsid w:val="00A969E9"/>
    <w:rsid w:val="00A97248"/>
    <w:rsid w:val="00A97D20"/>
    <w:rsid w:val="00A97EF7"/>
    <w:rsid w:val="00AA01BC"/>
    <w:rsid w:val="00AA3580"/>
    <w:rsid w:val="00AA3DD5"/>
    <w:rsid w:val="00AA43B1"/>
    <w:rsid w:val="00AA4439"/>
    <w:rsid w:val="00AA55F1"/>
    <w:rsid w:val="00AA5708"/>
    <w:rsid w:val="00AA5964"/>
    <w:rsid w:val="00AA5BA2"/>
    <w:rsid w:val="00AA6224"/>
    <w:rsid w:val="00AA68F5"/>
    <w:rsid w:val="00AA77B3"/>
    <w:rsid w:val="00AB0476"/>
    <w:rsid w:val="00AB1209"/>
    <w:rsid w:val="00AB25D0"/>
    <w:rsid w:val="00AB2E2B"/>
    <w:rsid w:val="00AB3513"/>
    <w:rsid w:val="00AB3A9E"/>
    <w:rsid w:val="00AB3F95"/>
    <w:rsid w:val="00AB5F13"/>
    <w:rsid w:val="00AB6E13"/>
    <w:rsid w:val="00AB6E23"/>
    <w:rsid w:val="00AC0A51"/>
    <w:rsid w:val="00AC11E2"/>
    <w:rsid w:val="00AC2B41"/>
    <w:rsid w:val="00AC2C2B"/>
    <w:rsid w:val="00AC3280"/>
    <w:rsid w:val="00AC36A8"/>
    <w:rsid w:val="00AC43F2"/>
    <w:rsid w:val="00AC4D5D"/>
    <w:rsid w:val="00AC552F"/>
    <w:rsid w:val="00AC6B0B"/>
    <w:rsid w:val="00AC715D"/>
    <w:rsid w:val="00AC769C"/>
    <w:rsid w:val="00AC7F8F"/>
    <w:rsid w:val="00AD016A"/>
    <w:rsid w:val="00AD4A0A"/>
    <w:rsid w:val="00AD4D4C"/>
    <w:rsid w:val="00AD5856"/>
    <w:rsid w:val="00AD5C9C"/>
    <w:rsid w:val="00AD63F6"/>
    <w:rsid w:val="00AE049C"/>
    <w:rsid w:val="00AE066C"/>
    <w:rsid w:val="00AE0B2A"/>
    <w:rsid w:val="00AE0C25"/>
    <w:rsid w:val="00AE0D0C"/>
    <w:rsid w:val="00AE209D"/>
    <w:rsid w:val="00AE2AE5"/>
    <w:rsid w:val="00AE4167"/>
    <w:rsid w:val="00AE461E"/>
    <w:rsid w:val="00AE4F57"/>
    <w:rsid w:val="00AE5399"/>
    <w:rsid w:val="00AE5549"/>
    <w:rsid w:val="00AE5FBC"/>
    <w:rsid w:val="00AE6785"/>
    <w:rsid w:val="00AF0381"/>
    <w:rsid w:val="00AF0FAE"/>
    <w:rsid w:val="00AF135E"/>
    <w:rsid w:val="00AF24FE"/>
    <w:rsid w:val="00AF2E1C"/>
    <w:rsid w:val="00AF332C"/>
    <w:rsid w:val="00AF5A8E"/>
    <w:rsid w:val="00AF6086"/>
    <w:rsid w:val="00AF793A"/>
    <w:rsid w:val="00B00902"/>
    <w:rsid w:val="00B0155A"/>
    <w:rsid w:val="00B03891"/>
    <w:rsid w:val="00B03929"/>
    <w:rsid w:val="00B03F6B"/>
    <w:rsid w:val="00B04AF6"/>
    <w:rsid w:val="00B062DF"/>
    <w:rsid w:val="00B0765A"/>
    <w:rsid w:val="00B100BA"/>
    <w:rsid w:val="00B10A67"/>
    <w:rsid w:val="00B11737"/>
    <w:rsid w:val="00B11EF7"/>
    <w:rsid w:val="00B12728"/>
    <w:rsid w:val="00B12CA4"/>
    <w:rsid w:val="00B130EF"/>
    <w:rsid w:val="00B1348F"/>
    <w:rsid w:val="00B1502F"/>
    <w:rsid w:val="00B15B40"/>
    <w:rsid w:val="00B17209"/>
    <w:rsid w:val="00B17D21"/>
    <w:rsid w:val="00B17D33"/>
    <w:rsid w:val="00B21FC3"/>
    <w:rsid w:val="00B225EE"/>
    <w:rsid w:val="00B2287A"/>
    <w:rsid w:val="00B23040"/>
    <w:rsid w:val="00B233B6"/>
    <w:rsid w:val="00B24543"/>
    <w:rsid w:val="00B254EC"/>
    <w:rsid w:val="00B262E0"/>
    <w:rsid w:val="00B26483"/>
    <w:rsid w:val="00B26ACA"/>
    <w:rsid w:val="00B26C1D"/>
    <w:rsid w:val="00B26FC3"/>
    <w:rsid w:val="00B27099"/>
    <w:rsid w:val="00B30C7B"/>
    <w:rsid w:val="00B316D6"/>
    <w:rsid w:val="00B31A20"/>
    <w:rsid w:val="00B3273B"/>
    <w:rsid w:val="00B329B4"/>
    <w:rsid w:val="00B32A6A"/>
    <w:rsid w:val="00B348CF"/>
    <w:rsid w:val="00B34F76"/>
    <w:rsid w:val="00B35461"/>
    <w:rsid w:val="00B3672F"/>
    <w:rsid w:val="00B36A56"/>
    <w:rsid w:val="00B37040"/>
    <w:rsid w:val="00B37A0F"/>
    <w:rsid w:val="00B40084"/>
    <w:rsid w:val="00B401CF"/>
    <w:rsid w:val="00B40B8E"/>
    <w:rsid w:val="00B40F22"/>
    <w:rsid w:val="00B416C7"/>
    <w:rsid w:val="00B432E0"/>
    <w:rsid w:val="00B4374B"/>
    <w:rsid w:val="00B43DEA"/>
    <w:rsid w:val="00B45025"/>
    <w:rsid w:val="00B4523E"/>
    <w:rsid w:val="00B45388"/>
    <w:rsid w:val="00B45542"/>
    <w:rsid w:val="00B455A2"/>
    <w:rsid w:val="00B45B31"/>
    <w:rsid w:val="00B45EC9"/>
    <w:rsid w:val="00B50D9A"/>
    <w:rsid w:val="00B51746"/>
    <w:rsid w:val="00B51B22"/>
    <w:rsid w:val="00B52656"/>
    <w:rsid w:val="00B544D1"/>
    <w:rsid w:val="00B54B24"/>
    <w:rsid w:val="00B56581"/>
    <w:rsid w:val="00B56B8B"/>
    <w:rsid w:val="00B57DEB"/>
    <w:rsid w:val="00B604EE"/>
    <w:rsid w:val="00B60DE2"/>
    <w:rsid w:val="00B60FE9"/>
    <w:rsid w:val="00B61F95"/>
    <w:rsid w:val="00B62332"/>
    <w:rsid w:val="00B62709"/>
    <w:rsid w:val="00B7108F"/>
    <w:rsid w:val="00B71591"/>
    <w:rsid w:val="00B732F2"/>
    <w:rsid w:val="00B73CE9"/>
    <w:rsid w:val="00B742E0"/>
    <w:rsid w:val="00B75898"/>
    <w:rsid w:val="00B769E9"/>
    <w:rsid w:val="00B7702F"/>
    <w:rsid w:val="00B77476"/>
    <w:rsid w:val="00B7782B"/>
    <w:rsid w:val="00B77EAE"/>
    <w:rsid w:val="00B77F46"/>
    <w:rsid w:val="00B80294"/>
    <w:rsid w:val="00B815A9"/>
    <w:rsid w:val="00B82E33"/>
    <w:rsid w:val="00B837D7"/>
    <w:rsid w:val="00B8411A"/>
    <w:rsid w:val="00B85177"/>
    <w:rsid w:val="00B85CFC"/>
    <w:rsid w:val="00B86599"/>
    <w:rsid w:val="00B86B18"/>
    <w:rsid w:val="00B87718"/>
    <w:rsid w:val="00B8783C"/>
    <w:rsid w:val="00B91B03"/>
    <w:rsid w:val="00B92BAD"/>
    <w:rsid w:val="00B92C04"/>
    <w:rsid w:val="00B92C0B"/>
    <w:rsid w:val="00B93BCE"/>
    <w:rsid w:val="00B94A6B"/>
    <w:rsid w:val="00B9504B"/>
    <w:rsid w:val="00B9584E"/>
    <w:rsid w:val="00B9672D"/>
    <w:rsid w:val="00BA0A0B"/>
    <w:rsid w:val="00BA3CC2"/>
    <w:rsid w:val="00BA4722"/>
    <w:rsid w:val="00BA5210"/>
    <w:rsid w:val="00BA5DEA"/>
    <w:rsid w:val="00BA7D4B"/>
    <w:rsid w:val="00BB0064"/>
    <w:rsid w:val="00BB0A2D"/>
    <w:rsid w:val="00BB14C3"/>
    <w:rsid w:val="00BB1C51"/>
    <w:rsid w:val="00BB3DEE"/>
    <w:rsid w:val="00BB4035"/>
    <w:rsid w:val="00BB51FB"/>
    <w:rsid w:val="00BB5BC0"/>
    <w:rsid w:val="00BB6B64"/>
    <w:rsid w:val="00BB7365"/>
    <w:rsid w:val="00BB7A77"/>
    <w:rsid w:val="00BB7ACF"/>
    <w:rsid w:val="00BB7AF6"/>
    <w:rsid w:val="00BB7D74"/>
    <w:rsid w:val="00BC0824"/>
    <w:rsid w:val="00BC14F0"/>
    <w:rsid w:val="00BC1AA5"/>
    <w:rsid w:val="00BC2318"/>
    <w:rsid w:val="00BC23B6"/>
    <w:rsid w:val="00BC3920"/>
    <w:rsid w:val="00BC4DCB"/>
    <w:rsid w:val="00BC4F8D"/>
    <w:rsid w:val="00BC5DE3"/>
    <w:rsid w:val="00BC7909"/>
    <w:rsid w:val="00BD3302"/>
    <w:rsid w:val="00BD365B"/>
    <w:rsid w:val="00BD3BD9"/>
    <w:rsid w:val="00BD4C89"/>
    <w:rsid w:val="00BD5350"/>
    <w:rsid w:val="00BD685A"/>
    <w:rsid w:val="00BD726B"/>
    <w:rsid w:val="00BD7C82"/>
    <w:rsid w:val="00BE05B0"/>
    <w:rsid w:val="00BE071A"/>
    <w:rsid w:val="00BE276D"/>
    <w:rsid w:val="00BE495B"/>
    <w:rsid w:val="00BE5896"/>
    <w:rsid w:val="00BF0675"/>
    <w:rsid w:val="00BF12C3"/>
    <w:rsid w:val="00BF1810"/>
    <w:rsid w:val="00BF1DD7"/>
    <w:rsid w:val="00BF1E39"/>
    <w:rsid w:val="00BF2158"/>
    <w:rsid w:val="00BF29EC"/>
    <w:rsid w:val="00BF2B83"/>
    <w:rsid w:val="00BF2F5D"/>
    <w:rsid w:val="00BF44E3"/>
    <w:rsid w:val="00BF4E8C"/>
    <w:rsid w:val="00BF6605"/>
    <w:rsid w:val="00BF689F"/>
    <w:rsid w:val="00BF7FF2"/>
    <w:rsid w:val="00C001E0"/>
    <w:rsid w:val="00C003C2"/>
    <w:rsid w:val="00C014C3"/>
    <w:rsid w:val="00C0193A"/>
    <w:rsid w:val="00C01DBA"/>
    <w:rsid w:val="00C01F88"/>
    <w:rsid w:val="00C02FB1"/>
    <w:rsid w:val="00C03436"/>
    <w:rsid w:val="00C03A18"/>
    <w:rsid w:val="00C0403C"/>
    <w:rsid w:val="00C0412A"/>
    <w:rsid w:val="00C04763"/>
    <w:rsid w:val="00C0618A"/>
    <w:rsid w:val="00C11611"/>
    <w:rsid w:val="00C11775"/>
    <w:rsid w:val="00C11CED"/>
    <w:rsid w:val="00C13040"/>
    <w:rsid w:val="00C14F6F"/>
    <w:rsid w:val="00C16516"/>
    <w:rsid w:val="00C1738A"/>
    <w:rsid w:val="00C20027"/>
    <w:rsid w:val="00C21293"/>
    <w:rsid w:val="00C21941"/>
    <w:rsid w:val="00C221BA"/>
    <w:rsid w:val="00C22357"/>
    <w:rsid w:val="00C22877"/>
    <w:rsid w:val="00C23C8C"/>
    <w:rsid w:val="00C23E6A"/>
    <w:rsid w:val="00C2401E"/>
    <w:rsid w:val="00C25F4C"/>
    <w:rsid w:val="00C265C8"/>
    <w:rsid w:val="00C272C9"/>
    <w:rsid w:val="00C30B92"/>
    <w:rsid w:val="00C3187F"/>
    <w:rsid w:val="00C31A89"/>
    <w:rsid w:val="00C31CAB"/>
    <w:rsid w:val="00C322FB"/>
    <w:rsid w:val="00C323B2"/>
    <w:rsid w:val="00C335D2"/>
    <w:rsid w:val="00C33D15"/>
    <w:rsid w:val="00C33DD9"/>
    <w:rsid w:val="00C34698"/>
    <w:rsid w:val="00C355A8"/>
    <w:rsid w:val="00C35B15"/>
    <w:rsid w:val="00C3688C"/>
    <w:rsid w:val="00C36A63"/>
    <w:rsid w:val="00C36A71"/>
    <w:rsid w:val="00C36CD8"/>
    <w:rsid w:val="00C371BF"/>
    <w:rsid w:val="00C37E4E"/>
    <w:rsid w:val="00C40925"/>
    <w:rsid w:val="00C4189E"/>
    <w:rsid w:val="00C42E4A"/>
    <w:rsid w:val="00C43A26"/>
    <w:rsid w:val="00C43A82"/>
    <w:rsid w:val="00C43A8F"/>
    <w:rsid w:val="00C441D5"/>
    <w:rsid w:val="00C44553"/>
    <w:rsid w:val="00C44D76"/>
    <w:rsid w:val="00C451A9"/>
    <w:rsid w:val="00C47103"/>
    <w:rsid w:val="00C50595"/>
    <w:rsid w:val="00C522B6"/>
    <w:rsid w:val="00C53414"/>
    <w:rsid w:val="00C537CE"/>
    <w:rsid w:val="00C53CC3"/>
    <w:rsid w:val="00C5608D"/>
    <w:rsid w:val="00C562C8"/>
    <w:rsid w:val="00C56597"/>
    <w:rsid w:val="00C60C88"/>
    <w:rsid w:val="00C60EFC"/>
    <w:rsid w:val="00C615FF"/>
    <w:rsid w:val="00C6218E"/>
    <w:rsid w:val="00C626CD"/>
    <w:rsid w:val="00C62CB5"/>
    <w:rsid w:val="00C63C12"/>
    <w:rsid w:val="00C64785"/>
    <w:rsid w:val="00C64D14"/>
    <w:rsid w:val="00C64F42"/>
    <w:rsid w:val="00C660CF"/>
    <w:rsid w:val="00C6633D"/>
    <w:rsid w:val="00C67591"/>
    <w:rsid w:val="00C72C74"/>
    <w:rsid w:val="00C72E5B"/>
    <w:rsid w:val="00C73876"/>
    <w:rsid w:val="00C74B82"/>
    <w:rsid w:val="00C74F1A"/>
    <w:rsid w:val="00C754E0"/>
    <w:rsid w:val="00C75FFA"/>
    <w:rsid w:val="00C778F0"/>
    <w:rsid w:val="00C803C0"/>
    <w:rsid w:val="00C84528"/>
    <w:rsid w:val="00C84777"/>
    <w:rsid w:val="00C861D2"/>
    <w:rsid w:val="00C90F22"/>
    <w:rsid w:val="00C9373F"/>
    <w:rsid w:val="00C94CF1"/>
    <w:rsid w:val="00C956C6"/>
    <w:rsid w:val="00C95DC5"/>
    <w:rsid w:val="00C97995"/>
    <w:rsid w:val="00C97BCE"/>
    <w:rsid w:val="00CA0636"/>
    <w:rsid w:val="00CA0852"/>
    <w:rsid w:val="00CA0FA5"/>
    <w:rsid w:val="00CA1F17"/>
    <w:rsid w:val="00CA40AC"/>
    <w:rsid w:val="00CA52D5"/>
    <w:rsid w:val="00CA5CFD"/>
    <w:rsid w:val="00CA63EF"/>
    <w:rsid w:val="00CA6FBB"/>
    <w:rsid w:val="00CA7A43"/>
    <w:rsid w:val="00CB0E8D"/>
    <w:rsid w:val="00CB16F2"/>
    <w:rsid w:val="00CB2969"/>
    <w:rsid w:val="00CB3DF6"/>
    <w:rsid w:val="00CB4B12"/>
    <w:rsid w:val="00CB5009"/>
    <w:rsid w:val="00CB612A"/>
    <w:rsid w:val="00CB63CD"/>
    <w:rsid w:val="00CB7890"/>
    <w:rsid w:val="00CB7C0B"/>
    <w:rsid w:val="00CB7C2B"/>
    <w:rsid w:val="00CC254B"/>
    <w:rsid w:val="00CC3B17"/>
    <w:rsid w:val="00CC48BB"/>
    <w:rsid w:val="00CC58D6"/>
    <w:rsid w:val="00CC5C43"/>
    <w:rsid w:val="00CD0C8D"/>
    <w:rsid w:val="00CD2A8F"/>
    <w:rsid w:val="00CD2CD3"/>
    <w:rsid w:val="00CD4F3C"/>
    <w:rsid w:val="00CD55BC"/>
    <w:rsid w:val="00CD6A3C"/>
    <w:rsid w:val="00CD76B6"/>
    <w:rsid w:val="00CE033A"/>
    <w:rsid w:val="00CE0BE2"/>
    <w:rsid w:val="00CE1168"/>
    <w:rsid w:val="00CE1BF6"/>
    <w:rsid w:val="00CE45E1"/>
    <w:rsid w:val="00CE4C95"/>
    <w:rsid w:val="00CE576E"/>
    <w:rsid w:val="00CE5874"/>
    <w:rsid w:val="00CE61EE"/>
    <w:rsid w:val="00CE6681"/>
    <w:rsid w:val="00CE68D0"/>
    <w:rsid w:val="00CE700A"/>
    <w:rsid w:val="00CE7203"/>
    <w:rsid w:val="00CF007B"/>
    <w:rsid w:val="00CF00F7"/>
    <w:rsid w:val="00CF02E1"/>
    <w:rsid w:val="00CF0D1C"/>
    <w:rsid w:val="00CF1C5B"/>
    <w:rsid w:val="00CF27B9"/>
    <w:rsid w:val="00CF282E"/>
    <w:rsid w:val="00CF334A"/>
    <w:rsid w:val="00CF347F"/>
    <w:rsid w:val="00CF3560"/>
    <w:rsid w:val="00CF3722"/>
    <w:rsid w:val="00CF3C55"/>
    <w:rsid w:val="00CF4E27"/>
    <w:rsid w:val="00CF5319"/>
    <w:rsid w:val="00CF5827"/>
    <w:rsid w:val="00CF5B52"/>
    <w:rsid w:val="00CF5E53"/>
    <w:rsid w:val="00CF63F6"/>
    <w:rsid w:val="00CF6487"/>
    <w:rsid w:val="00CF69FB"/>
    <w:rsid w:val="00CF7323"/>
    <w:rsid w:val="00CF732A"/>
    <w:rsid w:val="00CF7FD5"/>
    <w:rsid w:val="00D002F3"/>
    <w:rsid w:val="00D0030A"/>
    <w:rsid w:val="00D00A77"/>
    <w:rsid w:val="00D014CB"/>
    <w:rsid w:val="00D015F5"/>
    <w:rsid w:val="00D01714"/>
    <w:rsid w:val="00D01A89"/>
    <w:rsid w:val="00D0244D"/>
    <w:rsid w:val="00D02AAD"/>
    <w:rsid w:val="00D05326"/>
    <w:rsid w:val="00D06EBE"/>
    <w:rsid w:val="00D07C49"/>
    <w:rsid w:val="00D10E0A"/>
    <w:rsid w:val="00D116B5"/>
    <w:rsid w:val="00D12EAD"/>
    <w:rsid w:val="00D134E5"/>
    <w:rsid w:val="00D138E4"/>
    <w:rsid w:val="00D16085"/>
    <w:rsid w:val="00D168CE"/>
    <w:rsid w:val="00D2015F"/>
    <w:rsid w:val="00D2126D"/>
    <w:rsid w:val="00D215E8"/>
    <w:rsid w:val="00D21A3F"/>
    <w:rsid w:val="00D221EF"/>
    <w:rsid w:val="00D22DCF"/>
    <w:rsid w:val="00D22E56"/>
    <w:rsid w:val="00D2378C"/>
    <w:rsid w:val="00D24210"/>
    <w:rsid w:val="00D25F82"/>
    <w:rsid w:val="00D26441"/>
    <w:rsid w:val="00D267F9"/>
    <w:rsid w:val="00D3007A"/>
    <w:rsid w:val="00D301C1"/>
    <w:rsid w:val="00D31164"/>
    <w:rsid w:val="00D32968"/>
    <w:rsid w:val="00D35922"/>
    <w:rsid w:val="00D37CAE"/>
    <w:rsid w:val="00D40522"/>
    <w:rsid w:val="00D409DC"/>
    <w:rsid w:val="00D41F2D"/>
    <w:rsid w:val="00D421F3"/>
    <w:rsid w:val="00D42938"/>
    <w:rsid w:val="00D42AD1"/>
    <w:rsid w:val="00D4366F"/>
    <w:rsid w:val="00D441C1"/>
    <w:rsid w:val="00D459BE"/>
    <w:rsid w:val="00D45C7B"/>
    <w:rsid w:val="00D45CA0"/>
    <w:rsid w:val="00D46D3F"/>
    <w:rsid w:val="00D46F5E"/>
    <w:rsid w:val="00D476EB"/>
    <w:rsid w:val="00D47F78"/>
    <w:rsid w:val="00D50FCC"/>
    <w:rsid w:val="00D51231"/>
    <w:rsid w:val="00D51396"/>
    <w:rsid w:val="00D51C5C"/>
    <w:rsid w:val="00D52CC2"/>
    <w:rsid w:val="00D537FE"/>
    <w:rsid w:val="00D542F0"/>
    <w:rsid w:val="00D55964"/>
    <w:rsid w:val="00D56CD6"/>
    <w:rsid w:val="00D56E9C"/>
    <w:rsid w:val="00D57B91"/>
    <w:rsid w:val="00D60E57"/>
    <w:rsid w:val="00D6186E"/>
    <w:rsid w:val="00D62FEA"/>
    <w:rsid w:val="00D63353"/>
    <w:rsid w:val="00D640A2"/>
    <w:rsid w:val="00D64766"/>
    <w:rsid w:val="00D64784"/>
    <w:rsid w:val="00D65A79"/>
    <w:rsid w:val="00D66072"/>
    <w:rsid w:val="00D66246"/>
    <w:rsid w:val="00D66536"/>
    <w:rsid w:val="00D66890"/>
    <w:rsid w:val="00D66AF0"/>
    <w:rsid w:val="00D66C86"/>
    <w:rsid w:val="00D7038D"/>
    <w:rsid w:val="00D72EB1"/>
    <w:rsid w:val="00D73F1A"/>
    <w:rsid w:val="00D740B8"/>
    <w:rsid w:val="00D7420A"/>
    <w:rsid w:val="00D745F6"/>
    <w:rsid w:val="00D74815"/>
    <w:rsid w:val="00D74E46"/>
    <w:rsid w:val="00D750C9"/>
    <w:rsid w:val="00D76104"/>
    <w:rsid w:val="00D762C1"/>
    <w:rsid w:val="00D76629"/>
    <w:rsid w:val="00D76AE4"/>
    <w:rsid w:val="00D77DFE"/>
    <w:rsid w:val="00D824AD"/>
    <w:rsid w:val="00D8259E"/>
    <w:rsid w:val="00D82C1F"/>
    <w:rsid w:val="00D83281"/>
    <w:rsid w:val="00D832C5"/>
    <w:rsid w:val="00D84491"/>
    <w:rsid w:val="00D84682"/>
    <w:rsid w:val="00D872C3"/>
    <w:rsid w:val="00D92533"/>
    <w:rsid w:val="00D9275C"/>
    <w:rsid w:val="00D92B97"/>
    <w:rsid w:val="00D92E42"/>
    <w:rsid w:val="00D9337B"/>
    <w:rsid w:val="00D93A51"/>
    <w:rsid w:val="00D93F0A"/>
    <w:rsid w:val="00D95E4B"/>
    <w:rsid w:val="00D9684D"/>
    <w:rsid w:val="00D96CC6"/>
    <w:rsid w:val="00D97605"/>
    <w:rsid w:val="00D97EBB"/>
    <w:rsid w:val="00DA0027"/>
    <w:rsid w:val="00DA0246"/>
    <w:rsid w:val="00DA0408"/>
    <w:rsid w:val="00DA073E"/>
    <w:rsid w:val="00DA09A9"/>
    <w:rsid w:val="00DA3FC5"/>
    <w:rsid w:val="00DA503E"/>
    <w:rsid w:val="00DA7754"/>
    <w:rsid w:val="00DA7C07"/>
    <w:rsid w:val="00DA7CFD"/>
    <w:rsid w:val="00DB1335"/>
    <w:rsid w:val="00DB17B2"/>
    <w:rsid w:val="00DB2072"/>
    <w:rsid w:val="00DB40EE"/>
    <w:rsid w:val="00DB483B"/>
    <w:rsid w:val="00DB4D3C"/>
    <w:rsid w:val="00DB54E7"/>
    <w:rsid w:val="00DB62CB"/>
    <w:rsid w:val="00DB6808"/>
    <w:rsid w:val="00DB6F37"/>
    <w:rsid w:val="00DC319F"/>
    <w:rsid w:val="00DC7440"/>
    <w:rsid w:val="00DC74B1"/>
    <w:rsid w:val="00DC7E32"/>
    <w:rsid w:val="00DD05E8"/>
    <w:rsid w:val="00DD16AB"/>
    <w:rsid w:val="00DD1932"/>
    <w:rsid w:val="00DD225B"/>
    <w:rsid w:val="00DD29B5"/>
    <w:rsid w:val="00DD2E03"/>
    <w:rsid w:val="00DD376D"/>
    <w:rsid w:val="00DD59E7"/>
    <w:rsid w:val="00DD5A5A"/>
    <w:rsid w:val="00DD6B60"/>
    <w:rsid w:val="00DE0905"/>
    <w:rsid w:val="00DE0A59"/>
    <w:rsid w:val="00DE0D53"/>
    <w:rsid w:val="00DE1E10"/>
    <w:rsid w:val="00DE2189"/>
    <w:rsid w:val="00DE323D"/>
    <w:rsid w:val="00DE3271"/>
    <w:rsid w:val="00DE4DFF"/>
    <w:rsid w:val="00DE5EFC"/>
    <w:rsid w:val="00DF0D88"/>
    <w:rsid w:val="00DF236E"/>
    <w:rsid w:val="00DF2FB7"/>
    <w:rsid w:val="00DF35DF"/>
    <w:rsid w:val="00DF3612"/>
    <w:rsid w:val="00DF3651"/>
    <w:rsid w:val="00DF3A38"/>
    <w:rsid w:val="00DF5283"/>
    <w:rsid w:val="00DF680D"/>
    <w:rsid w:val="00E0140E"/>
    <w:rsid w:val="00E02A14"/>
    <w:rsid w:val="00E03194"/>
    <w:rsid w:val="00E03315"/>
    <w:rsid w:val="00E042E1"/>
    <w:rsid w:val="00E04ABC"/>
    <w:rsid w:val="00E05515"/>
    <w:rsid w:val="00E05FAA"/>
    <w:rsid w:val="00E065F7"/>
    <w:rsid w:val="00E10234"/>
    <w:rsid w:val="00E12043"/>
    <w:rsid w:val="00E120FF"/>
    <w:rsid w:val="00E12BA1"/>
    <w:rsid w:val="00E13888"/>
    <w:rsid w:val="00E13FAB"/>
    <w:rsid w:val="00E15673"/>
    <w:rsid w:val="00E1787C"/>
    <w:rsid w:val="00E17AFD"/>
    <w:rsid w:val="00E17F3F"/>
    <w:rsid w:val="00E216E4"/>
    <w:rsid w:val="00E22657"/>
    <w:rsid w:val="00E22BF5"/>
    <w:rsid w:val="00E22C9A"/>
    <w:rsid w:val="00E230A8"/>
    <w:rsid w:val="00E23865"/>
    <w:rsid w:val="00E23BB2"/>
    <w:rsid w:val="00E24BA3"/>
    <w:rsid w:val="00E261A8"/>
    <w:rsid w:val="00E26798"/>
    <w:rsid w:val="00E269FD"/>
    <w:rsid w:val="00E27E6D"/>
    <w:rsid w:val="00E31BB4"/>
    <w:rsid w:val="00E33F90"/>
    <w:rsid w:val="00E34785"/>
    <w:rsid w:val="00E3491B"/>
    <w:rsid w:val="00E4023D"/>
    <w:rsid w:val="00E40CEA"/>
    <w:rsid w:val="00E40DE6"/>
    <w:rsid w:val="00E41751"/>
    <w:rsid w:val="00E41FE7"/>
    <w:rsid w:val="00E42382"/>
    <w:rsid w:val="00E4301A"/>
    <w:rsid w:val="00E4471F"/>
    <w:rsid w:val="00E45392"/>
    <w:rsid w:val="00E45653"/>
    <w:rsid w:val="00E45D6A"/>
    <w:rsid w:val="00E46EFA"/>
    <w:rsid w:val="00E507E1"/>
    <w:rsid w:val="00E50941"/>
    <w:rsid w:val="00E52E1F"/>
    <w:rsid w:val="00E565C2"/>
    <w:rsid w:val="00E609DB"/>
    <w:rsid w:val="00E60B97"/>
    <w:rsid w:val="00E610E3"/>
    <w:rsid w:val="00E62652"/>
    <w:rsid w:val="00E62835"/>
    <w:rsid w:val="00E62985"/>
    <w:rsid w:val="00E630F9"/>
    <w:rsid w:val="00E63237"/>
    <w:rsid w:val="00E63581"/>
    <w:rsid w:val="00E6424A"/>
    <w:rsid w:val="00E6446B"/>
    <w:rsid w:val="00E65D0B"/>
    <w:rsid w:val="00E66AEA"/>
    <w:rsid w:val="00E723AF"/>
    <w:rsid w:val="00E7392B"/>
    <w:rsid w:val="00E74275"/>
    <w:rsid w:val="00E7463A"/>
    <w:rsid w:val="00E74B3B"/>
    <w:rsid w:val="00E76011"/>
    <w:rsid w:val="00E77FF4"/>
    <w:rsid w:val="00E8063A"/>
    <w:rsid w:val="00E812E9"/>
    <w:rsid w:val="00E833E7"/>
    <w:rsid w:val="00E839F3"/>
    <w:rsid w:val="00E83BA2"/>
    <w:rsid w:val="00E83EDB"/>
    <w:rsid w:val="00E845C2"/>
    <w:rsid w:val="00E8464F"/>
    <w:rsid w:val="00E85AB4"/>
    <w:rsid w:val="00E85DC9"/>
    <w:rsid w:val="00E85FF5"/>
    <w:rsid w:val="00E9008B"/>
    <w:rsid w:val="00E911FA"/>
    <w:rsid w:val="00E91C62"/>
    <w:rsid w:val="00E932EC"/>
    <w:rsid w:val="00E950C3"/>
    <w:rsid w:val="00E952F3"/>
    <w:rsid w:val="00E95898"/>
    <w:rsid w:val="00E970F4"/>
    <w:rsid w:val="00EA0C08"/>
    <w:rsid w:val="00EA1519"/>
    <w:rsid w:val="00EA2BB7"/>
    <w:rsid w:val="00EA4210"/>
    <w:rsid w:val="00EA51B7"/>
    <w:rsid w:val="00EA554B"/>
    <w:rsid w:val="00EA56F1"/>
    <w:rsid w:val="00EB02EA"/>
    <w:rsid w:val="00EB13DB"/>
    <w:rsid w:val="00EB1CBB"/>
    <w:rsid w:val="00EB1CFE"/>
    <w:rsid w:val="00EB2554"/>
    <w:rsid w:val="00EB2984"/>
    <w:rsid w:val="00EB3016"/>
    <w:rsid w:val="00EB3F8B"/>
    <w:rsid w:val="00EB46FC"/>
    <w:rsid w:val="00EB6FFA"/>
    <w:rsid w:val="00EC0700"/>
    <w:rsid w:val="00EC1694"/>
    <w:rsid w:val="00EC2F26"/>
    <w:rsid w:val="00EC3A21"/>
    <w:rsid w:val="00EC3C9D"/>
    <w:rsid w:val="00EC42FB"/>
    <w:rsid w:val="00EC5AAA"/>
    <w:rsid w:val="00EC657F"/>
    <w:rsid w:val="00EC6C8B"/>
    <w:rsid w:val="00EC72A4"/>
    <w:rsid w:val="00ED0056"/>
    <w:rsid w:val="00ED09F5"/>
    <w:rsid w:val="00ED09F9"/>
    <w:rsid w:val="00ED144F"/>
    <w:rsid w:val="00ED1DF0"/>
    <w:rsid w:val="00ED34C3"/>
    <w:rsid w:val="00ED7109"/>
    <w:rsid w:val="00EE058C"/>
    <w:rsid w:val="00EE1ACC"/>
    <w:rsid w:val="00EE4AFF"/>
    <w:rsid w:val="00EE4B5C"/>
    <w:rsid w:val="00EE6D3E"/>
    <w:rsid w:val="00EE6F6E"/>
    <w:rsid w:val="00EE7899"/>
    <w:rsid w:val="00EF1547"/>
    <w:rsid w:val="00EF5277"/>
    <w:rsid w:val="00EF5CC8"/>
    <w:rsid w:val="00EF6AA5"/>
    <w:rsid w:val="00F01023"/>
    <w:rsid w:val="00F01D8D"/>
    <w:rsid w:val="00F04EA4"/>
    <w:rsid w:val="00F061F1"/>
    <w:rsid w:val="00F06A41"/>
    <w:rsid w:val="00F07ED4"/>
    <w:rsid w:val="00F10A34"/>
    <w:rsid w:val="00F161A3"/>
    <w:rsid w:val="00F1650F"/>
    <w:rsid w:val="00F16A82"/>
    <w:rsid w:val="00F1735B"/>
    <w:rsid w:val="00F178F5"/>
    <w:rsid w:val="00F2026B"/>
    <w:rsid w:val="00F204C3"/>
    <w:rsid w:val="00F2364D"/>
    <w:rsid w:val="00F236FF"/>
    <w:rsid w:val="00F2451A"/>
    <w:rsid w:val="00F25D1A"/>
    <w:rsid w:val="00F262CF"/>
    <w:rsid w:val="00F26484"/>
    <w:rsid w:val="00F302A1"/>
    <w:rsid w:val="00F303C0"/>
    <w:rsid w:val="00F31253"/>
    <w:rsid w:val="00F33360"/>
    <w:rsid w:val="00F33D67"/>
    <w:rsid w:val="00F340FA"/>
    <w:rsid w:val="00F348DD"/>
    <w:rsid w:val="00F35CE1"/>
    <w:rsid w:val="00F35F54"/>
    <w:rsid w:val="00F368C2"/>
    <w:rsid w:val="00F3796E"/>
    <w:rsid w:val="00F37C49"/>
    <w:rsid w:val="00F37FBC"/>
    <w:rsid w:val="00F40CAB"/>
    <w:rsid w:val="00F414D2"/>
    <w:rsid w:val="00F4164B"/>
    <w:rsid w:val="00F42422"/>
    <w:rsid w:val="00F4255E"/>
    <w:rsid w:val="00F46669"/>
    <w:rsid w:val="00F469C5"/>
    <w:rsid w:val="00F46DBA"/>
    <w:rsid w:val="00F51316"/>
    <w:rsid w:val="00F529DA"/>
    <w:rsid w:val="00F52B8F"/>
    <w:rsid w:val="00F53CF0"/>
    <w:rsid w:val="00F53FB8"/>
    <w:rsid w:val="00F54BC1"/>
    <w:rsid w:val="00F55C12"/>
    <w:rsid w:val="00F57293"/>
    <w:rsid w:val="00F57EF3"/>
    <w:rsid w:val="00F609CD"/>
    <w:rsid w:val="00F61548"/>
    <w:rsid w:val="00F62E3B"/>
    <w:rsid w:val="00F632DF"/>
    <w:rsid w:val="00F6401A"/>
    <w:rsid w:val="00F641C0"/>
    <w:rsid w:val="00F64A00"/>
    <w:rsid w:val="00F65E11"/>
    <w:rsid w:val="00F671B9"/>
    <w:rsid w:val="00F7031B"/>
    <w:rsid w:val="00F71591"/>
    <w:rsid w:val="00F7178A"/>
    <w:rsid w:val="00F7242D"/>
    <w:rsid w:val="00F72AF1"/>
    <w:rsid w:val="00F7404B"/>
    <w:rsid w:val="00F74ACE"/>
    <w:rsid w:val="00F74BC4"/>
    <w:rsid w:val="00F75125"/>
    <w:rsid w:val="00F76F98"/>
    <w:rsid w:val="00F775EC"/>
    <w:rsid w:val="00F77799"/>
    <w:rsid w:val="00F80FA0"/>
    <w:rsid w:val="00F826B2"/>
    <w:rsid w:val="00F828C1"/>
    <w:rsid w:val="00F862CA"/>
    <w:rsid w:val="00F87F65"/>
    <w:rsid w:val="00F90778"/>
    <w:rsid w:val="00F907B5"/>
    <w:rsid w:val="00F90A04"/>
    <w:rsid w:val="00F90D03"/>
    <w:rsid w:val="00F918A2"/>
    <w:rsid w:val="00F91DD5"/>
    <w:rsid w:val="00F932A5"/>
    <w:rsid w:val="00F951C7"/>
    <w:rsid w:val="00F95956"/>
    <w:rsid w:val="00F96A9D"/>
    <w:rsid w:val="00F972D6"/>
    <w:rsid w:val="00F97AEC"/>
    <w:rsid w:val="00FA0131"/>
    <w:rsid w:val="00FA05E0"/>
    <w:rsid w:val="00FA105B"/>
    <w:rsid w:val="00FA107B"/>
    <w:rsid w:val="00FA3B6D"/>
    <w:rsid w:val="00FA436D"/>
    <w:rsid w:val="00FA43D7"/>
    <w:rsid w:val="00FA509C"/>
    <w:rsid w:val="00FA63F8"/>
    <w:rsid w:val="00FB077A"/>
    <w:rsid w:val="00FB1EED"/>
    <w:rsid w:val="00FB3036"/>
    <w:rsid w:val="00FB53A9"/>
    <w:rsid w:val="00FB6439"/>
    <w:rsid w:val="00FB66BB"/>
    <w:rsid w:val="00FB67BE"/>
    <w:rsid w:val="00FB6FBE"/>
    <w:rsid w:val="00FB7ABD"/>
    <w:rsid w:val="00FC0602"/>
    <w:rsid w:val="00FC0E5A"/>
    <w:rsid w:val="00FC177C"/>
    <w:rsid w:val="00FC286B"/>
    <w:rsid w:val="00FC46B6"/>
    <w:rsid w:val="00FC542F"/>
    <w:rsid w:val="00FC59E0"/>
    <w:rsid w:val="00FC68C0"/>
    <w:rsid w:val="00FD1349"/>
    <w:rsid w:val="00FD532F"/>
    <w:rsid w:val="00FD5883"/>
    <w:rsid w:val="00FD5D9E"/>
    <w:rsid w:val="00FD6088"/>
    <w:rsid w:val="00FE0EE9"/>
    <w:rsid w:val="00FE18C2"/>
    <w:rsid w:val="00FE1941"/>
    <w:rsid w:val="00FE2852"/>
    <w:rsid w:val="00FE3C37"/>
    <w:rsid w:val="00FE45FD"/>
    <w:rsid w:val="00FE4776"/>
    <w:rsid w:val="00FE5AFC"/>
    <w:rsid w:val="00FF2221"/>
    <w:rsid w:val="00FF2809"/>
    <w:rsid w:val="00FF3551"/>
    <w:rsid w:val="00FF37D2"/>
    <w:rsid w:val="00FF537D"/>
    <w:rsid w:val="00FF64CF"/>
    <w:rsid w:val="00FF6D21"/>
    <w:rsid w:val="00FF6D8F"/>
    <w:rsid w:val="00FF7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50D2"/>
    <w:rPr>
      <w:rFonts w:ascii="Times" w:hAnsi="Times"/>
      <w:lang w:eastAsia="en-US"/>
    </w:rPr>
  </w:style>
  <w:style w:type="paragraph" w:styleId="Heading1">
    <w:name w:val="heading 1"/>
    <w:basedOn w:val="HeadingBase"/>
    <w:next w:val="BodyText"/>
    <w:qFormat/>
    <w:rsid w:val="00F55C12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rsid w:val="00F55C12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rsid w:val="00F55C12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F55C12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rsid w:val="00F55C12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F55C12"/>
    <w:pPr>
      <w:spacing w:before="240" w:after="60"/>
      <w:jc w:val="both"/>
      <w:outlineLvl w:val="5"/>
    </w:pPr>
    <w:rPr>
      <w:rFonts w:ascii="Arial" w:hAnsi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F55C12"/>
    <w:pPr>
      <w:keepNext/>
      <w:keepLines/>
    </w:pPr>
    <w:rPr>
      <w:spacing w:val="-4"/>
      <w:sz w:val="18"/>
    </w:rPr>
  </w:style>
  <w:style w:type="paragraph" w:styleId="BodyText">
    <w:name w:val="Body Text"/>
    <w:basedOn w:val="Normal"/>
    <w:rsid w:val="00F55C12"/>
    <w:pPr>
      <w:spacing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rsid w:val="00F55C12"/>
    <w:pPr>
      <w:numPr>
        <w:numId w:val="2"/>
      </w:numPr>
      <w:spacing w:line="200" w:lineRule="atLeast"/>
    </w:pPr>
  </w:style>
  <w:style w:type="paragraph" w:customStyle="1" w:styleId="Address1">
    <w:name w:val="Address 1"/>
    <w:basedOn w:val="Normal"/>
    <w:rsid w:val="00F55C12"/>
    <w:pPr>
      <w:framePr w:w="2160" w:wrap="notBeside" w:vAnchor="page" w:hAnchor="page" w:x="8281" w:y="1153"/>
      <w:spacing w:line="160" w:lineRule="atLeast"/>
      <w:jc w:val="both"/>
    </w:pPr>
    <w:rPr>
      <w:rFonts w:ascii="Arial" w:hAnsi="Arial"/>
      <w:sz w:val="14"/>
    </w:rPr>
  </w:style>
  <w:style w:type="paragraph" w:customStyle="1" w:styleId="Address2">
    <w:name w:val="Address 2"/>
    <w:basedOn w:val="Normal"/>
    <w:rsid w:val="00F55C12"/>
    <w:pPr>
      <w:framePr w:w="2030" w:wrap="notBeside" w:vAnchor="page" w:hAnchor="page" w:x="6121" w:y="1153"/>
      <w:spacing w:line="160" w:lineRule="atLeast"/>
      <w:jc w:val="both"/>
    </w:pPr>
    <w:rPr>
      <w:rFonts w:ascii="Arial" w:hAnsi="Arial"/>
      <w:sz w:val="14"/>
    </w:rPr>
  </w:style>
  <w:style w:type="paragraph" w:styleId="BodyTextIndent">
    <w:name w:val="Body Text Indent"/>
    <w:basedOn w:val="BodyText"/>
    <w:rsid w:val="00F55C12"/>
    <w:pPr>
      <w:ind w:left="720"/>
    </w:pPr>
  </w:style>
  <w:style w:type="paragraph" w:customStyle="1" w:styleId="CityState">
    <w:name w:val="City/State"/>
    <w:basedOn w:val="BodyText"/>
    <w:next w:val="BodyText"/>
    <w:rsid w:val="00F55C12"/>
    <w:pPr>
      <w:keepNext/>
    </w:pPr>
  </w:style>
  <w:style w:type="paragraph" w:customStyle="1" w:styleId="CompanyName">
    <w:name w:val="Company Name"/>
    <w:basedOn w:val="Normal"/>
    <w:next w:val="Normal"/>
    <w:autoRedefine/>
    <w:rsid w:val="0071102B"/>
    <w:pPr>
      <w:tabs>
        <w:tab w:val="left" w:pos="2160"/>
        <w:tab w:val="right" w:pos="6480"/>
      </w:tabs>
      <w:spacing w:after="40" w:line="200" w:lineRule="atLeast"/>
    </w:pPr>
    <w:rPr>
      <w:rFonts w:ascii="Times New Roman" w:hAnsi="Times New Roman"/>
    </w:rPr>
  </w:style>
  <w:style w:type="paragraph" w:customStyle="1" w:styleId="CompanyNameOne">
    <w:name w:val="Company Name One"/>
    <w:basedOn w:val="CompanyName"/>
    <w:next w:val="Normal"/>
    <w:autoRedefine/>
    <w:rsid w:val="00F55C12"/>
    <w:rPr>
      <w:rFonts w:ascii="Arial Black" w:hAnsi="Arial Black"/>
    </w:rPr>
  </w:style>
  <w:style w:type="paragraph" w:styleId="Date">
    <w:name w:val="Date"/>
    <w:basedOn w:val="BodyText"/>
    <w:rsid w:val="00F55C12"/>
    <w:pPr>
      <w:keepNext/>
    </w:pPr>
  </w:style>
  <w:style w:type="paragraph" w:customStyle="1" w:styleId="DocumentLabel">
    <w:name w:val="Document Label"/>
    <w:basedOn w:val="Normal"/>
    <w:next w:val="Normal"/>
    <w:rsid w:val="00F55C12"/>
    <w:pPr>
      <w:spacing w:after="220"/>
      <w:jc w:val="both"/>
    </w:pPr>
    <w:rPr>
      <w:rFonts w:ascii="Arial" w:hAnsi="Arial"/>
      <w:spacing w:val="-20"/>
      <w:sz w:val="48"/>
    </w:rPr>
  </w:style>
  <w:style w:type="character" w:styleId="Emphasis">
    <w:name w:val="Emphasis"/>
    <w:qFormat/>
    <w:rsid w:val="00F55C12"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rsid w:val="00F55C12"/>
    <w:pPr>
      <w:jc w:val="both"/>
    </w:pPr>
    <w:rPr>
      <w:rFonts w:ascii="Arial" w:hAnsi="Arial"/>
    </w:rPr>
  </w:style>
  <w:style w:type="paragraph" w:styleId="Footer">
    <w:name w:val="footer"/>
    <w:basedOn w:val="HeaderBase"/>
    <w:rsid w:val="00F55C12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rsid w:val="00F55C12"/>
    <w:pPr>
      <w:spacing w:line="220" w:lineRule="atLeast"/>
      <w:ind w:left="-2160"/>
    </w:pPr>
  </w:style>
  <w:style w:type="paragraph" w:customStyle="1" w:styleId="Institution">
    <w:name w:val="Institution"/>
    <w:basedOn w:val="Normal"/>
    <w:next w:val="Achievement"/>
    <w:autoRedefine/>
    <w:rsid w:val="00F55C12"/>
    <w:pPr>
      <w:tabs>
        <w:tab w:val="left" w:pos="2160"/>
        <w:tab w:val="right" w:pos="6480"/>
      </w:tabs>
      <w:spacing w:before="240" w:after="60" w:line="220" w:lineRule="atLeast"/>
    </w:pPr>
    <w:rPr>
      <w:rFonts w:ascii="Arial" w:hAnsi="Arial"/>
    </w:rPr>
  </w:style>
  <w:style w:type="character" w:customStyle="1" w:styleId="Job">
    <w:name w:val="Job"/>
    <w:basedOn w:val="DefaultParagraphFont"/>
    <w:rsid w:val="00F55C12"/>
  </w:style>
  <w:style w:type="paragraph" w:customStyle="1" w:styleId="JobTitle">
    <w:name w:val="Job Title"/>
    <w:next w:val="Achievement"/>
    <w:rsid w:val="00F55C12"/>
    <w:pPr>
      <w:spacing w:before="120" w:line="200" w:lineRule="atLeast"/>
    </w:pPr>
    <w:rPr>
      <w:rFonts w:ascii="Arial" w:hAnsi="Arial"/>
      <w:b/>
      <w:spacing w:val="-10"/>
      <w:lang w:eastAsia="en-US"/>
    </w:rPr>
  </w:style>
  <w:style w:type="character" w:customStyle="1" w:styleId="Lead-inEmphasis">
    <w:name w:val="Lead-in Emphasis"/>
    <w:rsid w:val="00F55C12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rsid w:val="00F55C12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1A16D9"/>
    <w:pPr>
      <w:spacing w:line="220" w:lineRule="atLeast"/>
      <w:jc w:val="both"/>
    </w:pPr>
    <w:rPr>
      <w:rFonts w:ascii="Arial Black" w:hAnsi="Arial Black"/>
      <w:spacing w:val="-10"/>
    </w:rPr>
  </w:style>
  <w:style w:type="paragraph" w:customStyle="1" w:styleId="NoTitle">
    <w:name w:val="No Title"/>
    <w:basedOn w:val="SectionTitle"/>
    <w:rsid w:val="00F55C12"/>
  </w:style>
  <w:style w:type="paragraph" w:customStyle="1" w:styleId="Objective">
    <w:name w:val="Objective"/>
    <w:basedOn w:val="Normal"/>
    <w:next w:val="BodyText"/>
    <w:rsid w:val="00F55C12"/>
    <w:pPr>
      <w:spacing w:after="220" w:line="220" w:lineRule="atLeast"/>
    </w:pPr>
  </w:style>
  <w:style w:type="character" w:styleId="PageNumber">
    <w:name w:val="page number"/>
    <w:rsid w:val="00F55C12"/>
    <w:rPr>
      <w:rFonts w:ascii="Arial" w:hAnsi="Arial"/>
      <w:sz w:val="18"/>
    </w:rPr>
  </w:style>
  <w:style w:type="paragraph" w:customStyle="1" w:styleId="PersonalData">
    <w:name w:val="Personal Data"/>
    <w:basedOn w:val="BodyText"/>
    <w:rsid w:val="00F55C12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rsid w:val="00F55C12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sid w:val="00F55C12"/>
    <w:rPr>
      <w:b/>
      <w:spacing w:val="0"/>
    </w:rPr>
  </w:style>
  <w:style w:type="paragraph" w:styleId="DocumentMap">
    <w:name w:val="Document Map"/>
    <w:basedOn w:val="Normal"/>
    <w:semiHidden/>
    <w:rsid w:val="00F55C12"/>
    <w:pPr>
      <w:shd w:val="clear" w:color="auto" w:fill="000080"/>
    </w:pPr>
    <w:rPr>
      <w:rFonts w:ascii="Tahoma" w:hAnsi="Tahoma"/>
    </w:rPr>
  </w:style>
  <w:style w:type="character" w:styleId="Hyperlink">
    <w:name w:val="Hyperlink"/>
    <w:basedOn w:val="DefaultParagraphFont"/>
    <w:rsid w:val="00F55C12"/>
    <w:rPr>
      <w:color w:val="0000FF"/>
      <w:u w:val="single"/>
    </w:rPr>
  </w:style>
  <w:style w:type="paragraph" w:styleId="BalloonText">
    <w:name w:val="Balloon Text"/>
    <w:basedOn w:val="Normal"/>
    <w:semiHidden/>
    <w:rsid w:val="00655775"/>
    <w:rPr>
      <w:rFonts w:ascii="Tahoma" w:hAnsi="Tahoma" w:cs="Tahoma"/>
      <w:sz w:val="16"/>
      <w:szCs w:val="16"/>
    </w:rPr>
  </w:style>
  <w:style w:type="paragraph" w:customStyle="1" w:styleId="PubList">
    <w:name w:val="Pub List"/>
    <w:basedOn w:val="Achievement"/>
    <w:rsid w:val="00F55C12"/>
    <w:pPr>
      <w:numPr>
        <w:numId w:val="0"/>
      </w:numPr>
      <w:tabs>
        <w:tab w:val="num" w:pos="360"/>
      </w:tabs>
      <w:spacing w:before="40" w:after="40"/>
      <w:ind w:left="360" w:hanging="360"/>
    </w:pPr>
  </w:style>
  <w:style w:type="paragraph" w:customStyle="1" w:styleId="pubbullet">
    <w:name w:val="pub bullet"/>
    <w:basedOn w:val="PubList"/>
    <w:rsid w:val="00F55C12"/>
    <w:pPr>
      <w:spacing w:line="240" w:lineRule="atLeast"/>
    </w:pPr>
  </w:style>
  <w:style w:type="paragraph" w:styleId="PlainText">
    <w:name w:val="Plain Text"/>
    <w:basedOn w:val="Normal"/>
    <w:link w:val="PlainTextChar"/>
    <w:uiPriority w:val="99"/>
    <w:rsid w:val="00B35461"/>
    <w:rPr>
      <w:rFonts w:ascii="Courier New" w:eastAsia="SimSun" w:hAnsi="Courier New" w:cs="Courier New"/>
      <w:lang w:eastAsia="zh-CN"/>
    </w:rPr>
  </w:style>
  <w:style w:type="paragraph" w:customStyle="1" w:styleId="SIGGRAPHReference">
    <w:name w:val="SIGGRAPH Reference"/>
    <w:basedOn w:val="Normal"/>
    <w:rsid w:val="00572DC4"/>
    <w:pPr>
      <w:spacing w:line="200" w:lineRule="exact"/>
      <w:ind w:left="144" w:hanging="144"/>
      <w:jc w:val="both"/>
    </w:pPr>
    <w:rPr>
      <w:rFonts w:ascii="Times New Roman" w:hAnsi="Times New Roman"/>
      <w:sz w:val="18"/>
      <w:szCs w:val="24"/>
    </w:rPr>
  </w:style>
  <w:style w:type="character" w:styleId="FollowedHyperlink">
    <w:name w:val="FollowedHyperlink"/>
    <w:basedOn w:val="DefaultParagraphFont"/>
    <w:rsid w:val="007D6181"/>
    <w:rPr>
      <w:color w:val="800080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rsid w:val="004B37A4"/>
    <w:rPr>
      <w:rFonts w:ascii="Courier New" w:eastAsia="SimSun" w:hAnsi="Courier New" w:cs="Courier New"/>
    </w:rPr>
  </w:style>
  <w:style w:type="paragraph" w:styleId="ListParagraph">
    <w:name w:val="List Paragraph"/>
    <w:basedOn w:val="Normal"/>
    <w:uiPriority w:val="34"/>
    <w:qFormat/>
    <w:rsid w:val="009D02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D1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1FBB"/>
    <w:rPr>
      <w:rFonts w:ascii="Courier New" w:hAnsi="Courier New" w:cs="Courier New"/>
    </w:rPr>
  </w:style>
  <w:style w:type="table" w:styleId="TableGrid">
    <w:name w:val="Table Grid"/>
    <w:basedOn w:val="TableNormal"/>
    <w:rsid w:val="00C86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2912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29123F"/>
  </w:style>
  <w:style w:type="character" w:customStyle="1" w:styleId="CommentTextChar">
    <w:name w:val="Comment Text Char"/>
    <w:basedOn w:val="DefaultParagraphFont"/>
    <w:link w:val="CommentText"/>
    <w:rsid w:val="0029123F"/>
    <w:rPr>
      <w:rFonts w:ascii="Times" w:hAnsi="Times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912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9123F"/>
    <w:rPr>
      <w:rFonts w:ascii="Times" w:hAnsi="Times"/>
      <w:b/>
      <w:bCs/>
      <w:lang w:eastAsia="en-US"/>
    </w:rPr>
  </w:style>
  <w:style w:type="paragraph" w:styleId="Revision">
    <w:name w:val="Revision"/>
    <w:hidden/>
    <w:uiPriority w:val="99"/>
    <w:semiHidden/>
    <w:rsid w:val="0029123F"/>
    <w:rPr>
      <w:rFonts w:ascii="Times" w:hAnsi="Times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50D2"/>
    <w:rPr>
      <w:rFonts w:ascii="Times" w:hAnsi="Times"/>
      <w:lang w:eastAsia="en-US"/>
    </w:rPr>
  </w:style>
  <w:style w:type="paragraph" w:styleId="Heading1">
    <w:name w:val="heading 1"/>
    <w:basedOn w:val="HeadingBase"/>
    <w:next w:val="BodyText"/>
    <w:qFormat/>
    <w:rsid w:val="00F55C12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qFormat/>
    <w:rsid w:val="00F55C12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qFormat/>
    <w:rsid w:val="00F55C12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F55C12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qFormat/>
    <w:rsid w:val="00F55C12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F55C12"/>
    <w:pPr>
      <w:spacing w:before="240" w:after="60"/>
      <w:jc w:val="both"/>
      <w:outlineLvl w:val="5"/>
    </w:pPr>
    <w:rPr>
      <w:rFonts w:ascii="Arial" w:hAnsi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F55C12"/>
    <w:pPr>
      <w:keepNext/>
      <w:keepLines/>
    </w:pPr>
    <w:rPr>
      <w:spacing w:val="-4"/>
      <w:sz w:val="18"/>
    </w:rPr>
  </w:style>
  <w:style w:type="paragraph" w:styleId="BodyText">
    <w:name w:val="Body Text"/>
    <w:basedOn w:val="Normal"/>
    <w:rsid w:val="00F55C12"/>
    <w:pPr>
      <w:spacing w:line="220" w:lineRule="atLeast"/>
      <w:ind w:left="450" w:hanging="360"/>
      <w:jc w:val="both"/>
    </w:pPr>
    <w:rPr>
      <w:spacing w:val="-5"/>
    </w:rPr>
  </w:style>
  <w:style w:type="paragraph" w:customStyle="1" w:styleId="Achievement">
    <w:name w:val="Achievement"/>
    <w:basedOn w:val="BodyText"/>
    <w:rsid w:val="00F55C12"/>
    <w:pPr>
      <w:numPr>
        <w:numId w:val="2"/>
      </w:numPr>
      <w:spacing w:line="200" w:lineRule="atLeast"/>
    </w:pPr>
  </w:style>
  <w:style w:type="paragraph" w:customStyle="1" w:styleId="Address1">
    <w:name w:val="Address 1"/>
    <w:basedOn w:val="Normal"/>
    <w:rsid w:val="00F55C12"/>
    <w:pPr>
      <w:framePr w:w="2160" w:wrap="notBeside" w:vAnchor="page" w:hAnchor="page" w:x="8281" w:y="1153"/>
      <w:spacing w:line="160" w:lineRule="atLeast"/>
      <w:jc w:val="both"/>
    </w:pPr>
    <w:rPr>
      <w:rFonts w:ascii="Arial" w:hAnsi="Arial"/>
      <w:sz w:val="14"/>
    </w:rPr>
  </w:style>
  <w:style w:type="paragraph" w:customStyle="1" w:styleId="Address2">
    <w:name w:val="Address 2"/>
    <w:basedOn w:val="Normal"/>
    <w:rsid w:val="00F55C12"/>
    <w:pPr>
      <w:framePr w:w="2030" w:wrap="notBeside" w:vAnchor="page" w:hAnchor="page" w:x="6121" w:y="1153"/>
      <w:spacing w:line="160" w:lineRule="atLeast"/>
      <w:jc w:val="both"/>
    </w:pPr>
    <w:rPr>
      <w:rFonts w:ascii="Arial" w:hAnsi="Arial"/>
      <w:sz w:val="14"/>
    </w:rPr>
  </w:style>
  <w:style w:type="paragraph" w:styleId="BodyTextIndent">
    <w:name w:val="Body Text Indent"/>
    <w:basedOn w:val="BodyText"/>
    <w:rsid w:val="00F55C12"/>
    <w:pPr>
      <w:ind w:left="720"/>
    </w:pPr>
  </w:style>
  <w:style w:type="paragraph" w:customStyle="1" w:styleId="CityState">
    <w:name w:val="City/State"/>
    <w:basedOn w:val="BodyText"/>
    <w:next w:val="BodyText"/>
    <w:rsid w:val="00F55C12"/>
    <w:pPr>
      <w:keepNext/>
    </w:pPr>
  </w:style>
  <w:style w:type="paragraph" w:customStyle="1" w:styleId="CompanyName">
    <w:name w:val="Company Name"/>
    <w:basedOn w:val="Normal"/>
    <w:next w:val="Normal"/>
    <w:autoRedefine/>
    <w:rsid w:val="0071102B"/>
    <w:pPr>
      <w:tabs>
        <w:tab w:val="left" w:pos="2160"/>
        <w:tab w:val="right" w:pos="6480"/>
      </w:tabs>
      <w:spacing w:after="40" w:line="200" w:lineRule="atLeast"/>
    </w:pPr>
    <w:rPr>
      <w:rFonts w:ascii="Times New Roman" w:hAnsi="Times New Roman"/>
    </w:rPr>
  </w:style>
  <w:style w:type="paragraph" w:customStyle="1" w:styleId="CompanyNameOne">
    <w:name w:val="Company Name One"/>
    <w:basedOn w:val="CompanyName"/>
    <w:next w:val="Normal"/>
    <w:autoRedefine/>
    <w:rsid w:val="00F55C12"/>
    <w:rPr>
      <w:rFonts w:ascii="Arial Black" w:hAnsi="Arial Black"/>
    </w:rPr>
  </w:style>
  <w:style w:type="paragraph" w:styleId="Date">
    <w:name w:val="Date"/>
    <w:basedOn w:val="BodyText"/>
    <w:rsid w:val="00F55C12"/>
    <w:pPr>
      <w:keepNext/>
    </w:pPr>
  </w:style>
  <w:style w:type="paragraph" w:customStyle="1" w:styleId="DocumentLabel">
    <w:name w:val="Document Label"/>
    <w:basedOn w:val="Normal"/>
    <w:next w:val="Normal"/>
    <w:rsid w:val="00F55C12"/>
    <w:pPr>
      <w:spacing w:after="220"/>
      <w:jc w:val="both"/>
    </w:pPr>
    <w:rPr>
      <w:rFonts w:ascii="Arial" w:hAnsi="Arial"/>
      <w:spacing w:val="-20"/>
      <w:sz w:val="48"/>
    </w:rPr>
  </w:style>
  <w:style w:type="character" w:styleId="Emphasis">
    <w:name w:val="Emphasis"/>
    <w:qFormat/>
    <w:rsid w:val="00F55C12"/>
    <w:rPr>
      <w:rFonts w:ascii="Arial Black" w:hAnsi="Arial Black"/>
      <w:spacing w:val="-8"/>
      <w:sz w:val="18"/>
    </w:rPr>
  </w:style>
  <w:style w:type="paragraph" w:customStyle="1" w:styleId="HeaderBase">
    <w:name w:val="Header Base"/>
    <w:basedOn w:val="Normal"/>
    <w:rsid w:val="00F55C12"/>
    <w:pPr>
      <w:jc w:val="both"/>
    </w:pPr>
    <w:rPr>
      <w:rFonts w:ascii="Arial" w:hAnsi="Arial"/>
    </w:rPr>
  </w:style>
  <w:style w:type="paragraph" w:styleId="Footer">
    <w:name w:val="footer"/>
    <w:basedOn w:val="HeaderBase"/>
    <w:rsid w:val="00F55C12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Header">
    <w:name w:val="header"/>
    <w:basedOn w:val="HeaderBase"/>
    <w:rsid w:val="00F55C12"/>
    <w:pPr>
      <w:spacing w:line="220" w:lineRule="atLeast"/>
      <w:ind w:left="-2160"/>
    </w:pPr>
  </w:style>
  <w:style w:type="paragraph" w:customStyle="1" w:styleId="Institution">
    <w:name w:val="Institution"/>
    <w:basedOn w:val="Normal"/>
    <w:next w:val="Achievement"/>
    <w:autoRedefine/>
    <w:rsid w:val="00F55C12"/>
    <w:pPr>
      <w:tabs>
        <w:tab w:val="left" w:pos="2160"/>
        <w:tab w:val="right" w:pos="6480"/>
      </w:tabs>
      <w:spacing w:before="240" w:after="60" w:line="220" w:lineRule="atLeast"/>
    </w:pPr>
    <w:rPr>
      <w:rFonts w:ascii="Arial" w:hAnsi="Arial"/>
    </w:rPr>
  </w:style>
  <w:style w:type="character" w:customStyle="1" w:styleId="Job">
    <w:name w:val="Job"/>
    <w:basedOn w:val="DefaultParagraphFont"/>
    <w:rsid w:val="00F55C12"/>
  </w:style>
  <w:style w:type="paragraph" w:customStyle="1" w:styleId="JobTitle">
    <w:name w:val="Job Title"/>
    <w:next w:val="Achievement"/>
    <w:rsid w:val="00F55C12"/>
    <w:pPr>
      <w:spacing w:before="120" w:line="200" w:lineRule="atLeast"/>
    </w:pPr>
    <w:rPr>
      <w:rFonts w:ascii="Arial" w:hAnsi="Arial"/>
      <w:b/>
      <w:spacing w:val="-10"/>
      <w:lang w:eastAsia="en-US"/>
    </w:rPr>
  </w:style>
  <w:style w:type="character" w:customStyle="1" w:styleId="Lead-inEmphasis">
    <w:name w:val="Lead-in Emphasis"/>
    <w:rsid w:val="00F55C12"/>
    <w:rPr>
      <w:rFonts w:ascii="Arial Black" w:hAnsi="Arial Black"/>
      <w:spacing w:val="-6"/>
      <w:sz w:val="18"/>
    </w:rPr>
  </w:style>
  <w:style w:type="paragraph" w:customStyle="1" w:styleId="Name">
    <w:name w:val="Name"/>
    <w:basedOn w:val="Normal"/>
    <w:next w:val="Normal"/>
    <w:rsid w:val="00F55C12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SectionTitle">
    <w:name w:val="Section Title"/>
    <w:basedOn w:val="Normal"/>
    <w:next w:val="Normal"/>
    <w:autoRedefine/>
    <w:rsid w:val="001A16D9"/>
    <w:pPr>
      <w:spacing w:line="220" w:lineRule="atLeast"/>
      <w:jc w:val="both"/>
    </w:pPr>
    <w:rPr>
      <w:rFonts w:ascii="Arial Black" w:hAnsi="Arial Black"/>
      <w:spacing w:val="-10"/>
    </w:rPr>
  </w:style>
  <w:style w:type="paragraph" w:customStyle="1" w:styleId="NoTitle">
    <w:name w:val="No Title"/>
    <w:basedOn w:val="SectionTitle"/>
    <w:rsid w:val="00F55C12"/>
  </w:style>
  <w:style w:type="paragraph" w:customStyle="1" w:styleId="Objective">
    <w:name w:val="Objective"/>
    <w:basedOn w:val="Normal"/>
    <w:next w:val="BodyText"/>
    <w:rsid w:val="00F55C12"/>
    <w:pPr>
      <w:spacing w:after="220" w:line="220" w:lineRule="atLeast"/>
    </w:pPr>
  </w:style>
  <w:style w:type="character" w:styleId="PageNumber">
    <w:name w:val="page number"/>
    <w:rsid w:val="00F55C12"/>
    <w:rPr>
      <w:rFonts w:ascii="Arial" w:hAnsi="Arial"/>
      <w:sz w:val="18"/>
    </w:rPr>
  </w:style>
  <w:style w:type="paragraph" w:customStyle="1" w:styleId="PersonalData">
    <w:name w:val="Personal Data"/>
    <w:basedOn w:val="BodyText"/>
    <w:rsid w:val="00F55C12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PersonalInfo">
    <w:name w:val="Personal Info"/>
    <w:basedOn w:val="Achievement"/>
    <w:next w:val="Achievement"/>
    <w:rsid w:val="00F55C12"/>
    <w:pPr>
      <w:numPr>
        <w:numId w:val="0"/>
      </w:numPr>
      <w:spacing w:before="240"/>
      <w:ind w:left="245" w:hanging="245"/>
    </w:pPr>
  </w:style>
  <w:style w:type="paragraph" w:customStyle="1" w:styleId="SectionSubtitle">
    <w:name w:val="Section Subtitle"/>
    <w:basedOn w:val="SectionTitle"/>
    <w:next w:val="Normal"/>
    <w:rsid w:val="00F55C12"/>
    <w:rPr>
      <w:b/>
      <w:spacing w:val="0"/>
    </w:rPr>
  </w:style>
  <w:style w:type="paragraph" w:styleId="DocumentMap">
    <w:name w:val="Document Map"/>
    <w:basedOn w:val="Normal"/>
    <w:semiHidden/>
    <w:rsid w:val="00F55C12"/>
    <w:pPr>
      <w:shd w:val="clear" w:color="auto" w:fill="000080"/>
    </w:pPr>
    <w:rPr>
      <w:rFonts w:ascii="Tahoma" w:hAnsi="Tahoma"/>
    </w:rPr>
  </w:style>
  <w:style w:type="character" w:styleId="Hyperlink">
    <w:name w:val="Hyperlink"/>
    <w:basedOn w:val="DefaultParagraphFont"/>
    <w:rsid w:val="00F55C12"/>
    <w:rPr>
      <w:color w:val="0000FF"/>
      <w:u w:val="single"/>
    </w:rPr>
  </w:style>
  <w:style w:type="paragraph" w:styleId="BalloonText">
    <w:name w:val="Balloon Text"/>
    <w:basedOn w:val="Normal"/>
    <w:semiHidden/>
    <w:rsid w:val="00655775"/>
    <w:rPr>
      <w:rFonts w:ascii="Tahoma" w:hAnsi="Tahoma" w:cs="Tahoma"/>
      <w:sz w:val="16"/>
      <w:szCs w:val="16"/>
    </w:rPr>
  </w:style>
  <w:style w:type="paragraph" w:customStyle="1" w:styleId="PubList">
    <w:name w:val="Pub List"/>
    <w:basedOn w:val="Achievement"/>
    <w:rsid w:val="00F55C12"/>
    <w:pPr>
      <w:numPr>
        <w:numId w:val="0"/>
      </w:numPr>
      <w:tabs>
        <w:tab w:val="num" w:pos="360"/>
      </w:tabs>
      <w:spacing w:before="40" w:after="40"/>
      <w:ind w:left="360" w:hanging="360"/>
    </w:pPr>
  </w:style>
  <w:style w:type="paragraph" w:customStyle="1" w:styleId="pubbullet">
    <w:name w:val="pub bullet"/>
    <w:basedOn w:val="PubList"/>
    <w:rsid w:val="00F55C12"/>
    <w:pPr>
      <w:spacing w:line="240" w:lineRule="atLeast"/>
    </w:pPr>
  </w:style>
  <w:style w:type="paragraph" w:styleId="PlainText">
    <w:name w:val="Plain Text"/>
    <w:basedOn w:val="Normal"/>
    <w:link w:val="PlainTextChar"/>
    <w:uiPriority w:val="99"/>
    <w:rsid w:val="00B35461"/>
    <w:rPr>
      <w:rFonts w:ascii="Courier New" w:eastAsia="SimSun" w:hAnsi="Courier New" w:cs="Courier New"/>
      <w:lang w:eastAsia="zh-CN"/>
    </w:rPr>
  </w:style>
  <w:style w:type="paragraph" w:customStyle="1" w:styleId="SIGGRAPHReference">
    <w:name w:val="SIGGRAPH Reference"/>
    <w:basedOn w:val="Normal"/>
    <w:rsid w:val="00572DC4"/>
    <w:pPr>
      <w:spacing w:line="200" w:lineRule="exact"/>
      <w:ind w:left="144" w:hanging="144"/>
      <w:jc w:val="both"/>
    </w:pPr>
    <w:rPr>
      <w:rFonts w:ascii="Times New Roman" w:hAnsi="Times New Roman"/>
      <w:sz w:val="18"/>
      <w:szCs w:val="24"/>
    </w:rPr>
  </w:style>
  <w:style w:type="character" w:styleId="FollowedHyperlink">
    <w:name w:val="FollowedHyperlink"/>
    <w:basedOn w:val="DefaultParagraphFont"/>
    <w:rsid w:val="007D6181"/>
    <w:rPr>
      <w:color w:val="800080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rsid w:val="004B37A4"/>
    <w:rPr>
      <w:rFonts w:ascii="Courier New" w:eastAsia="SimSun" w:hAnsi="Courier New" w:cs="Courier New"/>
    </w:rPr>
  </w:style>
  <w:style w:type="paragraph" w:styleId="ListParagraph">
    <w:name w:val="List Paragraph"/>
    <w:basedOn w:val="Normal"/>
    <w:uiPriority w:val="34"/>
    <w:qFormat/>
    <w:rsid w:val="009D02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D1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1FBB"/>
    <w:rPr>
      <w:rFonts w:ascii="Courier New" w:hAnsi="Courier New" w:cs="Courier New"/>
    </w:rPr>
  </w:style>
  <w:style w:type="table" w:styleId="TableGrid">
    <w:name w:val="Table Grid"/>
    <w:basedOn w:val="TableNormal"/>
    <w:rsid w:val="00C86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sung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7E239-EBBD-4ABF-86BF-2A5F80CD1428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CBA15C97-BEC3-4AAA-9FD9-285789388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4637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 Corporation</Company>
  <LinksUpToDate>false</LinksUpToDate>
  <CharactersWithSpaces>2800</CharactersWithSpaces>
  <SharedDoc>false</SharedDoc>
  <HLinks>
    <vt:vector size="18" baseType="variant">
      <vt:variant>
        <vt:i4>3539000</vt:i4>
      </vt:variant>
      <vt:variant>
        <vt:i4>6</vt:i4>
      </vt:variant>
      <vt:variant>
        <vt:i4>0</vt:i4>
      </vt:variant>
      <vt:variant>
        <vt:i4>5</vt:i4>
      </vt:variant>
      <vt:variant>
        <vt:lpwstr>http://www.thedaily.washington.edu/article/2007/5/22/uwBothellProfessorUsesXboxToTeachStudents</vt:lpwstr>
      </vt:variant>
      <vt:variant>
        <vt:lpwstr/>
      </vt:variant>
      <vt:variant>
        <vt:i4>2424882</vt:i4>
      </vt:variant>
      <vt:variant>
        <vt:i4>3</vt:i4>
      </vt:variant>
      <vt:variant>
        <vt:i4>0</vt:i4>
      </vt:variant>
      <vt:variant>
        <vt:i4>5</vt:i4>
      </vt:variant>
      <vt:variant>
        <vt:lpwstr>http://uwnews.washington.edu/ni/uweek/uweekarticle.asp?articleID=32871</vt:lpwstr>
      </vt:variant>
      <vt:variant>
        <vt:lpwstr/>
      </vt:variant>
      <vt:variant>
        <vt:i4>196689</vt:i4>
      </vt:variant>
      <vt:variant>
        <vt:i4>0</vt:i4>
      </vt:variant>
      <vt:variant>
        <vt:i4>0</vt:i4>
      </vt:variant>
      <vt:variant>
        <vt:i4>5</vt:i4>
      </vt:variant>
      <vt:variant>
        <vt:lpwstr>http://research.microsoft.com/en-us/collaboration/papers/usc/_uwb/_rit.pdf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Kelvin Sung</dc:creator>
  <cp:lastModifiedBy>Jean Sung</cp:lastModifiedBy>
  <cp:revision>628</cp:revision>
  <cp:lastPrinted>2012-01-23T04:55:00Z</cp:lastPrinted>
  <dcterms:created xsi:type="dcterms:W3CDTF">2010-10-30T08:37:00Z</dcterms:created>
  <dcterms:modified xsi:type="dcterms:W3CDTF">2012-01-23T04:55:00Z</dcterms:modified>
</cp:coreProperties>
</file>