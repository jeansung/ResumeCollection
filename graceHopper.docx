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CEDDF" w14:textId="710CD02A" w:rsidR="008E508A" w:rsidRPr="00EA5280" w:rsidRDefault="006870A0" w:rsidP="00EA5280">
      <w:pPr>
        <w:pStyle w:val="Name"/>
        <w:spacing w:after="360"/>
        <w:ind w:left="-360"/>
        <w:jc w:val="both"/>
        <w:outlineLvl w:val="0"/>
        <w:rPr>
          <w:rFonts w:cs="Aharoni"/>
        </w:rPr>
      </w:pP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14D3FE" wp14:editId="7FEFD19C">
                <wp:simplePos x="0" y="0"/>
                <wp:positionH relativeFrom="column">
                  <wp:posOffset>4572000</wp:posOffset>
                </wp:positionH>
                <wp:positionV relativeFrom="paragraph">
                  <wp:posOffset>-187325</wp:posOffset>
                </wp:positionV>
                <wp:extent cx="1892935" cy="685800"/>
                <wp:effectExtent l="0" t="0" r="0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79879" w14:textId="77C2F424" w:rsidR="008E61E1" w:rsidRDefault="008E61E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Phone: 206-734-5538</w:t>
                            </w:r>
                          </w:p>
                          <w:p w14:paraId="1561481B" w14:textId="2B84C8E2" w:rsidR="008E61E1" w:rsidRDefault="008E61E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Email: </w:t>
                            </w:r>
                            <w:hyperlink r:id="rId10" w:history="1">
                              <w:r w:rsidRPr="00945A5C">
                                <w:rPr>
                                  <w:rStyle w:val="Hyperlink"/>
                                  <w:b/>
                                </w:rPr>
                                <w:t>jean.sung@hotmail.com</w:t>
                              </w:r>
                            </w:hyperlink>
                          </w:p>
                          <w:p w14:paraId="5DFED097" w14:textId="702E7949" w:rsidR="008E61E1" w:rsidRDefault="008E61E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Address: 340 E. Foothill Blvd.</w:t>
                            </w:r>
                          </w:p>
                          <w:p w14:paraId="07EED358" w14:textId="6075C03F" w:rsidR="008E61E1" w:rsidRDefault="005B476A" w:rsidP="005B476A">
                            <w:pPr>
                              <w:ind w:left="7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8E61E1">
                              <w:rPr>
                                <w:b/>
                              </w:rPr>
                              <w:t>Claremont, CA 91711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5in;margin-top:-14.7pt;width:149.0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" filled="f" stroked="f">
                <v:textbox>
                  <w:txbxContent>
                    <w:p w14:paraId="63B79879" w14:textId="77C2F424" w:rsidR="008E61E1" w:rsidRDefault="008E61E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Phone: 206-734-5538</w:t>
                      </w:r>
                    </w:p>
                    <w:p w14:paraId="1561481B" w14:textId="2B84C8E2" w:rsidR="008E61E1" w:rsidRDefault="008E61E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Email: </w:t>
                      </w:r>
                      <w:hyperlink r:id="rId11" w:history="1">
                        <w:r w:rsidRPr="00945A5C">
                          <w:rPr>
                            <w:rStyle w:val="Hyperlink"/>
                            <w:b/>
                          </w:rPr>
                          <w:t>jean.sung@hotmail.com</w:t>
                        </w:r>
                      </w:hyperlink>
                    </w:p>
                    <w:p w14:paraId="5DFED097" w14:textId="702E7949" w:rsidR="008E61E1" w:rsidRDefault="008E61E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Address: 340 E. Foothill Blvd.</w:t>
                      </w:r>
                    </w:p>
                    <w:p w14:paraId="07EED358" w14:textId="6075C03F" w:rsidR="008E61E1" w:rsidRDefault="005B476A" w:rsidP="005B476A">
                      <w:pPr>
                        <w:ind w:left="7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="008E61E1">
                        <w:rPr>
                          <w:b/>
                        </w:rPr>
                        <w:t>Claremont, CA 91711</w:t>
                      </w:r>
                    </w:p>
                  </w:txbxContent>
                </v:textbox>
              </v:shape>
            </w:pict>
          </mc:Fallback>
        </mc:AlternateContent>
      </w:r>
      <w:r w:rsidR="003E55C0">
        <w:rPr>
          <w:rFonts w:cs="Aharoni"/>
        </w:rPr>
        <w:t>J</w:t>
      </w:r>
      <w:r w:rsidR="005430C8" w:rsidRPr="00746F0E">
        <w:rPr>
          <w:rFonts w:cs="Aharoni"/>
        </w:rPr>
        <w:t>ean</w:t>
      </w:r>
      <w:r w:rsidR="002735D5" w:rsidRPr="00746F0E">
        <w:rPr>
          <w:rFonts w:cs="Aharoni"/>
        </w:rPr>
        <w:t xml:space="preserve"> Sun</w:t>
      </w:r>
      <w:r w:rsidR="00EA5280">
        <w:rPr>
          <w:rFonts w:cs="Aharoni"/>
        </w:rPr>
        <w:t>g</w:t>
      </w:r>
      <w:bookmarkStart w:id="0" w:name="_GoBack"/>
      <w:bookmarkEnd w:id="0"/>
    </w:p>
    <w:tbl>
      <w:tblPr>
        <w:tblStyle w:val="TableGrid"/>
        <w:tblW w:w="108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09"/>
        <w:gridCol w:w="8405"/>
      </w:tblGrid>
      <w:tr w:rsidR="008E508A" w:rsidRPr="00110911" w14:paraId="3DBD5B93" w14:textId="77777777" w:rsidTr="00587446">
        <w:trPr>
          <w:trHeight w:val="579"/>
          <w:jc w:val="center"/>
        </w:trPr>
        <w:tc>
          <w:tcPr>
            <w:tcW w:w="2409" w:type="dxa"/>
          </w:tcPr>
          <w:p w14:paraId="6B7C7A00" w14:textId="77777777" w:rsidR="002735D5" w:rsidRPr="00587446" w:rsidRDefault="00C0412A" w:rsidP="00F46DBA">
            <w:pPr>
              <w:rPr>
                <w:rFonts w:ascii="Arial Black" w:hAnsi="Arial Black"/>
                <w:sz w:val="22"/>
                <w:szCs w:val="22"/>
              </w:rPr>
            </w:pPr>
            <w:r w:rsidRPr="00587446">
              <w:rPr>
                <w:rFonts w:ascii="Arial Black" w:hAnsi="Arial Black"/>
                <w:sz w:val="22"/>
                <w:szCs w:val="22"/>
              </w:rPr>
              <w:t>Objective</w:t>
            </w:r>
          </w:p>
        </w:tc>
        <w:tc>
          <w:tcPr>
            <w:tcW w:w="8405" w:type="dxa"/>
          </w:tcPr>
          <w:p w14:paraId="2D9B66A4" w14:textId="41A6F216" w:rsidR="002735D5" w:rsidRPr="00587446" w:rsidRDefault="004F10A3" w:rsidP="004F10A3">
            <w:p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 xml:space="preserve">To work as an </w:t>
            </w:r>
            <w:r w:rsidR="00051BED" w:rsidRPr="00587446">
              <w:rPr>
                <w:sz w:val="21"/>
                <w:szCs w:val="21"/>
              </w:rPr>
              <w:t xml:space="preserve">intern to further explore, better understand, and gain exposure to the software development process. </w:t>
            </w:r>
          </w:p>
        </w:tc>
      </w:tr>
      <w:tr w:rsidR="008E508A" w:rsidRPr="003E6CA9" w14:paraId="34BF0420" w14:textId="77777777" w:rsidTr="00587446">
        <w:trPr>
          <w:trHeight w:val="2371"/>
          <w:jc w:val="center"/>
        </w:trPr>
        <w:tc>
          <w:tcPr>
            <w:tcW w:w="2409" w:type="dxa"/>
          </w:tcPr>
          <w:p w14:paraId="246EE082" w14:textId="77777777" w:rsidR="002735D5" w:rsidRPr="00587446" w:rsidRDefault="00C0412A" w:rsidP="00F46DBA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Education</w:t>
            </w:r>
          </w:p>
        </w:tc>
        <w:tc>
          <w:tcPr>
            <w:tcW w:w="8405" w:type="dxa"/>
          </w:tcPr>
          <w:p w14:paraId="46604BB9" w14:textId="2EF8BF0E" w:rsidR="00855291" w:rsidRPr="00587446" w:rsidRDefault="00855291" w:rsidP="00110911">
            <w:pPr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Harvey Mudd College, </w:t>
            </w:r>
            <w:r w:rsidR="004F10A3" w:rsidRPr="00587446">
              <w:rPr>
                <w:sz w:val="21"/>
                <w:szCs w:val="21"/>
              </w:rPr>
              <w:t xml:space="preserve">Claremont, CA </w:t>
            </w:r>
          </w:p>
          <w:p w14:paraId="26BA57FB" w14:textId="22DEF236" w:rsidR="00893684" w:rsidRPr="00587446" w:rsidRDefault="004F10A3" w:rsidP="00893684">
            <w:pPr>
              <w:pStyle w:val="ListParagraph"/>
              <w:numPr>
                <w:ilvl w:val="0"/>
                <w:numId w:val="45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Bachelor of Science, Computer Science, Expected Grad. 2016</w:t>
            </w:r>
          </w:p>
          <w:p w14:paraId="7D788E8A" w14:textId="25CEE4B5" w:rsidR="00EA627F" w:rsidRPr="00587446" w:rsidRDefault="00DA37FF" w:rsidP="00976E8B">
            <w:pPr>
              <w:pStyle w:val="ListParagraph"/>
              <w:numPr>
                <w:ilvl w:val="0"/>
                <w:numId w:val="45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Related Courses: Intro to CS –Advanced, Calculus, Mathematics of Voting</w:t>
            </w:r>
          </w:p>
          <w:p w14:paraId="0D28B71E" w14:textId="77777777" w:rsidR="00976E8B" w:rsidRPr="00587446" w:rsidRDefault="00976E8B" w:rsidP="00976E8B">
            <w:pPr>
              <w:spacing w:line="180" w:lineRule="auto"/>
              <w:ind w:left="360"/>
              <w:rPr>
                <w:sz w:val="21"/>
                <w:szCs w:val="21"/>
              </w:rPr>
            </w:pPr>
          </w:p>
          <w:p w14:paraId="5687B0D2" w14:textId="4C04FF87" w:rsidR="00D714C3" w:rsidRPr="00587446" w:rsidRDefault="00500B27" w:rsidP="00110911">
            <w:pPr>
              <w:rPr>
                <w:b/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University of </w:t>
            </w:r>
            <w:r w:rsidR="00D714C3" w:rsidRPr="00587446">
              <w:rPr>
                <w:b/>
                <w:sz w:val="21"/>
                <w:szCs w:val="21"/>
              </w:rPr>
              <w:t>Washington</w:t>
            </w:r>
            <w:r w:rsidR="004F10A3" w:rsidRPr="00587446">
              <w:rPr>
                <w:b/>
                <w:sz w:val="21"/>
                <w:szCs w:val="21"/>
              </w:rPr>
              <w:t xml:space="preserve"> </w:t>
            </w:r>
            <w:r w:rsidR="004F10A3" w:rsidRPr="00587446">
              <w:rPr>
                <w:sz w:val="21"/>
                <w:szCs w:val="21"/>
              </w:rPr>
              <w:t>Seattle, Summer 2012</w:t>
            </w:r>
          </w:p>
          <w:p w14:paraId="4589E89A" w14:textId="35AFD716" w:rsidR="00D714C3" w:rsidRPr="00587446" w:rsidRDefault="004F10A3" w:rsidP="00D714C3">
            <w:pPr>
              <w:pStyle w:val="ListParagraph"/>
              <w:numPr>
                <w:ilvl w:val="0"/>
                <w:numId w:val="44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 xml:space="preserve">Related Course: Intro Java Programming </w:t>
            </w:r>
          </w:p>
          <w:p w14:paraId="5A5E3EB8" w14:textId="77777777" w:rsidR="00500B27" w:rsidRPr="00587446" w:rsidRDefault="00500B27" w:rsidP="00976E8B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4DE9FD0E" w14:textId="68E55269" w:rsidR="00561126" w:rsidRPr="00587446" w:rsidRDefault="00C0412A" w:rsidP="00110911">
            <w:pPr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Woodinville High School</w:t>
            </w:r>
            <w:r w:rsidR="00561126" w:rsidRPr="00587446">
              <w:rPr>
                <w:b/>
                <w:sz w:val="21"/>
                <w:szCs w:val="21"/>
              </w:rPr>
              <w:t xml:space="preserve"> </w:t>
            </w:r>
            <w:r w:rsidR="00561126" w:rsidRPr="00587446">
              <w:rPr>
                <w:sz w:val="21"/>
                <w:szCs w:val="21"/>
              </w:rPr>
              <w:t xml:space="preserve">Woodinville, WA June 2012 </w:t>
            </w:r>
          </w:p>
          <w:p w14:paraId="085EB7D4" w14:textId="14D51DAD" w:rsidR="008E61E1" w:rsidRPr="00587446" w:rsidRDefault="00561126" w:rsidP="00976E8B">
            <w:pPr>
              <w:pStyle w:val="ListParagraph"/>
              <w:numPr>
                <w:ilvl w:val="0"/>
                <w:numId w:val="46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 xml:space="preserve">High School Diploma, </w:t>
            </w:r>
            <w:r w:rsidR="00C0412A" w:rsidRPr="00587446">
              <w:rPr>
                <w:sz w:val="21"/>
                <w:szCs w:val="21"/>
              </w:rPr>
              <w:t xml:space="preserve">GPA: 4.0, </w:t>
            </w:r>
            <w:r w:rsidR="00976E8B" w:rsidRPr="00587446">
              <w:rPr>
                <w:sz w:val="21"/>
                <w:szCs w:val="21"/>
              </w:rPr>
              <w:t xml:space="preserve">Valedictorian </w:t>
            </w:r>
          </w:p>
        </w:tc>
      </w:tr>
      <w:tr w:rsidR="008E508A" w:rsidRPr="003E6CA9" w14:paraId="5459A464" w14:textId="77777777" w:rsidTr="00587446">
        <w:trPr>
          <w:trHeight w:val="740"/>
          <w:jc w:val="center"/>
        </w:trPr>
        <w:tc>
          <w:tcPr>
            <w:tcW w:w="2409" w:type="dxa"/>
          </w:tcPr>
          <w:p w14:paraId="1F43DD6E" w14:textId="680DE9F2" w:rsidR="00B34D35" w:rsidRPr="00587446" w:rsidRDefault="00B34D35" w:rsidP="00F46DBA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 xml:space="preserve">Standardized Exams </w:t>
            </w:r>
          </w:p>
        </w:tc>
        <w:tc>
          <w:tcPr>
            <w:tcW w:w="8405" w:type="dxa"/>
          </w:tcPr>
          <w:p w14:paraId="549F56BD" w14:textId="2B2B1409" w:rsidR="00BD2DE1" w:rsidRPr="00587446" w:rsidRDefault="003403E3" w:rsidP="00110911">
            <w:pPr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ACT</w:t>
            </w:r>
            <w:r w:rsidRPr="00587446">
              <w:rPr>
                <w:sz w:val="21"/>
                <w:szCs w:val="21"/>
              </w:rPr>
              <w:t xml:space="preserve">: Math (34), </w:t>
            </w:r>
            <w:r w:rsidR="003176AA" w:rsidRPr="00587446">
              <w:rPr>
                <w:sz w:val="21"/>
                <w:szCs w:val="21"/>
              </w:rPr>
              <w:t>Reading (34), English (33), Science (33)</w:t>
            </w:r>
          </w:p>
          <w:p w14:paraId="09928088" w14:textId="2E0DF21C" w:rsidR="00CC7635" w:rsidRPr="00587446" w:rsidRDefault="003403E3" w:rsidP="00110911">
            <w:pPr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SAT II:</w:t>
            </w:r>
            <w:r w:rsidRPr="00587446">
              <w:rPr>
                <w:sz w:val="21"/>
                <w:szCs w:val="21"/>
              </w:rPr>
              <w:t xml:space="preserve"> Math 2 (800), Chemistry (770), US History (770) </w:t>
            </w:r>
          </w:p>
        </w:tc>
      </w:tr>
      <w:tr w:rsidR="008E508A" w:rsidRPr="003E6CA9" w14:paraId="3BA0CC4B" w14:textId="77777777" w:rsidTr="00587446">
        <w:trPr>
          <w:trHeight w:val="357"/>
          <w:jc w:val="center"/>
        </w:trPr>
        <w:tc>
          <w:tcPr>
            <w:tcW w:w="2409" w:type="dxa"/>
          </w:tcPr>
          <w:p w14:paraId="2ABCD389" w14:textId="5533AD7C" w:rsidR="00636741" w:rsidRPr="00587446" w:rsidRDefault="00C0412A" w:rsidP="00F46DBA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Experience</w:t>
            </w:r>
          </w:p>
          <w:p w14:paraId="52B89D85" w14:textId="02518D4C" w:rsidR="008E61E1" w:rsidRPr="00587446" w:rsidRDefault="008E61E1" w:rsidP="00F46DBA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Sept. 2012- present</w:t>
            </w:r>
          </w:p>
          <w:p w14:paraId="177EC68B" w14:textId="77777777" w:rsidR="00344C0F" w:rsidRPr="00587446" w:rsidRDefault="00344C0F" w:rsidP="00F46DBA">
            <w:pPr>
              <w:rPr>
                <w:sz w:val="22"/>
                <w:szCs w:val="22"/>
              </w:rPr>
            </w:pPr>
          </w:p>
          <w:p w14:paraId="75937811" w14:textId="77777777" w:rsidR="00344C0F" w:rsidRPr="00587446" w:rsidRDefault="00344C0F" w:rsidP="00F46DBA">
            <w:pPr>
              <w:rPr>
                <w:sz w:val="22"/>
                <w:szCs w:val="22"/>
              </w:rPr>
            </w:pPr>
          </w:p>
          <w:p w14:paraId="35721F82" w14:textId="77777777" w:rsidR="00344C0F" w:rsidRPr="00587446" w:rsidRDefault="00344C0F" w:rsidP="00F46DBA">
            <w:pPr>
              <w:rPr>
                <w:sz w:val="22"/>
                <w:szCs w:val="22"/>
              </w:rPr>
            </w:pPr>
          </w:p>
          <w:p w14:paraId="762F9777" w14:textId="77777777" w:rsidR="00344C0F" w:rsidRPr="00587446" w:rsidRDefault="00344C0F" w:rsidP="00F46DBA">
            <w:pPr>
              <w:rPr>
                <w:sz w:val="22"/>
                <w:szCs w:val="22"/>
              </w:rPr>
            </w:pPr>
          </w:p>
          <w:p w14:paraId="1AD296E3" w14:textId="77777777" w:rsidR="00344C0F" w:rsidRPr="00587446" w:rsidRDefault="00344C0F" w:rsidP="00F46DBA">
            <w:pPr>
              <w:rPr>
                <w:sz w:val="22"/>
                <w:szCs w:val="22"/>
              </w:rPr>
            </w:pPr>
          </w:p>
          <w:p w14:paraId="6269903B" w14:textId="06CF1F23" w:rsidR="003E55C0" w:rsidRPr="00587446" w:rsidRDefault="003E55C0" w:rsidP="00F46DBA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Summer 2012</w:t>
            </w:r>
          </w:p>
          <w:p w14:paraId="4B37DE62" w14:textId="77777777" w:rsidR="007D4500" w:rsidRPr="00587446" w:rsidRDefault="007D4500" w:rsidP="00F46DBA">
            <w:pPr>
              <w:rPr>
                <w:sz w:val="22"/>
                <w:szCs w:val="22"/>
              </w:rPr>
            </w:pPr>
          </w:p>
          <w:p w14:paraId="395B4206" w14:textId="77777777" w:rsidR="007D4500" w:rsidRPr="00587446" w:rsidRDefault="007D4500" w:rsidP="00F46DBA">
            <w:pPr>
              <w:rPr>
                <w:sz w:val="22"/>
                <w:szCs w:val="22"/>
              </w:rPr>
            </w:pPr>
          </w:p>
          <w:p w14:paraId="5781AE2F" w14:textId="77777777" w:rsidR="008E61E1" w:rsidRPr="00587446" w:rsidRDefault="008E61E1" w:rsidP="00F46DBA">
            <w:pPr>
              <w:rPr>
                <w:sz w:val="22"/>
                <w:szCs w:val="22"/>
              </w:rPr>
            </w:pPr>
          </w:p>
          <w:p w14:paraId="250424F5" w14:textId="77777777" w:rsidR="008E61E1" w:rsidRPr="00587446" w:rsidRDefault="008E61E1" w:rsidP="00F46DBA">
            <w:pPr>
              <w:rPr>
                <w:sz w:val="22"/>
                <w:szCs w:val="22"/>
              </w:rPr>
            </w:pPr>
          </w:p>
          <w:p w14:paraId="2B0A835A" w14:textId="77777777" w:rsidR="008E61E1" w:rsidRPr="00587446" w:rsidRDefault="008E61E1" w:rsidP="00F46DBA">
            <w:pPr>
              <w:rPr>
                <w:sz w:val="22"/>
                <w:szCs w:val="22"/>
              </w:rPr>
            </w:pPr>
          </w:p>
          <w:p w14:paraId="4D5DDDF3" w14:textId="77777777" w:rsidR="008E61E1" w:rsidRPr="00587446" w:rsidRDefault="008E61E1" w:rsidP="00F46DBA">
            <w:pPr>
              <w:rPr>
                <w:sz w:val="22"/>
                <w:szCs w:val="22"/>
              </w:rPr>
            </w:pPr>
          </w:p>
          <w:p w14:paraId="7AF5B647" w14:textId="407FBD1A" w:rsidR="00F828C1" w:rsidRPr="00587446" w:rsidRDefault="008E61E1" w:rsidP="00F46DBA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 xml:space="preserve">Fall </w:t>
            </w:r>
            <w:r w:rsidR="00167922" w:rsidRPr="00587446">
              <w:rPr>
                <w:sz w:val="22"/>
                <w:szCs w:val="22"/>
              </w:rPr>
              <w:t xml:space="preserve">2010 </w:t>
            </w:r>
            <w:r w:rsidRPr="00587446">
              <w:rPr>
                <w:sz w:val="22"/>
                <w:szCs w:val="22"/>
              </w:rPr>
              <w:t xml:space="preserve">– Spring </w:t>
            </w:r>
            <w:r w:rsidR="00167922" w:rsidRPr="00587446">
              <w:rPr>
                <w:sz w:val="22"/>
                <w:szCs w:val="22"/>
              </w:rPr>
              <w:t>2012</w:t>
            </w:r>
          </w:p>
          <w:p w14:paraId="3F5EBD0D" w14:textId="77777777" w:rsidR="00DF35DF" w:rsidRPr="00587446" w:rsidRDefault="00DF35DF" w:rsidP="00F46DBA">
            <w:pPr>
              <w:rPr>
                <w:sz w:val="22"/>
                <w:szCs w:val="22"/>
              </w:rPr>
            </w:pPr>
          </w:p>
          <w:p w14:paraId="30876DEC" w14:textId="77777777" w:rsidR="005018F0" w:rsidRPr="00587446" w:rsidRDefault="005018F0" w:rsidP="00DF35DF">
            <w:pPr>
              <w:rPr>
                <w:sz w:val="22"/>
                <w:szCs w:val="22"/>
              </w:rPr>
            </w:pPr>
          </w:p>
          <w:p w14:paraId="5690B42D" w14:textId="77777777" w:rsidR="00CF732A" w:rsidRPr="00587446" w:rsidRDefault="00CF732A" w:rsidP="00DF35DF">
            <w:pPr>
              <w:rPr>
                <w:sz w:val="22"/>
                <w:szCs w:val="22"/>
              </w:rPr>
            </w:pPr>
          </w:p>
          <w:p w14:paraId="085CFA18" w14:textId="77777777" w:rsidR="00CF732A" w:rsidRPr="00587446" w:rsidRDefault="00CF732A" w:rsidP="00DF35DF">
            <w:pPr>
              <w:rPr>
                <w:sz w:val="22"/>
                <w:szCs w:val="22"/>
              </w:rPr>
            </w:pPr>
          </w:p>
          <w:p w14:paraId="7D126CF1" w14:textId="4590BD3E" w:rsidR="00636741" w:rsidRPr="00587446" w:rsidRDefault="00322E09" w:rsidP="00DF35D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br/>
            </w:r>
          </w:p>
          <w:p w14:paraId="152269A0" w14:textId="4372B6E0" w:rsidR="0026342C" w:rsidRPr="00587446" w:rsidRDefault="008E61E1" w:rsidP="00F46DBA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 xml:space="preserve">Fall </w:t>
            </w:r>
            <w:r w:rsidR="00C0412A" w:rsidRPr="00587446">
              <w:rPr>
                <w:sz w:val="22"/>
                <w:szCs w:val="22"/>
              </w:rPr>
              <w:t>2009</w:t>
            </w:r>
            <w:r w:rsidR="00B34F76" w:rsidRPr="00587446">
              <w:rPr>
                <w:sz w:val="22"/>
                <w:szCs w:val="22"/>
              </w:rPr>
              <w:t xml:space="preserve"> </w:t>
            </w:r>
            <w:r w:rsidR="00A6459E" w:rsidRPr="00587446">
              <w:rPr>
                <w:sz w:val="22"/>
                <w:szCs w:val="22"/>
              </w:rPr>
              <w:t>– Spring</w:t>
            </w:r>
            <w:r w:rsidRPr="00587446">
              <w:rPr>
                <w:sz w:val="22"/>
                <w:szCs w:val="22"/>
              </w:rPr>
              <w:t xml:space="preserve"> </w:t>
            </w:r>
            <w:r w:rsidR="00167922" w:rsidRPr="00587446">
              <w:rPr>
                <w:sz w:val="22"/>
                <w:szCs w:val="22"/>
              </w:rPr>
              <w:t>2012</w:t>
            </w:r>
          </w:p>
        </w:tc>
        <w:tc>
          <w:tcPr>
            <w:tcW w:w="8405" w:type="dxa"/>
          </w:tcPr>
          <w:p w14:paraId="3594043B" w14:textId="77777777" w:rsidR="00344C0F" w:rsidRPr="00587446" w:rsidRDefault="00344C0F" w:rsidP="00587446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34E9A451" w14:textId="1E4F6AA6" w:rsidR="008E61E1" w:rsidRPr="00587446" w:rsidRDefault="008E61E1" w:rsidP="00A91B25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Tutor, Upward Bound at Harvey Mudd College, </w:t>
            </w:r>
            <w:r w:rsidRPr="00587446">
              <w:rPr>
                <w:sz w:val="21"/>
                <w:szCs w:val="21"/>
              </w:rPr>
              <w:t>Claremont, CA</w:t>
            </w:r>
          </w:p>
          <w:p w14:paraId="2ED63E39" w14:textId="4725EA78" w:rsidR="008E61E1" w:rsidRPr="00587446" w:rsidRDefault="008E61E1" w:rsidP="008E61E1">
            <w:pPr>
              <w:pStyle w:val="ListParagraph"/>
              <w:numPr>
                <w:ilvl w:val="0"/>
                <w:numId w:val="50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Work with local, underprivileged high school students to cultivate study skills necessary to reach and succeed in college</w:t>
            </w:r>
          </w:p>
          <w:p w14:paraId="5622FE33" w14:textId="77777777" w:rsidR="00344C0F" w:rsidRPr="00587446" w:rsidRDefault="00344C0F" w:rsidP="00976E8B">
            <w:pPr>
              <w:pStyle w:val="ListParagraph"/>
              <w:spacing w:line="180" w:lineRule="auto"/>
              <w:rPr>
                <w:sz w:val="21"/>
                <w:szCs w:val="21"/>
              </w:rPr>
            </w:pPr>
          </w:p>
          <w:p w14:paraId="67BB3061" w14:textId="6C84207C" w:rsidR="008E61E1" w:rsidRPr="00587446" w:rsidRDefault="008E61E1" w:rsidP="00A91B25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Tutor, Dean of Students High School Tutoring at HMC, </w:t>
            </w:r>
            <w:r w:rsidRPr="00587446">
              <w:rPr>
                <w:sz w:val="21"/>
                <w:szCs w:val="21"/>
              </w:rPr>
              <w:t>Claremont, CA</w:t>
            </w:r>
          </w:p>
          <w:p w14:paraId="23DF370D" w14:textId="1F356089" w:rsidR="008E61E1" w:rsidRPr="00587446" w:rsidRDefault="005A4BAB" w:rsidP="005A4BAB">
            <w:pPr>
              <w:pStyle w:val="ListParagraph"/>
              <w:numPr>
                <w:ilvl w:val="0"/>
                <w:numId w:val="50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Weekly tutoring for local high school students</w:t>
            </w:r>
          </w:p>
          <w:p w14:paraId="22417774" w14:textId="77777777" w:rsidR="00344C0F" w:rsidRPr="00587446" w:rsidRDefault="00344C0F" w:rsidP="00976E8B">
            <w:pPr>
              <w:spacing w:line="180" w:lineRule="auto"/>
              <w:ind w:left="360"/>
              <w:rPr>
                <w:sz w:val="21"/>
                <w:szCs w:val="21"/>
              </w:rPr>
            </w:pPr>
          </w:p>
          <w:p w14:paraId="2FFED534" w14:textId="77777777" w:rsidR="008E61E1" w:rsidRPr="00587446" w:rsidRDefault="003E55C0" w:rsidP="00A91B25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Ass</w:t>
            </w:r>
            <w:r w:rsidR="008E61E1" w:rsidRPr="00587446">
              <w:rPr>
                <w:b/>
                <w:sz w:val="21"/>
                <w:szCs w:val="21"/>
              </w:rPr>
              <w:t xml:space="preserve">istant, Kumon Learning Center, </w:t>
            </w:r>
            <w:r w:rsidR="008E61E1" w:rsidRPr="00587446">
              <w:rPr>
                <w:sz w:val="21"/>
                <w:szCs w:val="21"/>
              </w:rPr>
              <w:t>Woodinville, WA</w:t>
            </w:r>
          </w:p>
          <w:p w14:paraId="1E87D361" w14:textId="2B65FB4E" w:rsidR="009F1ADE" w:rsidRPr="00587446" w:rsidRDefault="008E61E1" w:rsidP="008E61E1">
            <w:pPr>
              <w:pStyle w:val="ListParagraph"/>
              <w:numPr>
                <w:ilvl w:val="0"/>
                <w:numId w:val="48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Taught</w:t>
            </w:r>
            <w:r w:rsidR="004A120B" w:rsidRPr="00587446">
              <w:rPr>
                <w:sz w:val="21"/>
                <w:szCs w:val="21"/>
              </w:rPr>
              <w:t xml:space="preserve"> basic readi</w:t>
            </w:r>
            <w:r w:rsidR="007D4500" w:rsidRPr="00587446">
              <w:rPr>
                <w:sz w:val="21"/>
                <w:szCs w:val="21"/>
              </w:rPr>
              <w:t xml:space="preserve">ng skills to early learners and </w:t>
            </w:r>
            <w:r w:rsidR="004A120B" w:rsidRPr="00587446">
              <w:rPr>
                <w:sz w:val="21"/>
                <w:szCs w:val="21"/>
              </w:rPr>
              <w:t xml:space="preserve">graded homework </w:t>
            </w:r>
            <w:r w:rsidR="003E1B7D" w:rsidRPr="00587446">
              <w:rPr>
                <w:sz w:val="21"/>
                <w:szCs w:val="21"/>
              </w:rPr>
              <w:t>for elementary aged students</w:t>
            </w:r>
          </w:p>
          <w:p w14:paraId="02EC64CB" w14:textId="77777777" w:rsidR="00305A32" w:rsidRPr="00587446" w:rsidRDefault="00305A32" w:rsidP="00976E8B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06F330D8" w14:textId="77777777" w:rsidR="008E61E1" w:rsidRPr="00587446" w:rsidRDefault="008E61E1" w:rsidP="004A43CB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Volunteer, </w:t>
            </w:r>
            <w:proofErr w:type="spellStart"/>
            <w:r w:rsidRPr="00587446">
              <w:rPr>
                <w:b/>
                <w:sz w:val="21"/>
                <w:szCs w:val="21"/>
              </w:rPr>
              <w:t>Northshore</w:t>
            </w:r>
            <w:proofErr w:type="spellEnd"/>
            <w:r w:rsidRPr="00587446">
              <w:rPr>
                <w:b/>
                <w:sz w:val="21"/>
                <w:szCs w:val="21"/>
              </w:rPr>
              <w:t xml:space="preserve"> YMCA, </w:t>
            </w:r>
            <w:r w:rsidRPr="00587446">
              <w:rPr>
                <w:sz w:val="21"/>
                <w:szCs w:val="21"/>
              </w:rPr>
              <w:t>Bothell, WA</w:t>
            </w:r>
          </w:p>
          <w:p w14:paraId="41E383A2" w14:textId="34CA5F59" w:rsidR="00305A32" w:rsidRPr="00587446" w:rsidRDefault="008E61E1" w:rsidP="008E61E1">
            <w:pPr>
              <w:pStyle w:val="ListParagraph"/>
              <w:numPr>
                <w:ilvl w:val="0"/>
                <w:numId w:val="48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Assisted</w:t>
            </w:r>
            <w:r w:rsidR="00CB79F0" w:rsidRPr="00587446">
              <w:rPr>
                <w:sz w:val="21"/>
                <w:szCs w:val="21"/>
              </w:rPr>
              <w:t xml:space="preserve"> with summer camp childcare, created fliers</w:t>
            </w:r>
            <w:r w:rsidR="00303787" w:rsidRPr="00587446">
              <w:rPr>
                <w:sz w:val="21"/>
                <w:szCs w:val="21"/>
              </w:rPr>
              <w:t xml:space="preserve"> for the marketing department that promoted YMCA programs and events </w:t>
            </w:r>
          </w:p>
          <w:p w14:paraId="52EA2887" w14:textId="77777777" w:rsidR="003E55C0" w:rsidRPr="00587446" w:rsidRDefault="003E55C0" w:rsidP="00976E8B">
            <w:pPr>
              <w:spacing w:line="180" w:lineRule="auto"/>
              <w:ind w:left="252" w:hanging="252"/>
              <w:rPr>
                <w:b/>
                <w:sz w:val="21"/>
                <w:szCs w:val="21"/>
              </w:rPr>
            </w:pPr>
          </w:p>
          <w:p w14:paraId="6C986A2B" w14:textId="77777777" w:rsidR="008E61E1" w:rsidRPr="00587446" w:rsidRDefault="00C0412A" w:rsidP="00A242EE">
            <w:pPr>
              <w:ind w:left="252" w:hanging="252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V</w:t>
            </w:r>
            <w:r w:rsidR="006959EE" w:rsidRPr="00587446">
              <w:rPr>
                <w:b/>
                <w:sz w:val="21"/>
                <w:szCs w:val="21"/>
              </w:rPr>
              <w:t>olunteer</w:t>
            </w:r>
            <w:r w:rsidRPr="00587446">
              <w:rPr>
                <w:b/>
                <w:sz w:val="21"/>
                <w:szCs w:val="21"/>
              </w:rPr>
              <w:t xml:space="preserve"> Tutor</w:t>
            </w:r>
            <w:r w:rsidR="008E61E1" w:rsidRPr="00587446">
              <w:rPr>
                <w:b/>
                <w:sz w:val="21"/>
                <w:szCs w:val="21"/>
              </w:rPr>
              <w:t xml:space="preserve">, Woodinville HS, </w:t>
            </w:r>
            <w:r w:rsidR="008E61E1" w:rsidRPr="00587446">
              <w:rPr>
                <w:sz w:val="21"/>
                <w:szCs w:val="21"/>
              </w:rPr>
              <w:t>Woodinville WA</w:t>
            </w:r>
          </w:p>
          <w:p w14:paraId="5BC4EE6D" w14:textId="2E478A8D" w:rsidR="00DD16AB" w:rsidRPr="00587446" w:rsidRDefault="008E61E1" w:rsidP="008E61E1">
            <w:pPr>
              <w:pStyle w:val="ListParagraph"/>
              <w:numPr>
                <w:ilvl w:val="0"/>
                <w:numId w:val="48"/>
              </w:numPr>
              <w:rPr>
                <w:b/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Weekly</w:t>
            </w:r>
            <w:r w:rsidR="00636741" w:rsidRPr="00587446">
              <w:rPr>
                <w:sz w:val="21"/>
                <w:szCs w:val="21"/>
              </w:rPr>
              <w:t xml:space="preserve"> p</w:t>
            </w:r>
            <w:r w:rsidR="002E0A9A" w:rsidRPr="00587446">
              <w:rPr>
                <w:sz w:val="21"/>
                <w:szCs w:val="21"/>
              </w:rPr>
              <w:t>eer-tutoring for math;</w:t>
            </w:r>
            <w:r w:rsidR="00C0412A" w:rsidRPr="00587446">
              <w:rPr>
                <w:sz w:val="21"/>
                <w:szCs w:val="21"/>
              </w:rPr>
              <w:t xml:space="preserve"> self-initiated organized/led tutoring ses</w:t>
            </w:r>
            <w:r w:rsidR="003403E3" w:rsidRPr="00587446">
              <w:rPr>
                <w:sz w:val="21"/>
                <w:szCs w:val="21"/>
              </w:rPr>
              <w:t xml:space="preserve">sions for junior-year chemistry; successfully encouraged peers to take AP calculus </w:t>
            </w:r>
          </w:p>
          <w:p w14:paraId="2CFBC2A9" w14:textId="77777777" w:rsidR="00DD16AB" w:rsidRPr="00587446" w:rsidRDefault="00DD16AB" w:rsidP="00976E8B">
            <w:pPr>
              <w:spacing w:line="180" w:lineRule="auto"/>
              <w:ind w:left="252" w:hanging="252"/>
              <w:rPr>
                <w:b/>
                <w:sz w:val="21"/>
                <w:szCs w:val="21"/>
              </w:rPr>
            </w:pPr>
          </w:p>
          <w:p w14:paraId="5CCC3B3F" w14:textId="77777777" w:rsidR="008E61E1" w:rsidRPr="00587446" w:rsidRDefault="00C0412A" w:rsidP="00A242EE">
            <w:pPr>
              <w:ind w:left="252" w:hanging="252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Counselor</w:t>
            </w:r>
            <w:r w:rsidR="004440D8" w:rsidRPr="00587446">
              <w:rPr>
                <w:b/>
                <w:sz w:val="21"/>
                <w:szCs w:val="21"/>
              </w:rPr>
              <w:t>, Unit Leader at</w:t>
            </w:r>
            <w:r w:rsidR="009D009F" w:rsidRPr="00587446">
              <w:rPr>
                <w:b/>
                <w:sz w:val="21"/>
                <w:szCs w:val="21"/>
              </w:rPr>
              <w:t xml:space="preserve"> YMCA</w:t>
            </w:r>
            <w:r w:rsidR="00C451A9" w:rsidRPr="00587446">
              <w:rPr>
                <w:b/>
                <w:sz w:val="21"/>
                <w:szCs w:val="21"/>
              </w:rPr>
              <w:t xml:space="preserve"> </w:t>
            </w:r>
            <w:r w:rsidRPr="00587446">
              <w:rPr>
                <w:b/>
                <w:sz w:val="21"/>
                <w:szCs w:val="21"/>
              </w:rPr>
              <w:t>Parents Night Out Program</w:t>
            </w:r>
            <w:r w:rsidR="008E61E1" w:rsidRPr="00587446">
              <w:rPr>
                <w:b/>
                <w:sz w:val="21"/>
                <w:szCs w:val="21"/>
              </w:rPr>
              <w:t xml:space="preserve">, </w:t>
            </w:r>
            <w:r w:rsidR="008E61E1" w:rsidRPr="00587446">
              <w:rPr>
                <w:sz w:val="21"/>
                <w:szCs w:val="21"/>
              </w:rPr>
              <w:t>Bothell, WA</w:t>
            </w:r>
          </w:p>
          <w:p w14:paraId="516798EC" w14:textId="134F1B05" w:rsidR="00DD16AB" w:rsidRPr="00587446" w:rsidRDefault="00C0412A" w:rsidP="008E61E1">
            <w:pPr>
              <w:pStyle w:val="ListParagraph"/>
              <w:numPr>
                <w:ilvl w:val="0"/>
                <w:numId w:val="48"/>
              </w:numPr>
              <w:rPr>
                <w:b/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 xml:space="preserve">Led and organized activities for children monthly from 5pm- 12am, in charge of counselors in 1- 2 year old age group. </w:t>
            </w:r>
          </w:p>
          <w:p w14:paraId="71E925DD" w14:textId="77777777" w:rsidR="001D5B37" w:rsidRPr="00587446" w:rsidRDefault="001D5B37" w:rsidP="00976E8B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44B1474A" w14:textId="3CA472A2" w:rsidR="008E61E1" w:rsidRPr="00587446" w:rsidRDefault="002D61EB" w:rsidP="009D4062">
            <w:pPr>
              <w:ind w:left="252" w:hanging="252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Treasurer/</w:t>
            </w:r>
            <w:r w:rsidR="00884C1B" w:rsidRPr="00587446">
              <w:rPr>
                <w:b/>
                <w:sz w:val="21"/>
                <w:szCs w:val="21"/>
              </w:rPr>
              <w:t>Secretary</w:t>
            </w:r>
            <w:r w:rsidR="009D009F" w:rsidRPr="00587446">
              <w:rPr>
                <w:b/>
                <w:sz w:val="21"/>
                <w:szCs w:val="21"/>
              </w:rPr>
              <w:t xml:space="preserve">, </w:t>
            </w:r>
            <w:r w:rsidR="00C0412A" w:rsidRPr="00587446">
              <w:rPr>
                <w:b/>
                <w:sz w:val="21"/>
                <w:szCs w:val="21"/>
              </w:rPr>
              <w:t>National Honor Society</w:t>
            </w:r>
            <w:r w:rsidR="00884C1B" w:rsidRPr="00587446">
              <w:rPr>
                <w:b/>
                <w:sz w:val="21"/>
                <w:szCs w:val="21"/>
              </w:rPr>
              <w:t xml:space="preserve">, </w:t>
            </w:r>
            <w:r w:rsidR="008E61E1" w:rsidRPr="00587446">
              <w:rPr>
                <w:sz w:val="21"/>
                <w:szCs w:val="21"/>
              </w:rPr>
              <w:t>Woodinville, WA</w:t>
            </w:r>
          </w:p>
          <w:p w14:paraId="4D88B054" w14:textId="5A2E7E54" w:rsidR="006870A0" w:rsidRPr="00587446" w:rsidRDefault="00C0412A" w:rsidP="008E61E1">
            <w:pPr>
              <w:pStyle w:val="ListParagraph"/>
              <w:numPr>
                <w:ilvl w:val="0"/>
                <w:numId w:val="48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Coordinated, processed, and reviewed applicatio</w:t>
            </w:r>
            <w:r w:rsidR="00A841C3" w:rsidRPr="00587446">
              <w:rPr>
                <w:sz w:val="21"/>
                <w:szCs w:val="21"/>
              </w:rPr>
              <w:t>ns; organized induction ceremonies</w:t>
            </w:r>
            <w:r w:rsidRPr="00587446">
              <w:rPr>
                <w:sz w:val="21"/>
                <w:szCs w:val="21"/>
              </w:rPr>
              <w:t xml:space="preserve">. </w:t>
            </w:r>
          </w:p>
          <w:p w14:paraId="7DBC4B47" w14:textId="232E97F7" w:rsidR="009D4062" w:rsidRPr="00587446" w:rsidRDefault="009D4062" w:rsidP="009D4062">
            <w:pPr>
              <w:ind w:left="252" w:hanging="252"/>
              <w:rPr>
                <w:sz w:val="21"/>
                <w:szCs w:val="21"/>
              </w:rPr>
            </w:pPr>
          </w:p>
        </w:tc>
      </w:tr>
      <w:tr w:rsidR="008E508A" w:rsidRPr="003E6CA9" w14:paraId="2BCEDF58" w14:textId="77777777" w:rsidTr="00587446">
        <w:trPr>
          <w:trHeight w:val="1239"/>
          <w:jc w:val="center"/>
        </w:trPr>
        <w:tc>
          <w:tcPr>
            <w:tcW w:w="2409" w:type="dxa"/>
          </w:tcPr>
          <w:p w14:paraId="22CA297F" w14:textId="454FA6E5" w:rsidR="0026342C" w:rsidRPr="00587446" w:rsidRDefault="00C0412A" w:rsidP="00F46DBA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Other Activities</w:t>
            </w:r>
          </w:p>
          <w:p w14:paraId="40A6B538" w14:textId="77777777" w:rsidR="0026342C" w:rsidRPr="00587446" w:rsidRDefault="0026342C" w:rsidP="00F46DBA">
            <w:pPr>
              <w:rPr>
                <w:sz w:val="22"/>
                <w:szCs w:val="22"/>
              </w:rPr>
            </w:pPr>
          </w:p>
        </w:tc>
        <w:tc>
          <w:tcPr>
            <w:tcW w:w="8405" w:type="dxa"/>
          </w:tcPr>
          <w:p w14:paraId="7FB2EF84" w14:textId="3259BE49" w:rsidR="00167922" w:rsidRPr="00587446" w:rsidRDefault="00167922" w:rsidP="00E970F4">
            <w:pPr>
              <w:pStyle w:val="ListParagraph"/>
              <w:numPr>
                <w:ilvl w:val="0"/>
                <w:numId w:val="4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Link Crew Leader, </w:t>
            </w:r>
            <w:r w:rsidRPr="00587446">
              <w:rPr>
                <w:sz w:val="21"/>
                <w:szCs w:val="21"/>
              </w:rPr>
              <w:t>2011-2012: organized, led orientation activities for new students</w:t>
            </w:r>
          </w:p>
          <w:p w14:paraId="5682F524" w14:textId="77777777" w:rsidR="009A57A1" w:rsidRPr="00587446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Cross Country</w:t>
            </w:r>
            <w:r w:rsidR="00236F71" w:rsidRPr="00587446">
              <w:rPr>
                <w:b/>
                <w:sz w:val="21"/>
                <w:szCs w:val="21"/>
              </w:rPr>
              <w:t xml:space="preserve">, </w:t>
            </w:r>
            <w:r w:rsidR="00236F71" w:rsidRPr="00587446">
              <w:rPr>
                <w:sz w:val="21"/>
                <w:szCs w:val="21"/>
              </w:rPr>
              <w:t>2010-2011</w:t>
            </w:r>
            <w:r w:rsidRPr="00587446">
              <w:rPr>
                <w:b/>
                <w:sz w:val="21"/>
                <w:szCs w:val="21"/>
              </w:rPr>
              <w:t xml:space="preserve">: </w:t>
            </w:r>
            <w:r w:rsidR="00C02FB1" w:rsidRPr="00587446">
              <w:rPr>
                <w:sz w:val="21"/>
                <w:szCs w:val="21"/>
              </w:rPr>
              <w:t>q</w:t>
            </w:r>
            <w:r w:rsidRPr="00587446">
              <w:rPr>
                <w:sz w:val="21"/>
                <w:szCs w:val="21"/>
              </w:rPr>
              <w:t xml:space="preserve">ualified for </w:t>
            </w:r>
            <w:proofErr w:type="spellStart"/>
            <w:r w:rsidRPr="00587446">
              <w:rPr>
                <w:sz w:val="21"/>
                <w:szCs w:val="21"/>
              </w:rPr>
              <w:t>KingCo</w:t>
            </w:r>
            <w:proofErr w:type="spellEnd"/>
            <w:r w:rsidRPr="00587446">
              <w:rPr>
                <w:sz w:val="21"/>
                <w:szCs w:val="21"/>
              </w:rPr>
              <w:t xml:space="preserve"> (County) Championships twice.</w:t>
            </w:r>
          </w:p>
          <w:p w14:paraId="0F4A2E6E" w14:textId="77777777" w:rsidR="009A57A1" w:rsidRPr="00587446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Model United Nations, </w:t>
            </w:r>
            <w:r w:rsidRPr="00587446">
              <w:rPr>
                <w:sz w:val="21"/>
                <w:szCs w:val="21"/>
              </w:rPr>
              <w:t>Fall</w:t>
            </w:r>
            <w:r w:rsidRPr="00587446">
              <w:rPr>
                <w:b/>
                <w:sz w:val="21"/>
                <w:szCs w:val="21"/>
              </w:rPr>
              <w:t xml:space="preserve"> </w:t>
            </w:r>
            <w:r w:rsidRPr="00587446">
              <w:rPr>
                <w:sz w:val="21"/>
                <w:szCs w:val="21"/>
              </w:rPr>
              <w:t>2010</w:t>
            </w:r>
            <w:r w:rsidRPr="00587446">
              <w:rPr>
                <w:b/>
                <w:sz w:val="21"/>
                <w:szCs w:val="21"/>
              </w:rPr>
              <w:t xml:space="preserve">: </w:t>
            </w:r>
            <w:r w:rsidR="00C02FB1" w:rsidRPr="00587446">
              <w:rPr>
                <w:sz w:val="21"/>
                <w:szCs w:val="21"/>
              </w:rPr>
              <w:t>h</w:t>
            </w:r>
            <w:r w:rsidRPr="00587446">
              <w:rPr>
                <w:sz w:val="21"/>
                <w:szCs w:val="21"/>
              </w:rPr>
              <w:t>onorable mention at VIKMUN.</w:t>
            </w:r>
          </w:p>
          <w:p w14:paraId="11BA1BF2" w14:textId="7AE6B458" w:rsidR="009A57A1" w:rsidRPr="00587446" w:rsidRDefault="00C0412A" w:rsidP="002828FD">
            <w:pPr>
              <w:pStyle w:val="ListParagraph"/>
              <w:numPr>
                <w:ilvl w:val="0"/>
                <w:numId w:val="4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Competitive Artistic Gymnastics, </w:t>
            </w:r>
            <w:r w:rsidRPr="00587446">
              <w:rPr>
                <w:sz w:val="21"/>
                <w:szCs w:val="21"/>
              </w:rPr>
              <w:t>2001-2009</w:t>
            </w:r>
            <w:r w:rsidR="006870A0" w:rsidRPr="00587446">
              <w:rPr>
                <w:b/>
                <w:sz w:val="21"/>
                <w:szCs w:val="21"/>
              </w:rPr>
              <w:t>.</w:t>
            </w:r>
          </w:p>
        </w:tc>
      </w:tr>
      <w:tr w:rsidR="008E508A" w:rsidRPr="00A9195A" w14:paraId="50279B72" w14:textId="77777777" w:rsidTr="00587446">
        <w:trPr>
          <w:trHeight w:val="883"/>
          <w:jc w:val="center"/>
        </w:trPr>
        <w:tc>
          <w:tcPr>
            <w:tcW w:w="2409" w:type="dxa"/>
          </w:tcPr>
          <w:p w14:paraId="13AEA838" w14:textId="4A28E857" w:rsidR="0026342C" w:rsidRPr="00587446" w:rsidRDefault="00C0412A" w:rsidP="00F46DBA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Hobbies</w:t>
            </w:r>
          </w:p>
        </w:tc>
        <w:tc>
          <w:tcPr>
            <w:tcW w:w="8405" w:type="dxa"/>
          </w:tcPr>
          <w:p w14:paraId="2E78176E" w14:textId="7E12EE6D" w:rsidR="0026342C" w:rsidRPr="00587446" w:rsidRDefault="006870A0" w:rsidP="00597D71">
            <w:p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 xml:space="preserve">The </w:t>
            </w:r>
            <w:r w:rsidR="00DF236E" w:rsidRPr="00587446">
              <w:rPr>
                <w:sz w:val="21"/>
                <w:szCs w:val="21"/>
              </w:rPr>
              <w:t>Daily Show</w:t>
            </w:r>
            <w:r w:rsidR="00322E09" w:rsidRPr="00587446">
              <w:rPr>
                <w:sz w:val="21"/>
                <w:szCs w:val="21"/>
              </w:rPr>
              <w:t>,</w:t>
            </w:r>
            <w:r w:rsidRPr="00587446">
              <w:rPr>
                <w:sz w:val="21"/>
                <w:szCs w:val="21"/>
              </w:rPr>
              <w:t xml:space="preserve"> </w:t>
            </w:r>
            <w:r w:rsidR="00DF236E" w:rsidRPr="00587446">
              <w:rPr>
                <w:sz w:val="21"/>
                <w:szCs w:val="21"/>
              </w:rPr>
              <w:t>Modern Family</w:t>
            </w:r>
            <w:r w:rsidR="007F510A" w:rsidRPr="00587446">
              <w:rPr>
                <w:sz w:val="21"/>
                <w:szCs w:val="21"/>
              </w:rPr>
              <w:t>,</w:t>
            </w:r>
            <w:r w:rsidR="001D2B7E" w:rsidRPr="00587446">
              <w:rPr>
                <w:sz w:val="21"/>
                <w:szCs w:val="21"/>
              </w:rPr>
              <w:t xml:space="preserve"> NPR</w:t>
            </w:r>
            <w:r w:rsidRPr="00587446">
              <w:rPr>
                <w:sz w:val="21"/>
                <w:szCs w:val="21"/>
              </w:rPr>
              <w:t xml:space="preserve"> (</w:t>
            </w:r>
            <w:proofErr w:type="spellStart"/>
            <w:r w:rsidR="001D2B7E" w:rsidRPr="00587446">
              <w:rPr>
                <w:sz w:val="21"/>
                <w:szCs w:val="21"/>
              </w:rPr>
              <w:t>RadioLab</w:t>
            </w:r>
            <w:proofErr w:type="spellEnd"/>
            <w:r w:rsidRPr="00587446">
              <w:rPr>
                <w:sz w:val="21"/>
                <w:szCs w:val="21"/>
              </w:rPr>
              <w:t>)</w:t>
            </w:r>
            <w:r w:rsidR="00576D80" w:rsidRPr="00587446">
              <w:rPr>
                <w:sz w:val="21"/>
                <w:szCs w:val="21"/>
              </w:rPr>
              <w:t>,</w:t>
            </w:r>
            <w:r w:rsidR="00784AC3" w:rsidRPr="00587446">
              <w:rPr>
                <w:sz w:val="21"/>
                <w:szCs w:val="21"/>
              </w:rPr>
              <w:t xml:space="preserve"> Reading (especially science/engineering related non-fiction</w:t>
            </w:r>
            <w:r w:rsidRPr="00587446">
              <w:rPr>
                <w:sz w:val="21"/>
                <w:szCs w:val="21"/>
              </w:rPr>
              <w:t xml:space="preserve">, e.g., </w:t>
            </w:r>
            <w:r w:rsidR="00784AC3" w:rsidRPr="00587446">
              <w:rPr>
                <w:i/>
                <w:sz w:val="21"/>
                <w:szCs w:val="21"/>
              </w:rPr>
              <w:t>The Disappearing</w:t>
            </w:r>
            <w:r w:rsidR="00784AC3" w:rsidRPr="00587446">
              <w:rPr>
                <w:sz w:val="21"/>
                <w:szCs w:val="21"/>
              </w:rPr>
              <w:t xml:space="preserve"> </w:t>
            </w:r>
            <w:r w:rsidR="00784AC3" w:rsidRPr="00587446">
              <w:rPr>
                <w:i/>
                <w:sz w:val="21"/>
                <w:szCs w:val="21"/>
              </w:rPr>
              <w:t>Spoon</w:t>
            </w:r>
            <w:r w:rsidR="00784AC3" w:rsidRPr="00587446">
              <w:rPr>
                <w:sz w:val="21"/>
                <w:szCs w:val="21"/>
              </w:rPr>
              <w:t xml:space="preserve"> and </w:t>
            </w:r>
            <w:r w:rsidR="00784AC3" w:rsidRPr="00587446">
              <w:rPr>
                <w:i/>
                <w:sz w:val="21"/>
                <w:szCs w:val="21"/>
              </w:rPr>
              <w:t>Blink</w:t>
            </w:r>
            <w:r w:rsidR="00784AC3" w:rsidRPr="00587446">
              <w:rPr>
                <w:sz w:val="21"/>
                <w:szCs w:val="21"/>
              </w:rPr>
              <w:t>)</w:t>
            </w:r>
            <w:r w:rsidR="00597D71" w:rsidRPr="00587446">
              <w:rPr>
                <w:sz w:val="21"/>
                <w:szCs w:val="21"/>
              </w:rPr>
              <w:t>,</w:t>
            </w:r>
            <w:r w:rsidR="00CB7C2B" w:rsidRPr="00587446">
              <w:rPr>
                <w:sz w:val="21"/>
                <w:szCs w:val="21"/>
              </w:rPr>
              <w:t xml:space="preserve"> Photography</w:t>
            </w:r>
            <w:r w:rsidR="00597D71" w:rsidRPr="00587446">
              <w:rPr>
                <w:sz w:val="21"/>
                <w:szCs w:val="21"/>
              </w:rPr>
              <w:t>, PC and Wii games</w:t>
            </w:r>
          </w:p>
        </w:tc>
      </w:tr>
    </w:tbl>
    <w:p w14:paraId="3E6AAEFD" w14:textId="4DFE359C" w:rsidR="00855291" w:rsidRPr="00855291" w:rsidRDefault="00855291" w:rsidP="006870A0"/>
    <w:sectPr w:rsidR="00855291" w:rsidRPr="00855291" w:rsidSect="00587446">
      <w:headerReference w:type="first" r:id="rId12"/>
      <w:pgSz w:w="12240" w:h="15840"/>
      <w:pgMar w:top="1080" w:right="1080" w:bottom="1080" w:left="1080" w:header="965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B6CE9" w14:textId="77777777" w:rsidR="008E61E1" w:rsidRDefault="008E61E1">
      <w:r>
        <w:separator/>
      </w:r>
    </w:p>
  </w:endnote>
  <w:endnote w:type="continuationSeparator" w:id="0">
    <w:p w14:paraId="19F63A1F" w14:textId="77777777" w:rsidR="008E61E1" w:rsidRDefault="008E6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F9863" w14:textId="77777777" w:rsidR="008E61E1" w:rsidRDefault="008E61E1">
      <w:r>
        <w:separator/>
      </w:r>
    </w:p>
  </w:footnote>
  <w:footnote w:type="continuationSeparator" w:id="0">
    <w:p w14:paraId="23B3F390" w14:textId="77777777" w:rsidR="008E61E1" w:rsidRDefault="008E61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B1081" w14:textId="77777777" w:rsidR="008E61E1" w:rsidRDefault="008E61E1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681"/>
    <w:multiLevelType w:val="hybridMultilevel"/>
    <w:tmpl w:val="FB1ACFC8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">
    <w:nsid w:val="06786459"/>
    <w:multiLevelType w:val="hybridMultilevel"/>
    <w:tmpl w:val="5906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00B92"/>
    <w:multiLevelType w:val="hybridMultilevel"/>
    <w:tmpl w:val="0E96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E2F82"/>
    <w:multiLevelType w:val="hybridMultilevel"/>
    <w:tmpl w:val="AF3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B38B9"/>
    <w:multiLevelType w:val="hybridMultilevel"/>
    <w:tmpl w:val="B214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B7E4B"/>
    <w:multiLevelType w:val="hybridMultilevel"/>
    <w:tmpl w:val="AD52BBB8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6">
    <w:nsid w:val="0D0D5B6A"/>
    <w:multiLevelType w:val="hybridMultilevel"/>
    <w:tmpl w:val="6E80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A7842"/>
    <w:multiLevelType w:val="hybridMultilevel"/>
    <w:tmpl w:val="C094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942B0A"/>
    <w:multiLevelType w:val="hybridMultilevel"/>
    <w:tmpl w:val="B99A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185F43"/>
    <w:multiLevelType w:val="hybridMultilevel"/>
    <w:tmpl w:val="B966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982010"/>
    <w:multiLevelType w:val="hybridMultilevel"/>
    <w:tmpl w:val="AD842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367E9"/>
    <w:multiLevelType w:val="hybridMultilevel"/>
    <w:tmpl w:val="4E78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992695"/>
    <w:multiLevelType w:val="hybridMultilevel"/>
    <w:tmpl w:val="AEE2A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BC20C51"/>
    <w:multiLevelType w:val="hybridMultilevel"/>
    <w:tmpl w:val="44B6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56345A"/>
    <w:multiLevelType w:val="hybridMultilevel"/>
    <w:tmpl w:val="41467E56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5">
    <w:nsid w:val="1E2E7076"/>
    <w:multiLevelType w:val="hybridMultilevel"/>
    <w:tmpl w:val="439A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60426D"/>
    <w:multiLevelType w:val="singleLevel"/>
    <w:tmpl w:val="01323A60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21754A71"/>
    <w:multiLevelType w:val="singleLevel"/>
    <w:tmpl w:val="1AF22D4C"/>
    <w:lvl w:ilvl="0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</w:abstractNum>
  <w:abstractNum w:abstractNumId="18">
    <w:nsid w:val="23B2277D"/>
    <w:multiLevelType w:val="hybridMultilevel"/>
    <w:tmpl w:val="5038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59606F"/>
    <w:multiLevelType w:val="hybridMultilevel"/>
    <w:tmpl w:val="BC8C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3B129A"/>
    <w:multiLevelType w:val="hybridMultilevel"/>
    <w:tmpl w:val="7D883E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087C6E"/>
    <w:multiLevelType w:val="hybridMultilevel"/>
    <w:tmpl w:val="BCD6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F300E3"/>
    <w:multiLevelType w:val="hybridMultilevel"/>
    <w:tmpl w:val="6964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207623"/>
    <w:multiLevelType w:val="hybridMultilevel"/>
    <w:tmpl w:val="0106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D514B6"/>
    <w:multiLevelType w:val="hybridMultilevel"/>
    <w:tmpl w:val="9066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82080B"/>
    <w:multiLevelType w:val="hybridMultilevel"/>
    <w:tmpl w:val="94E8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D441B3"/>
    <w:multiLevelType w:val="hybridMultilevel"/>
    <w:tmpl w:val="4A68D0F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4115121A"/>
    <w:multiLevelType w:val="hybridMultilevel"/>
    <w:tmpl w:val="21EC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E81BE9"/>
    <w:multiLevelType w:val="hybridMultilevel"/>
    <w:tmpl w:val="CF7C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215FC0"/>
    <w:multiLevelType w:val="hybridMultilevel"/>
    <w:tmpl w:val="94C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B73A87"/>
    <w:multiLevelType w:val="hybridMultilevel"/>
    <w:tmpl w:val="F9AE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DA71B8"/>
    <w:multiLevelType w:val="hybridMultilevel"/>
    <w:tmpl w:val="C014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586BD0"/>
    <w:multiLevelType w:val="hybridMultilevel"/>
    <w:tmpl w:val="9D2E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CD5945"/>
    <w:multiLevelType w:val="hybridMultilevel"/>
    <w:tmpl w:val="08F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B63077"/>
    <w:multiLevelType w:val="hybridMultilevel"/>
    <w:tmpl w:val="0E9A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CD5B7D"/>
    <w:multiLevelType w:val="hybridMultilevel"/>
    <w:tmpl w:val="4C5C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104629"/>
    <w:multiLevelType w:val="hybridMultilevel"/>
    <w:tmpl w:val="CEE6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032064"/>
    <w:multiLevelType w:val="hybridMultilevel"/>
    <w:tmpl w:val="87E2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D66DF9"/>
    <w:multiLevelType w:val="hybridMultilevel"/>
    <w:tmpl w:val="59B4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2413E1"/>
    <w:multiLevelType w:val="hybridMultilevel"/>
    <w:tmpl w:val="9A821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514C03"/>
    <w:multiLevelType w:val="hybridMultilevel"/>
    <w:tmpl w:val="B4B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340F84"/>
    <w:multiLevelType w:val="hybridMultilevel"/>
    <w:tmpl w:val="F922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6F6881"/>
    <w:multiLevelType w:val="hybridMultilevel"/>
    <w:tmpl w:val="924E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1D50AD"/>
    <w:multiLevelType w:val="hybridMultilevel"/>
    <w:tmpl w:val="E152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D36563"/>
    <w:multiLevelType w:val="hybridMultilevel"/>
    <w:tmpl w:val="834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5E643B"/>
    <w:multiLevelType w:val="hybridMultilevel"/>
    <w:tmpl w:val="D11A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952AFF"/>
    <w:multiLevelType w:val="hybridMultilevel"/>
    <w:tmpl w:val="BBC2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AD644F"/>
    <w:multiLevelType w:val="hybridMultilevel"/>
    <w:tmpl w:val="ED4E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B434AB"/>
    <w:multiLevelType w:val="hybridMultilevel"/>
    <w:tmpl w:val="9D88E1B6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49">
    <w:nsid w:val="7F5942AC"/>
    <w:multiLevelType w:val="hybridMultilevel"/>
    <w:tmpl w:val="0DC833E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20"/>
  </w:num>
  <w:num w:numId="4">
    <w:abstractNumId w:val="40"/>
  </w:num>
  <w:num w:numId="5">
    <w:abstractNumId w:val="47"/>
  </w:num>
  <w:num w:numId="6">
    <w:abstractNumId w:val="32"/>
  </w:num>
  <w:num w:numId="7">
    <w:abstractNumId w:val="38"/>
  </w:num>
  <w:num w:numId="8">
    <w:abstractNumId w:val="8"/>
  </w:num>
  <w:num w:numId="9">
    <w:abstractNumId w:val="27"/>
  </w:num>
  <w:num w:numId="10">
    <w:abstractNumId w:val="1"/>
  </w:num>
  <w:num w:numId="11">
    <w:abstractNumId w:val="19"/>
  </w:num>
  <w:num w:numId="12">
    <w:abstractNumId w:val="29"/>
  </w:num>
  <w:num w:numId="13">
    <w:abstractNumId w:val="21"/>
  </w:num>
  <w:num w:numId="14">
    <w:abstractNumId w:val="11"/>
  </w:num>
  <w:num w:numId="15">
    <w:abstractNumId w:val="15"/>
  </w:num>
  <w:num w:numId="16">
    <w:abstractNumId w:val="36"/>
  </w:num>
  <w:num w:numId="17">
    <w:abstractNumId w:val="37"/>
  </w:num>
  <w:num w:numId="18">
    <w:abstractNumId w:val="9"/>
  </w:num>
  <w:num w:numId="19">
    <w:abstractNumId w:val="45"/>
  </w:num>
  <w:num w:numId="20">
    <w:abstractNumId w:val="24"/>
  </w:num>
  <w:num w:numId="21">
    <w:abstractNumId w:val="39"/>
  </w:num>
  <w:num w:numId="22">
    <w:abstractNumId w:val="7"/>
  </w:num>
  <w:num w:numId="23">
    <w:abstractNumId w:val="18"/>
  </w:num>
  <w:num w:numId="24">
    <w:abstractNumId w:val="44"/>
  </w:num>
  <w:num w:numId="25">
    <w:abstractNumId w:val="25"/>
  </w:num>
  <w:num w:numId="26">
    <w:abstractNumId w:val="28"/>
  </w:num>
  <w:num w:numId="27">
    <w:abstractNumId w:val="30"/>
  </w:num>
  <w:num w:numId="28">
    <w:abstractNumId w:val="41"/>
  </w:num>
  <w:num w:numId="29">
    <w:abstractNumId w:val="31"/>
  </w:num>
  <w:num w:numId="30">
    <w:abstractNumId w:val="10"/>
  </w:num>
  <w:num w:numId="31">
    <w:abstractNumId w:val="23"/>
  </w:num>
  <w:num w:numId="32">
    <w:abstractNumId w:val="3"/>
  </w:num>
  <w:num w:numId="33">
    <w:abstractNumId w:val="46"/>
  </w:num>
  <w:num w:numId="34">
    <w:abstractNumId w:val="5"/>
  </w:num>
  <w:num w:numId="35">
    <w:abstractNumId w:val="48"/>
  </w:num>
  <w:num w:numId="36">
    <w:abstractNumId w:val="0"/>
  </w:num>
  <w:num w:numId="37">
    <w:abstractNumId w:val="14"/>
  </w:num>
  <w:num w:numId="38">
    <w:abstractNumId w:val="6"/>
  </w:num>
  <w:num w:numId="39">
    <w:abstractNumId w:val="4"/>
  </w:num>
  <w:num w:numId="40">
    <w:abstractNumId w:val="12"/>
  </w:num>
  <w:num w:numId="41">
    <w:abstractNumId w:val="22"/>
  </w:num>
  <w:num w:numId="42">
    <w:abstractNumId w:val="2"/>
  </w:num>
  <w:num w:numId="43">
    <w:abstractNumId w:val="35"/>
  </w:num>
  <w:num w:numId="44">
    <w:abstractNumId w:val="49"/>
  </w:num>
  <w:num w:numId="45">
    <w:abstractNumId w:val="33"/>
  </w:num>
  <w:num w:numId="46">
    <w:abstractNumId w:val="34"/>
  </w:num>
  <w:num w:numId="47">
    <w:abstractNumId w:val="26"/>
  </w:num>
  <w:num w:numId="48">
    <w:abstractNumId w:val="42"/>
  </w:num>
  <w:num w:numId="49">
    <w:abstractNumId w:val="13"/>
  </w:num>
  <w:num w:numId="50">
    <w:abstractNumId w:val="4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EC"/>
    <w:rsid w:val="00000A07"/>
    <w:rsid w:val="000023F9"/>
    <w:rsid w:val="00003C64"/>
    <w:rsid w:val="00004ECB"/>
    <w:rsid w:val="000055B1"/>
    <w:rsid w:val="00006B1E"/>
    <w:rsid w:val="0000713F"/>
    <w:rsid w:val="00010A87"/>
    <w:rsid w:val="00011043"/>
    <w:rsid w:val="0001112E"/>
    <w:rsid w:val="00016983"/>
    <w:rsid w:val="00017AE0"/>
    <w:rsid w:val="000200C2"/>
    <w:rsid w:val="000202FE"/>
    <w:rsid w:val="00023221"/>
    <w:rsid w:val="00023A7F"/>
    <w:rsid w:val="00023DF8"/>
    <w:rsid w:val="0002416B"/>
    <w:rsid w:val="00025781"/>
    <w:rsid w:val="0002763C"/>
    <w:rsid w:val="00030F2F"/>
    <w:rsid w:val="00031B4A"/>
    <w:rsid w:val="000321A3"/>
    <w:rsid w:val="0003268F"/>
    <w:rsid w:val="0003279F"/>
    <w:rsid w:val="000329F4"/>
    <w:rsid w:val="00032CBF"/>
    <w:rsid w:val="00033616"/>
    <w:rsid w:val="000346B5"/>
    <w:rsid w:val="00034F71"/>
    <w:rsid w:val="00035079"/>
    <w:rsid w:val="00035D7A"/>
    <w:rsid w:val="00035DD9"/>
    <w:rsid w:val="00035F15"/>
    <w:rsid w:val="00036261"/>
    <w:rsid w:val="00036F52"/>
    <w:rsid w:val="000402F3"/>
    <w:rsid w:val="000412D0"/>
    <w:rsid w:val="00041541"/>
    <w:rsid w:val="00041951"/>
    <w:rsid w:val="00041B14"/>
    <w:rsid w:val="00041ED5"/>
    <w:rsid w:val="00043202"/>
    <w:rsid w:val="000458A1"/>
    <w:rsid w:val="000458CB"/>
    <w:rsid w:val="00046704"/>
    <w:rsid w:val="00050F59"/>
    <w:rsid w:val="00051BED"/>
    <w:rsid w:val="00052263"/>
    <w:rsid w:val="00052BF2"/>
    <w:rsid w:val="00052C9D"/>
    <w:rsid w:val="00053434"/>
    <w:rsid w:val="0005453E"/>
    <w:rsid w:val="00054B7E"/>
    <w:rsid w:val="00054BB5"/>
    <w:rsid w:val="00055CE8"/>
    <w:rsid w:val="00055D5D"/>
    <w:rsid w:val="00056646"/>
    <w:rsid w:val="00056F2C"/>
    <w:rsid w:val="00057797"/>
    <w:rsid w:val="000577AE"/>
    <w:rsid w:val="00057F9F"/>
    <w:rsid w:val="00057FDF"/>
    <w:rsid w:val="00060071"/>
    <w:rsid w:val="00060B04"/>
    <w:rsid w:val="00063272"/>
    <w:rsid w:val="00064129"/>
    <w:rsid w:val="00064538"/>
    <w:rsid w:val="00064C80"/>
    <w:rsid w:val="00065359"/>
    <w:rsid w:val="00065E06"/>
    <w:rsid w:val="00066176"/>
    <w:rsid w:val="000664AB"/>
    <w:rsid w:val="000664E5"/>
    <w:rsid w:val="000668C3"/>
    <w:rsid w:val="00066923"/>
    <w:rsid w:val="00066B81"/>
    <w:rsid w:val="00070487"/>
    <w:rsid w:val="00070FF5"/>
    <w:rsid w:val="00071579"/>
    <w:rsid w:val="000734C4"/>
    <w:rsid w:val="00073808"/>
    <w:rsid w:val="000738F2"/>
    <w:rsid w:val="000740FA"/>
    <w:rsid w:val="00074E6E"/>
    <w:rsid w:val="0007693D"/>
    <w:rsid w:val="00076BE2"/>
    <w:rsid w:val="00076F40"/>
    <w:rsid w:val="00080D1B"/>
    <w:rsid w:val="000834E1"/>
    <w:rsid w:val="00084738"/>
    <w:rsid w:val="0008660A"/>
    <w:rsid w:val="00090530"/>
    <w:rsid w:val="00091E1E"/>
    <w:rsid w:val="00091E33"/>
    <w:rsid w:val="0009297A"/>
    <w:rsid w:val="00092CCA"/>
    <w:rsid w:val="000949BF"/>
    <w:rsid w:val="000955A5"/>
    <w:rsid w:val="00095796"/>
    <w:rsid w:val="00096A26"/>
    <w:rsid w:val="00096DE4"/>
    <w:rsid w:val="0009758E"/>
    <w:rsid w:val="000975CF"/>
    <w:rsid w:val="000A0CC2"/>
    <w:rsid w:val="000A10FA"/>
    <w:rsid w:val="000A2B61"/>
    <w:rsid w:val="000A3088"/>
    <w:rsid w:val="000A3804"/>
    <w:rsid w:val="000A3F8F"/>
    <w:rsid w:val="000A50E0"/>
    <w:rsid w:val="000A61B6"/>
    <w:rsid w:val="000A6398"/>
    <w:rsid w:val="000A6FCC"/>
    <w:rsid w:val="000A7743"/>
    <w:rsid w:val="000B0124"/>
    <w:rsid w:val="000B1D0D"/>
    <w:rsid w:val="000B2438"/>
    <w:rsid w:val="000B284C"/>
    <w:rsid w:val="000B38E9"/>
    <w:rsid w:val="000B3C72"/>
    <w:rsid w:val="000B3F7E"/>
    <w:rsid w:val="000B4C3E"/>
    <w:rsid w:val="000B59CE"/>
    <w:rsid w:val="000B669E"/>
    <w:rsid w:val="000B6C95"/>
    <w:rsid w:val="000C14E4"/>
    <w:rsid w:val="000C1529"/>
    <w:rsid w:val="000C172F"/>
    <w:rsid w:val="000C2B01"/>
    <w:rsid w:val="000C353A"/>
    <w:rsid w:val="000C3617"/>
    <w:rsid w:val="000C3768"/>
    <w:rsid w:val="000C3AEE"/>
    <w:rsid w:val="000C45C9"/>
    <w:rsid w:val="000C4F7A"/>
    <w:rsid w:val="000C557E"/>
    <w:rsid w:val="000C6FCB"/>
    <w:rsid w:val="000C71AE"/>
    <w:rsid w:val="000C7D8E"/>
    <w:rsid w:val="000D0671"/>
    <w:rsid w:val="000D0F9D"/>
    <w:rsid w:val="000D14F1"/>
    <w:rsid w:val="000D226F"/>
    <w:rsid w:val="000D28FA"/>
    <w:rsid w:val="000D51CB"/>
    <w:rsid w:val="000D7CAF"/>
    <w:rsid w:val="000D7CC2"/>
    <w:rsid w:val="000E162F"/>
    <w:rsid w:val="000E1753"/>
    <w:rsid w:val="000E3726"/>
    <w:rsid w:val="000E393B"/>
    <w:rsid w:val="000E40F7"/>
    <w:rsid w:val="000E4900"/>
    <w:rsid w:val="000E701D"/>
    <w:rsid w:val="000E7BB1"/>
    <w:rsid w:val="000E7CAB"/>
    <w:rsid w:val="000F0D91"/>
    <w:rsid w:val="000F390F"/>
    <w:rsid w:val="000F3AAC"/>
    <w:rsid w:val="000F42D8"/>
    <w:rsid w:val="000F44DA"/>
    <w:rsid w:val="000F4847"/>
    <w:rsid w:val="000F6F78"/>
    <w:rsid w:val="000F78FE"/>
    <w:rsid w:val="00100827"/>
    <w:rsid w:val="00100A6B"/>
    <w:rsid w:val="001020C1"/>
    <w:rsid w:val="00102593"/>
    <w:rsid w:val="00102BFE"/>
    <w:rsid w:val="00103F59"/>
    <w:rsid w:val="00106462"/>
    <w:rsid w:val="00106DAC"/>
    <w:rsid w:val="00106F4F"/>
    <w:rsid w:val="001072B0"/>
    <w:rsid w:val="0010774A"/>
    <w:rsid w:val="00107A19"/>
    <w:rsid w:val="00107B16"/>
    <w:rsid w:val="00110911"/>
    <w:rsid w:val="001110D5"/>
    <w:rsid w:val="001117CD"/>
    <w:rsid w:val="00111871"/>
    <w:rsid w:val="00113A51"/>
    <w:rsid w:val="00113C88"/>
    <w:rsid w:val="00113FFE"/>
    <w:rsid w:val="001148C5"/>
    <w:rsid w:val="00115953"/>
    <w:rsid w:val="001164DC"/>
    <w:rsid w:val="00117841"/>
    <w:rsid w:val="00117B56"/>
    <w:rsid w:val="001201B1"/>
    <w:rsid w:val="0012126A"/>
    <w:rsid w:val="001213E8"/>
    <w:rsid w:val="00122065"/>
    <w:rsid w:val="00122114"/>
    <w:rsid w:val="0012251D"/>
    <w:rsid w:val="001225DE"/>
    <w:rsid w:val="0012472D"/>
    <w:rsid w:val="001255D5"/>
    <w:rsid w:val="00126480"/>
    <w:rsid w:val="0012693E"/>
    <w:rsid w:val="00133D73"/>
    <w:rsid w:val="00133EB8"/>
    <w:rsid w:val="001352B6"/>
    <w:rsid w:val="001353A9"/>
    <w:rsid w:val="00135AEB"/>
    <w:rsid w:val="00135F89"/>
    <w:rsid w:val="00136B18"/>
    <w:rsid w:val="00140261"/>
    <w:rsid w:val="00140943"/>
    <w:rsid w:val="0014154C"/>
    <w:rsid w:val="00141A93"/>
    <w:rsid w:val="00141DE1"/>
    <w:rsid w:val="00141F2D"/>
    <w:rsid w:val="001424A8"/>
    <w:rsid w:val="001424E0"/>
    <w:rsid w:val="001427CD"/>
    <w:rsid w:val="00142ACC"/>
    <w:rsid w:val="001437AC"/>
    <w:rsid w:val="00145A1B"/>
    <w:rsid w:val="00145DC5"/>
    <w:rsid w:val="001465F2"/>
    <w:rsid w:val="00146E1A"/>
    <w:rsid w:val="00147A23"/>
    <w:rsid w:val="001511C1"/>
    <w:rsid w:val="001512DE"/>
    <w:rsid w:val="00151BF5"/>
    <w:rsid w:val="0015403E"/>
    <w:rsid w:val="00154287"/>
    <w:rsid w:val="001549D1"/>
    <w:rsid w:val="0015512D"/>
    <w:rsid w:val="001552D6"/>
    <w:rsid w:val="00155385"/>
    <w:rsid w:val="0015546E"/>
    <w:rsid w:val="00157A55"/>
    <w:rsid w:val="00160914"/>
    <w:rsid w:val="00161F54"/>
    <w:rsid w:val="001624CD"/>
    <w:rsid w:val="001625FA"/>
    <w:rsid w:val="001633D9"/>
    <w:rsid w:val="00165387"/>
    <w:rsid w:val="00165474"/>
    <w:rsid w:val="00165B21"/>
    <w:rsid w:val="0016757B"/>
    <w:rsid w:val="00167792"/>
    <w:rsid w:val="00167922"/>
    <w:rsid w:val="001705FD"/>
    <w:rsid w:val="00171035"/>
    <w:rsid w:val="001718DA"/>
    <w:rsid w:val="00171D74"/>
    <w:rsid w:val="00173A8E"/>
    <w:rsid w:val="00174EC8"/>
    <w:rsid w:val="001751DE"/>
    <w:rsid w:val="0017552D"/>
    <w:rsid w:val="00176300"/>
    <w:rsid w:val="00176485"/>
    <w:rsid w:val="00177375"/>
    <w:rsid w:val="00184644"/>
    <w:rsid w:val="00185635"/>
    <w:rsid w:val="001872B6"/>
    <w:rsid w:val="001909AE"/>
    <w:rsid w:val="00190B68"/>
    <w:rsid w:val="00191FB0"/>
    <w:rsid w:val="00192047"/>
    <w:rsid w:val="00192B08"/>
    <w:rsid w:val="001930E5"/>
    <w:rsid w:val="00193299"/>
    <w:rsid w:val="00194170"/>
    <w:rsid w:val="00194202"/>
    <w:rsid w:val="00194319"/>
    <w:rsid w:val="00194E77"/>
    <w:rsid w:val="001966F1"/>
    <w:rsid w:val="00196E8E"/>
    <w:rsid w:val="001A0377"/>
    <w:rsid w:val="001A056C"/>
    <w:rsid w:val="001A0E4E"/>
    <w:rsid w:val="001A16D9"/>
    <w:rsid w:val="001A3F05"/>
    <w:rsid w:val="001A5A27"/>
    <w:rsid w:val="001A6556"/>
    <w:rsid w:val="001A66E3"/>
    <w:rsid w:val="001A6B03"/>
    <w:rsid w:val="001A7F56"/>
    <w:rsid w:val="001B0534"/>
    <w:rsid w:val="001B0584"/>
    <w:rsid w:val="001B05D3"/>
    <w:rsid w:val="001B1DC0"/>
    <w:rsid w:val="001B3D9C"/>
    <w:rsid w:val="001B4835"/>
    <w:rsid w:val="001B691F"/>
    <w:rsid w:val="001C01B2"/>
    <w:rsid w:val="001C021E"/>
    <w:rsid w:val="001C2145"/>
    <w:rsid w:val="001C22AC"/>
    <w:rsid w:val="001C2BFB"/>
    <w:rsid w:val="001C30E8"/>
    <w:rsid w:val="001C45EA"/>
    <w:rsid w:val="001C56A4"/>
    <w:rsid w:val="001C6148"/>
    <w:rsid w:val="001C6F5E"/>
    <w:rsid w:val="001C7073"/>
    <w:rsid w:val="001D0679"/>
    <w:rsid w:val="001D08AC"/>
    <w:rsid w:val="001D0FDC"/>
    <w:rsid w:val="001D1280"/>
    <w:rsid w:val="001D2B7E"/>
    <w:rsid w:val="001D322F"/>
    <w:rsid w:val="001D3429"/>
    <w:rsid w:val="001D36E2"/>
    <w:rsid w:val="001D4579"/>
    <w:rsid w:val="001D4B32"/>
    <w:rsid w:val="001D5309"/>
    <w:rsid w:val="001D5B37"/>
    <w:rsid w:val="001D669F"/>
    <w:rsid w:val="001D6EC5"/>
    <w:rsid w:val="001D72BD"/>
    <w:rsid w:val="001E05AE"/>
    <w:rsid w:val="001E0C4C"/>
    <w:rsid w:val="001E13A1"/>
    <w:rsid w:val="001E2289"/>
    <w:rsid w:val="001E28D8"/>
    <w:rsid w:val="001E2DF7"/>
    <w:rsid w:val="001E3EF9"/>
    <w:rsid w:val="001E477D"/>
    <w:rsid w:val="001E478A"/>
    <w:rsid w:val="001E5FA8"/>
    <w:rsid w:val="001F18D8"/>
    <w:rsid w:val="001F20D7"/>
    <w:rsid w:val="001F350A"/>
    <w:rsid w:val="001F3627"/>
    <w:rsid w:val="001F424F"/>
    <w:rsid w:val="001F479D"/>
    <w:rsid w:val="001F6CFB"/>
    <w:rsid w:val="001F74D8"/>
    <w:rsid w:val="001F76D3"/>
    <w:rsid w:val="001F7B27"/>
    <w:rsid w:val="001F7FBC"/>
    <w:rsid w:val="00200372"/>
    <w:rsid w:val="00201B48"/>
    <w:rsid w:val="00202736"/>
    <w:rsid w:val="0020363D"/>
    <w:rsid w:val="0020412C"/>
    <w:rsid w:val="00204C36"/>
    <w:rsid w:val="002053DE"/>
    <w:rsid w:val="00206019"/>
    <w:rsid w:val="00207493"/>
    <w:rsid w:val="002074D2"/>
    <w:rsid w:val="002075C7"/>
    <w:rsid w:val="002106A4"/>
    <w:rsid w:val="00211011"/>
    <w:rsid w:val="00211399"/>
    <w:rsid w:val="00214E28"/>
    <w:rsid w:val="00216740"/>
    <w:rsid w:val="00216784"/>
    <w:rsid w:val="00216EFE"/>
    <w:rsid w:val="0021779B"/>
    <w:rsid w:val="002202A0"/>
    <w:rsid w:val="002204A6"/>
    <w:rsid w:val="002219B6"/>
    <w:rsid w:val="00221F2F"/>
    <w:rsid w:val="002222A9"/>
    <w:rsid w:val="00222674"/>
    <w:rsid w:val="00222845"/>
    <w:rsid w:val="002241FB"/>
    <w:rsid w:val="0022485E"/>
    <w:rsid w:val="00224F1C"/>
    <w:rsid w:val="0022524C"/>
    <w:rsid w:val="00225880"/>
    <w:rsid w:val="00227610"/>
    <w:rsid w:val="00231956"/>
    <w:rsid w:val="00233C41"/>
    <w:rsid w:val="00235643"/>
    <w:rsid w:val="002356FD"/>
    <w:rsid w:val="00236064"/>
    <w:rsid w:val="00236F71"/>
    <w:rsid w:val="00240448"/>
    <w:rsid w:val="002412B7"/>
    <w:rsid w:val="00241E81"/>
    <w:rsid w:val="0024274A"/>
    <w:rsid w:val="00243E06"/>
    <w:rsid w:val="0024449B"/>
    <w:rsid w:val="00244D2E"/>
    <w:rsid w:val="002454A5"/>
    <w:rsid w:val="002470FF"/>
    <w:rsid w:val="00247316"/>
    <w:rsid w:val="00250521"/>
    <w:rsid w:val="00254AE2"/>
    <w:rsid w:val="00254D68"/>
    <w:rsid w:val="00255C46"/>
    <w:rsid w:val="0026135E"/>
    <w:rsid w:val="00262C71"/>
    <w:rsid w:val="002630B0"/>
    <w:rsid w:val="0026337D"/>
    <w:rsid w:val="0026342C"/>
    <w:rsid w:val="00264C80"/>
    <w:rsid w:val="00264E94"/>
    <w:rsid w:val="002660A3"/>
    <w:rsid w:val="00266EC7"/>
    <w:rsid w:val="00270A76"/>
    <w:rsid w:val="00270CF6"/>
    <w:rsid w:val="00271546"/>
    <w:rsid w:val="00271A25"/>
    <w:rsid w:val="00271C8F"/>
    <w:rsid w:val="00271E6D"/>
    <w:rsid w:val="00272945"/>
    <w:rsid w:val="002735D5"/>
    <w:rsid w:val="0027450C"/>
    <w:rsid w:val="00275261"/>
    <w:rsid w:val="002758B4"/>
    <w:rsid w:val="00275B7C"/>
    <w:rsid w:val="00275FAD"/>
    <w:rsid w:val="00276D46"/>
    <w:rsid w:val="00282667"/>
    <w:rsid w:val="002828FD"/>
    <w:rsid w:val="002840AA"/>
    <w:rsid w:val="002844B2"/>
    <w:rsid w:val="00284EAD"/>
    <w:rsid w:val="002851FA"/>
    <w:rsid w:val="00286999"/>
    <w:rsid w:val="002908DC"/>
    <w:rsid w:val="002909AB"/>
    <w:rsid w:val="0029123F"/>
    <w:rsid w:val="00292A5E"/>
    <w:rsid w:val="00292CDA"/>
    <w:rsid w:val="002931ED"/>
    <w:rsid w:val="00293424"/>
    <w:rsid w:val="00294605"/>
    <w:rsid w:val="00294D45"/>
    <w:rsid w:val="002971EC"/>
    <w:rsid w:val="002A04E2"/>
    <w:rsid w:val="002A065F"/>
    <w:rsid w:val="002A20D4"/>
    <w:rsid w:val="002A2D7D"/>
    <w:rsid w:val="002A2EA4"/>
    <w:rsid w:val="002A44A9"/>
    <w:rsid w:val="002A4A01"/>
    <w:rsid w:val="002A76AD"/>
    <w:rsid w:val="002B2D0C"/>
    <w:rsid w:val="002B31A7"/>
    <w:rsid w:val="002B37EC"/>
    <w:rsid w:val="002B4F23"/>
    <w:rsid w:val="002B61B2"/>
    <w:rsid w:val="002B6D5C"/>
    <w:rsid w:val="002B71A5"/>
    <w:rsid w:val="002B7853"/>
    <w:rsid w:val="002C0CB0"/>
    <w:rsid w:val="002C0D82"/>
    <w:rsid w:val="002C10BB"/>
    <w:rsid w:val="002C1BF8"/>
    <w:rsid w:val="002C1E93"/>
    <w:rsid w:val="002C1ED0"/>
    <w:rsid w:val="002C2B56"/>
    <w:rsid w:val="002C32A3"/>
    <w:rsid w:val="002C5D72"/>
    <w:rsid w:val="002C720C"/>
    <w:rsid w:val="002D03D6"/>
    <w:rsid w:val="002D08AA"/>
    <w:rsid w:val="002D17F9"/>
    <w:rsid w:val="002D203B"/>
    <w:rsid w:val="002D28EE"/>
    <w:rsid w:val="002D2E82"/>
    <w:rsid w:val="002D3CDF"/>
    <w:rsid w:val="002D56B0"/>
    <w:rsid w:val="002D5EA1"/>
    <w:rsid w:val="002D61EB"/>
    <w:rsid w:val="002D6382"/>
    <w:rsid w:val="002D6D55"/>
    <w:rsid w:val="002D7D87"/>
    <w:rsid w:val="002E0A9A"/>
    <w:rsid w:val="002E20F0"/>
    <w:rsid w:val="002E2D56"/>
    <w:rsid w:val="002E32EC"/>
    <w:rsid w:val="002F05DE"/>
    <w:rsid w:val="002F1500"/>
    <w:rsid w:val="002F1676"/>
    <w:rsid w:val="002F1D01"/>
    <w:rsid w:val="002F2775"/>
    <w:rsid w:val="002F2AE9"/>
    <w:rsid w:val="002F3F0E"/>
    <w:rsid w:val="002F4052"/>
    <w:rsid w:val="002F5864"/>
    <w:rsid w:val="002F590F"/>
    <w:rsid w:val="002F7FCE"/>
    <w:rsid w:val="00301354"/>
    <w:rsid w:val="00301E23"/>
    <w:rsid w:val="00302685"/>
    <w:rsid w:val="003026A0"/>
    <w:rsid w:val="00302C9A"/>
    <w:rsid w:val="00302F73"/>
    <w:rsid w:val="00303787"/>
    <w:rsid w:val="00303BFC"/>
    <w:rsid w:val="00303F7D"/>
    <w:rsid w:val="00304DED"/>
    <w:rsid w:val="00305051"/>
    <w:rsid w:val="003051FE"/>
    <w:rsid w:val="003053FF"/>
    <w:rsid w:val="00305700"/>
    <w:rsid w:val="00305A32"/>
    <w:rsid w:val="00306793"/>
    <w:rsid w:val="00306AA3"/>
    <w:rsid w:val="003101B2"/>
    <w:rsid w:val="0031070C"/>
    <w:rsid w:val="003119C0"/>
    <w:rsid w:val="00312513"/>
    <w:rsid w:val="00312978"/>
    <w:rsid w:val="00312E05"/>
    <w:rsid w:val="00313B60"/>
    <w:rsid w:val="00314002"/>
    <w:rsid w:val="00314855"/>
    <w:rsid w:val="00314A40"/>
    <w:rsid w:val="0031585F"/>
    <w:rsid w:val="00316597"/>
    <w:rsid w:val="003176AA"/>
    <w:rsid w:val="00317812"/>
    <w:rsid w:val="00317853"/>
    <w:rsid w:val="003178E1"/>
    <w:rsid w:val="00317D7D"/>
    <w:rsid w:val="0032218F"/>
    <w:rsid w:val="00322440"/>
    <w:rsid w:val="00322E09"/>
    <w:rsid w:val="00322FE9"/>
    <w:rsid w:val="00325025"/>
    <w:rsid w:val="003258D2"/>
    <w:rsid w:val="00330154"/>
    <w:rsid w:val="00330ABD"/>
    <w:rsid w:val="0033114D"/>
    <w:rsid w:val="003323E3"/>
    <w:rsid w:val="003348C9"/>
    <w:rsid w:val="003350D2"/>
    <w:rsid w:val="0033580C"/>
    <w:rsid w:val="00336AA3"/>
    <w:rsid w:val="003403E3"/>
    <w:rsid w:val="0034052A"/>
    <w:rsid w:val="0034055C"/>
    <w:rsid w:val="003415D5"/>
    <w:rsid w:val="003419DA"/>
    <w:rsid w:val="00341F3C"/>
    <w:rsid w:val="00342580"/>
    <w:rsid w:val="00343A76"/>
    <w:rsid w:val="00344AF5"/>
    <w:rsid w:val="00344C0F"/>
    <w:rsid w:val="00345EBB"/>
    <w:rsid w:val="00346988"/>
    <w:rsid w:val="00347BCF"/>
    <w:rsid w:val="00351C3F"/>
    <w:rsid w:val="003524F6"/>
    <w:rsid w:val="0035284E"/>
    <w:rsid w:val="00352C74"/>
    <w:rsid w:val="00352CD5"/>
    <w:rsid w:val="00353E38"/>
    <w:rsid w:val="00354DC6"/>
    <w:rsid w:val="00355831"/>
    <w:rsid w:val="0035596B"/>
    <w:rsid w:val="00355F1F"/>
    <w:rsid w:val="00356406"/>
    <w:rsid w:val="003567B5"/>
    <w:rsid w:val="00356F01"/>
    <w:rsid w:val="00356FF5"/>
    <w:rsid w:val="00361826"/>
    <w:rsid w:val="00361C7A"/>
    <w:rsid w:val="003637FD"/>
    <w:rsid w:val="00364921"/>
    <w:rsid w:val="00364E3F"/>
    <w:rsid w:val="00365BA9"/>
    <w:rsid w:val="00366144"/>
    <w:rsid w:val="00366FDD"/>
    <w:rsid w:val="003670B1"/>
    <w:rsid w:val="0036736E"/>
    <w:rsid w:val="00367EC9"/>
    <w:rsid w:val="00370143"/>
    <w:rsid w:val="00370577"/>
    <w:rsid w:val="00370752"/>
    <w:rsid w:val="003729A0"/>
    <w:rsid w:val="00372EAB"/>
    <w:rsid w:val="00373374"/>
    <w:rsid w:val="0037476F"/>
    <w:rsid w:val="003757AA"/>
    <w:rsid w:val="00376E29"/>
    <w:rsid w:val="003770B3"/>
    <w:rsid w:val="00381AB3"/>
    <w:rsid w:val="00382713"/>
    <w:rsid w:val="00382787"/>
    <w:rsid w:val="00383DBF"/>
    <w:rsid w:val="003851D3"/>
    <w:rsid w:val="003855CE"/>
    <w:rsid w:val="003859C9"/>
    <w:rsid w:val="0038693F"/>
    <w:rsid w:val="00386B07"/>
    <w:rsid w:val="00387419"/>
    <w:rsid w:val="00387538"/>
    <w:rsid w:val="003901AD"/>
    <w:rsid w:val="00390753"/>
    <w:rsid w:val="00391092"/>
    <w:rsid w:val="00391493"/>
    <w:rsid w:val="003914BA"/>
    <w:rsid w:val="0039166E"/>
    <w:rsid w:val="003918FC"/>
    <w:rsid w:val="00391A59"/>
    <w:rsid w:val="003930AE"/>
    <w:rsid w:val="003930DB"/>
    <w:rsid w:val="00393489"/>
    <w:rsid w:val="003943C2"/>
    <w:rsid w:val="00395A1B"/>
    <w:rsid w:val="00395DD1"/>
    <w:rsid w:val="003A08F2"/>
    <w:rsid w:val="003A0F40"/>
    <w:rsid w:val="003A1D1D"/>
    <w:rsid w:val="003A20EF"/>
    <w:rsid w:val="003A2EB2"/>
    <w:rsid w:val="003A3605"/>
    <w:rsid w:val="003A36F2"/>
    <w:rsid w:val="003A3AEB"/>
    <w:rsid w:val="003A3D35"/>
    <w:rsid w:val="003A6CE1"/>
    <w:rsid w:val="003A79EF"/>
    <w:rsid w:val="003B0B55"/>
    <w:rsid w:val="003B327E"/>
    <w:rsid w:val="003B3EBC"/>
    <w:rsid w:val="003B47D2"/>
    <w:rsid w:val="003B5FFB"/>
    <w:rsid w:val="003B61BA"/>
    <w:rsid w:val="003B66E2"/>
    <w:rsid w:val="003C0372"/>
    <w:rsid w:val="003C0F49"/>
    <w:rsid w:val="003C20FC"/>
    <w:rsid w:val="003C368A"/>
    <w:rsid w:val="003C3807"/>
    <w:rsid w:val="003C38ED"/>
    <w:rsid w:val="003C43B9"/>
    <w:rsid w:val="003C72E2"/>
    <w:rsid w:val="003C7734"/>
    <w:rsid w:val="003D05B9"/>
    <w:rsid w:val="003D34D1"/>
    <w:rsid w:val="003D4B8B"/>
    <w:rsid w:val="003D55FB"/>
    <w:rsid w:val="003D5BFD"/>
    <w:rsid w:val="003D62C0"/>
    <w:rsid w:val="003D7254"/>
    <w:rsid w:val="003D7F41"/>
    <w:rsid w:val="003E00EB"/>
    <w:rsid w:val="003E1239"/>
    <w:rsid w:val="003E1297"/>
    <w:rsid w:val="003E1B7D"/>
    <w:rsid w:val="003E21C2"/>
    <w:rsid w:val="003E2C00"/>
    <w:rsid w:val="003E2D2F"/>
    <w:rsid w:val="003E348B"/>
    <w:rsid w:val="003E401E"/>
    <w:rsid w:val="003E4CC8"/>
    <w:rsid w:val="003E4E52"/>
    <w:rsid w:val="003E52C7"/>
    <w:rsid w:val="003E55C0"/>
    <w:rsid w:val="003E5682"/>
    <w:rsid w:val="003E5E2A"/>
    <w:rsid w:val="003E6CA9"/>
    <w:rsid w:val="003E6FA0"/>
    <w:rsid w:val="003E77D9"/>
    <w:rsid w:val="003F0D71"/>
    <w:rsid w:val="003F27EB"/>
    <w:rsid w:val="003F2BE4"/>
    <w:rsid w:val="003F2F70"/>
    <w:rsid w:val="003F3234"/>
    <w:rsid w:val="003F364F"/>
    <w:rsid w:val="003F3FDE"/>
    <w:rsid w:val="003F492F"/>
    <w:rsid w:val="003F4BFD"/>
    <w:rsid w:val="003F4E62"/>
    <w:rsid w:val="003F4F44"/>
    <w:rsid w:val="003F4F45"/>
    <w:rsid w:val="003F5633"/>
    <w:rsid w:val="003F5989"/>
    <w:rsid w:val="003F720F"/>
    <w:rsid w:val="00402F67"/>
    <w:rsid w:val="00403175"/>
    <w:rsid w:val="0040330E"/>
    <w:rsid w:val="00403381"/>
    <w:rsid w:val="0040408D"/>
    <w:rsid w:val="00404F1E"/>
    <w:rsid w:val="00405944"/>
    <w:rsid w:val="004063FB"/>
    <w:rsid w:val="004071F2"/>
    <w:rsid w:val="00407AEF"/>
    <w:rsid w:val="0041075B"/>
    <w:rsid w:val="00410EF6"/>
    <w:rsid w:val="00412591"/>
    <w:rsid w:val="00412FBB"/>
    <w:rsid w:val="00413941"/>
    <w:rsid w:val="00415129"/>
    <w:rsid w:val="0041640A"/>
    <w:rsid w:val="004165C6"/>
    <w:rsid w:val="00416950"/>
    <w:rsid w:val="00416BAC"/>
    <w:rsid w:val="00416FCA"/>
    <w:rsid w:val="00417E83"/>
    <w:rsid w:val="0042135C"/>
    <w:rsid w:val="0042179A"/>
    <w:rsid w:val="00424432"/>
    <w:rsid w:val="00425BFA"/>
    <w:rsid w:val="00426DB5"/>
    <w:rsid w:val="0043030C"/>
    <w:rsid w:val="00430E5C"/>
    <w:rsid w:val="00430F77"/>
    <w:rsid w:val="004323CB"/>
    <w:rsid w:val="00432777"/>
    <w:rsid w:val="004344BB"/>
    <w:rsid w:val="004358A7"/>
    <w:rsid w:val="0043772B"/>
    <w:rsid w:val="0044167D"/>
    <w:rsid w:val="004417BC"/>
    <w:rsid w:val="00441B96"/>
    <w:rsid w:val="00441C1F"/>
    <w:rsid w:val="00441E35"/>
    <w:rsid w:val="00442779"/>
    <w:rsid w:val="00442957"/>
    <w:rsid w:val="004435E7"/>
    <w:rsid w:val="00443FBF"/>
    <w:rsid w:val="004440D8"/>
    <w:rsid w:val="0044425B"/>
    <w:rsid w:val="0044513E"/>
    <w:rsid w:val="004456F1"/>
    <w:rsid w:val="0044693A"/>
    <w:rsid w:val="0044730C"/>
    <w:rsid w:val="004518C2"/>
    <w:rsid w:val="0045243B"/>
    <w:rsid w:val="00452847"/>
    <w:rsid w:val="004542D1"/>
    <w:rsid w:val="004543DB"/>
    <w:rsid w:val="00454F21"/>
    <w:rsid w:val="00455996"/>
    <w:rsid w:val="00456476"/>
    <w:rsid w:val="004565FF"/>
    <w:rsid w:val="004575E9"/>
    <w:rsid w:val="00457B05"/>
    <w:rsid w:val="00457BFD"/>
    <w:rsid w:val="00460911"/>
    <w:rsid w:val="004614CC"/>
    <w:rsid w:val="004619A0"/>
    <w:rsid w:val="00462103"/>
    <w:rsid w:val="0046262C"/>
    <w:rsid w:val="00462AFE"/>
    <w:rsid w:val="0046344A"/>
    <w:rsid w:val="00464052"/>
    <w:rsid w:val="004641D4"/>
    <w:rsid w:val="004645C0"/>
    <w:rsid w:val="00466A29"/>
    <w:rsid w:val="00466E02"/>
    <w:rsid w:val="0046795E"/>
    <w:rsid w:val="004701DC"/>
    <w:rsid w:val="004707FA"/>
    <w:rsid w:val="00470845"/>
    <w:rsid w:val="00471AF0"/>
    <w:rsid w:val="00474701"/>
    <w:rsid w:val="00474F17"/>
    <w:rsid w:val="00475214"/>
    <w:rsid w:val="00475947"/>
    <w:rsid w:val="00475DC0"/>
    <w:rsid w:val="00476695"/>
    <w:rsid w:val="004803F8"/>
    <w:rsid w:val="0048140D"/>
    <w:rsid w:val="00481A4F"/>
    <w:rsid w:val="00482BAA"/>
    <w:rsid w:val="00483E4C"/>
    <w:rsid w:val="00484620"/>
    <w:rsid w:val="00486804"/>
    <w:rsid w:val="00486B03"/>
    <w:rsid w:val="00486DB1"/>
    <w:rsid w:val="00490555"/>
    <w:rsid w:val="004915D8"/>
    <w:rsid w:val="0049184C"/>
    <w:rsid w:val="0049226C"/>
    <w:rsid w:val="004929E4"/>
    <w:rsid w:val="004937D1"/>
    <w:rsid w:val="00493BB2"/>
    <w:rsid w:val="00494B7F"/>
    <w:rsid w:val="00496471"/>
    <w:rsid w:val="00496620"/>
    <w:rsid w:val="00496E07"/>
    <w:rsid w:val="004A120B"/>
    <w:rsid w:val="004A1FBC"/>
    <w:rsid w:val="004A2C0C"/>
    <w:rsid w:val="004A3A68"/>
    <w:rsid w:val="004A43CB"/>
    <w:rsid w:val="004A48CE"/>
    <w:rsid w:val="004A4B47"/>
    <w:rsid w:val="004A4BF0"/>
    <w:rsid w:val="004A5979"/>
    <w:rsid w:val="004A5AFD"/>
    <w:rsid w:val="004A717D"/>
    <w:rsid w:val="004A72F2"/>
    <w:rsid w:val="004A76A8"/>
    <w:rsid w:val="004B10C5"/>
    <w:rsid w:val="004B25CE"/>
    <w:rsid w:val="004B37A4"/>
    <w:rsid w:val="004B3897"/>
    <w:rsid w:val="004B3999"/>
    <w:rsid w:val="004B4F3F"/>
    <w:rsid w:val="004B6376"/>
    <w:rsid w:val="004B69C3"/>
    <w:rsid w:val="004B7371"/>
    <w:rsid w:val="004B78AB"/>
    <w:rsid w:val="004C03B5"/>
    <w:rsid w:val="004C1B81"/>
    <w:rsid w:val="004C1C39"/>
    <w:rsid w:val="004C2378"/>
    <w:rsid w:val="004C313B"/>
    <w:rsid w:val="004C3B1D"/>
    <w:rsid w:val="004C495D"/>
    <w:rsid w:val="004C549E"/>
    <w:rsid w:val="004C73D0"/>
    <w:rsid w:val="004D074B"/>
    <w:rsid w:val="004D09B6"/>
    <w:rsid w:val="004D0A4C"/>
    <w:rsid w:val="004D1537"/>
    <w:rsid w:val="004D173B"/>
    <w:rsid w:val="004D1E31"/>
    <w:rsid w:val="004D227F"/>
    <w:rsid w:val="004D2AF4"/>
    <w:rsid w:val="004D3E48"/>
    <w:rsid w:val="004D4045"/>
    <w:rsid w:val="004D4413"/>
    <w:rsid w:val="004D46D9"/>
    <w:rsid w:val="004D5D3B"/>
    <w:rsid w:val="004D722E"/>
    <w:rsid w:val="004D79E9"/>
    <w:rsid w:val="004E17F1"/>
    <w:rsid w:val="004E1A70"/>
    <w:rsid w:val="004E287F"/>
    <w:rsid w:val="004E2E3D"/>
    <w:rsid w:val="004E3619"/>
    <w:rsid w:val="004E3F38"/>
    <w:rsid w:val="004E4EA9"/>
    <w:rsid w:val="004E50C0"/>
    <w:rsid w:val="004E63F9"/>
    <w:rsid w:val="004E7014"/>
    <w:rsid w:val="004E735C"/>
    <w:rsid w:val="004E773C"/>
    <w:rsid w:val="004F083A"/>
    <w:rsid w:val="004F10A3"/>
    <w:rsid w:val="004F1A23"/>
    <w:rsid w:val="004F1B6D"/>
    <w:rsid w:val="004F2060"/>
    <w:rsid w:val="004F2CDB"/>
    <w:rsid w:val="004F3797"/>
    <w:rsid w:val="004F53FB"/>
    <w:rsid w:val="004F6CB8"/>
    <w:rsid w:val="00500505"/>
    <w:rsid w:val="005005EA"/>
    <w:rsid w:val="00500B27"/>
    <w:rsid w:val="0050188D"/>
    <w:rsid w:val="005018F0"/>
    <w:rsid w:val="00501B2F"/>
    <w:rsid w:val="0050223A"/>
    <w:rsid w:val="0050242E"/>
    <w:rsid w:val="005025C6"/>
    <w:rsid w:val="0050285E"/>
    <w:rsid w:val="005028B8"/>
    <w:rsid w:val="00502A39"/>
    <w:rsid w:val="00502D75"/>
    <w:rsid w:val="00503697"/>
    <w:rsid w:val="00504334"/>
    <w:rsid w:val="005056A5"/>
    <w:rsid w:val="00507C2F"/>
    <w:rsid w:val="00507DB1"/>
    <w:rsid w:val="0051026D"/>
    <w:rsid w:val="00511470"/>
    <w:rsid w:val="00512172"/>
    <w:rsid w:val="00512B9B"/>
    <w:rsid w:val="00512CB3"/>
    <w:rsid w:val="0051343E"/>
    <w:rsid w:val="00513608"/>
    <w:rsid w:val="00513BE3"/>
    <w:rsid w:val="00513C38"/>
    <w:rsid w:val="00513CFB"/>
    <w:rsid w:val="00514ABC"/>
    <w:rsid w:val="00514BB0"/>
    <w:rsid w:val="00515D74"/>
    <w:rsid w:val="00515F90"/>
    <w:rsid w:val="005179FD"/>
    <w:rsid w:val="005217D5"/>
    <w:rsid w:val="005217F2"/>
    <w:rsid w:val="00522632"/>
    <w:rsid w:val="00522AEB"/>
    <w:rsid w:val="005232F9"/>
    <w:rsid w:val="00523ADA"/>
    <w:rsid w:val="00523FAA"/>
    <w:rsid w:val="005248B6"/>
    <w:rsid w:val="00525465"/>
    <w:rsid w:val="005270E7"/>
    <w:rsid w:val="00527107"/>
    <w:rsid w:val="00527952"/>
    <w:rsid w:val="00527C66"/>
    <w:rsid w:val="00530359"/>
    <w:rsid w:val="00530754"/>
    <w:rsid w:val="00533186"/>
    <w:rsid w:val="00533D72"/>
    <w:rsid w:val="00534486"/>
    <w:rsid w:val="0053506B"/>
    <w:rsid w:val="00535198"/>
    <w:rsid w:val="005356C1"/>
    <w:rsid w:val="00535904"/>
    <w:rsid w:val="0053759F"/>
    <w:rsid w:val="0054014A"/>
    <w:rsid w:val="00540474"/>
    <w:rsid w:val="005430C8"/>
    <w:rsid w:val="00544228"/>
    <w:rsid w:val="005457CB"/>
    <w:rsid w:val="00546EA5"/>
    <w:rsid w:val="005478A6"/>
    <w:rsid w:val="005507CE"/>
    <w:rsid w:val="00550882"/>
    <w:rsid w:val="00553FF7"/>
    <w:rsid w:val="005551F9"/>
    <w:rsid w:val="005557B0"/>
    <w:rsid w:val="00556F1E"/>
    <w:rsid w:val="00557605"/>
    <w:rsid w:val="005600C9"/>
    <w:rsid w:val="00560BB9"/>
    <w:rsid w:val="00560EC8"/>
    <w:rsid w:val="00561126"/>
    <w:rsid w:val="005617D4"/>
    <w:rsid w:val="00563287"/>
    <w:rsid w:val="00563CFA"/>
    <w:rsid w:val="0056576F"/>
    <w:rsid w:val="00566557"/>
    <w:rsid w:val="00566CD5"/>
    <w:rsid w:val="0056753C"/>
    <w:rsid w:val="0057039A"/>
    <w:rsid w:val="00570FEC"/>
    <w:rsid w:val="005718B6"/>
    <w:rsid w:val="00571E21"/>
    <w:rsid w:val="00572DC4"/>
    <w:rsid w:val="00573953"/>
    <w:rsid w:val="00573C48"/>
    <w:rsid w:val="00574E24"/>
    <w:rsid w:val="00574ECB"/>
    <w:rsid w:val="005765EC"/>
    <w:rsid w:val="00576D80"/>
    <w:rsid w:val="00577037"/>
    <w:rsid w:val="00577AE1"/>
    <w:rsid w:val="00581274"/>
    <w:rsid w:val="00581CAE"/>
    <w:rsid w:val="00581D0F"/>
    <w:rsid w:val="0058292D"/>
    <w:rsid w:val="00582F59"/>
    <w:rsid w:val="005833F3"/>
    <w:rsid w:val="0058420C"/>
    <w:rsid w:val="00585A5C"/>
    <w:rsid w:val="00586349"/>
    <w:rsid w:val="00586F35"/>
    <w:rsid w:val="00587086"/>
    <w:rsid w:val="00587446"/>
    <w:rsid w:val="0059029A"/>
    <w:rsid w:val="005913DA"/>
    <w:rsid w:val="0059168C"/>
    <w:rsid w:val="00591781"/>
    <w:rsid w:val="005917F7"/>
    <w:rsid w:val="00591BAC"/>
    <w:rsid w:val="00592018"/>
    <w:rsid w:val="005928A0"/>
    <w:rsid w:val="0059387C"/>
    <w:rsid w:val="00593F75"/>
    <w:rsid w:val="0059423A"/>
    <w:rsid w:val="00594EA4"/>
    <w:rsid w:val="0059533E"/>
    <w:rsid w:val="005963AE"/>
    <w:rsid w:val="00596521"/>
    <w:rsid w:val="00596725"/>
    <w:rsid w:val="00597295"/>
    <w:rsid w:val="0059743B"/>
    <w:rsid w:val="0059743F"/>
    <w:rsid w:val="00597D71"/>
    <w:rsid w:val="005A09A5"/>
    <w:rsid w:val="005A0E5D"/>
    <w:rsid w:val="005A1AFC"/>
    <w:rsid w:val="005A2DC6"/>
    <w:rsid w:val="005A3DCB"/>
    <w:rsid w:val="005A4379"/>
    <w:rsid w:val="005A4BAB"/>
    <w:rsid w:val="005A72E4"/>
    <w:rsid w:val="005A7608"/>
    <w:rsid w:val="005B02CC"/>
    <w:rsid w:val="005B0561"/>
    <w:rsid w:val="005B14EB"/>
    <w:rsid w:val="005B2351"/>
    <w:rsid w:val="005B3BBF"/>
    <w:rsid w:val="005B3F38"/>
    <w:rsid w:val="005B40E0"/>
    <w:rsid w:val="005B462B"/>
    <w:rsid w:val="005B476A"/>
    <w:rsid w:val="005B483B"/>
    <w:rsid w:val="005B4BEA"/>
    <w:rsid w:val="005B740D"/>
    <w:rsid w:val="005B792A"/>
    <w:rsid w:val="005C2E6B"/>
    <w:rsid w:val="005C3031"/>
    <w:rsid w:val="005C33ED"/>
    <w:rsid w:val="005C4BAA"/>
    <w:rsid w:val="005C5920"/>
    <w:rsid w:val="005C6DE7"/>
    <w:rsid w:val="005C6F8C"/>
    <w:rsid w:val="005D008A"/>
    <w:rsid w:val="005D1C88"/>
    <w:rsid w:val="005D2892"/>
    <w:rsid w:val="005D31E9"/>
    <w:rsid w:val="005D577C"/>
    <w:rsid w:val="005D5867"/>
    <w:rsid w:val="005D6A28"/>
    <w:rsid w:val="005D6DD1"/>
    <w:rsid w:val="005E0804"/>
    <w:rsid w:val="005E09E5"/>
    <w:rsid w:val="005E19B2"/>
    <w:rsid w:val="005E2401"/>
    <w:rsid w:val="005E3C16"/>
    <w:rsid w:val="005E4D1C"/>
    <w:rsid w:val="005E5FBD"/>
    <w:rsid w:val="005E610A"/>
    <w:rsid w:val="005E68E6"/>
    <w:rsid w:val="005E78B6"/>
    <w:rsid w:val="005E7FA8"/>
    <w:rsid w:val="005F00AA"/>
    <w:rsid w:val="005F032A"/>
    <w:rsid w:val="005F07B0"/>
    <w:rsid w:val="005F10CA"/>
    <w:rsid w:val="005F2B67"/>
    <w:rsid w:val="005F5420"/>
    <w:rsid w:val="005F5629"/>
    <w:rsid w:val="005F61DD"/>
    <w:rsid w:val="005F6586"/>
    <w:rsid w:val="005F6AE8"/>
    <w:rsid w:val="005F6BC7"/>
    <w:rsid w:val="005F6D9B"/>
    <w:rsid w:val="005F71EF"/>
    <w:rsid w:val="005F79E5"/>
    <w:rsid w:val="005F7D01"/>
    <w:rsid w:val="005F7E7C"/>
    <w:rsid w:val="005F7FA8"/>
    <w:rsid w:val="006000CC"/>
    <w:rsid w:val="00602090"/>
    <w:rsid w:val="0060244C"/>
    <w:rsid w:val="006026A5"/>
    <w:rsid w:val="00603401"/>
    <w:rsid w:val="00604FBC"/>
    <w:rsid w:val="00605058"/>
    <w:rsid w:val="00606094"/>
    <w:rsid w:val="00606B57"/>
    <w:rsid w:val="00607BFD"/>
    <w:rsid w:val="00610CDF"/>
    <w:rsid w:val="00611FCC"/>
    <w:rsid w:val="00612377"/>
    <w:rsid w:val="0061430C"/>
    <w:rsid w:val="00615519"/>
    <w:rsid w:val="00616F3D"/>
    <w:rsid w:val="006176C7"/>
    <w:rsid w:val="00617A50"/>
    <w:rsid w:val="006218F0"/>
    <w:rsid w:val="00622CCC"/>
    <w:rsid w:val="00623DE8"/>
    <w:rsid w:val="00624CEB"/>
    <w:rsid w:val="0062547F"/>
    <w:rsid w:val="00625AE8"/>
    <w:rsid w:val="006261C5"/>
    <w:rsid w:val="0062654A"/>
    <w:rsid w:val="00626C0A"/>
    <w:rsid w:val="00626ED3"/>
    <w:rsid w:val="0063011D"/>
    <w:rsid w:val="00630C25"/>
    <w:rsid w:val="00632D1E"/>
    <w:rsid w:val="006332BD"/>
    <w:rsid w:val="00633E35"/>
    <w:rsid w:val="00634DE3"/>
    <w:rsid w:val="00636741"/>
    <w:rsid w:val="0064009C"/>
    <w:rsid w:val="00640822"/>
    <w:rsid w:val="00640C44"/>
    <w:rsid w:val="0064339B"/>
    <w:rsid w:val="00643E56"/>
    <w:rsid w:val="00647157"/>
    <w:rsid w:val="00647625"/>
    <w:rsid w:val="006476B2"/>
    <w:rsid w:val="00653D01"/>
    <w:rsid w:val="00654E85"/>
    <w:rsid w:val="00655775"/>
    <w:rsid w:val="00656458"/>
    <w:rsid w:val="00656891"/>
    <w:rsid w:val="006568D7"/>
    <w:rsid w:val="00660A52"/>
    <w:rsid w:val="006615D8"/>
    <w:rsid w:val="00661781"/>
    <w:rsid w:val="00663974"/>
    <w:rsid w:val="00663A8D"/>
    <w:rsid w:val="00663F68"/>
    <w:rsid w:val="0066441B"/>
    <w:rsid w:val="00664AC4"/>
    <w:rsid w:val="006651E0"/>
    <w:rsid w:val="0066594B"/>
    <w:rsid w:val="00665F1E"/>
    <w:rsid w:val="0066673B"/>
    <w:rsid w:val="006679A1"/>
    <w:rsid w:val="00667AE5"/>
    <w:rsid w:val="00674F62"/>
    <w:rsid w:val="00676025"/>
    <w:rsid w:val="00676218"/>
    <w:rsid w:val="006810F4"/>
    <w:rsid w:val="0068151A"/>
    <w:rsid w:val="00682229"/>
    <w:rsid w:val="00682495"/>
    <w:rsid w:val="00682B16"/>
    <w:rsid w:val="00682D81"/>
    <w:rsid w:val="00683D50"/>
    <w:rsid w:val="00684FA5"/>
    <w:rsid w:val="00685D89"/>
    <w:rsid w:val="00686D36"/>
    <w:rsid w:val="00686E43"/>
    <w:rsid w:val="006870A0"/>
    <w:rsid w:val="0068735D"/>
    <w:rsid w:val="006876F8"/>
    <w:rsid w:val="0069051F"/>
    <w:rsid w:val="00692373"/>
    <w:rsid w:val="0069363B"/>
    <w:rsid w:val="00693E37"/>
    <w:rsid w:val="006946B5"/>
    <w:rsid w:val="00694776"/>
    <w:rsid w:val="00694A1B"/>
    <w:rsid w:val="00695272"/>
    <w:rsid w:val="006959EE"/>
    <w:rsid w:val="006972CF"/>
    <w:rsid w:val="006A00CA"/>
    <w:rsid w:val="006A0121"/>
    <w:rsid w:val="006A076D"/>
    <w:rsid w:val="006A07AC"/>
    <w:rsid w:val="006A0E22"/>
    <w:rsid w:val="006A14E1"/>
    <w:rsid w:val="006A1996"/>
    <w:rsid w:val="006A22F7"/>
    <w:rsid w:val="006A2320"/>
    <w:rsid w:val="006A3109"/>
    <w:rsid w:val="006A43A7"/>
    <w:rsid w:val="006A4B35"/>
    <w:rsid w:val="006A606B"/>
    <w:rsid w:val="006A62BC"/>
    <w:rsid w:val="006A65A7"/>
    <w:rsid w:val="006B03FB"/>
    <w:rsid w:val="006B05F6"/>
    <w:rsid w:val="006B0984"/>
    <w:rsid w:val="006B2016"/>
    <w:rsid w:val="006B278D"/>
    <w:rsid w:val="006B3D0B"/>
    <w:rsid w:val="006B4193"/>
    <w:rsid w:val="006B41FD"/>
    <w:rsid w:val="006B4C96"/>
    <w:rsid w:val="006B5E22"/>
    <w:rsid w:val="006B6E33"/>
    <w:rsid w:val="006B7D0D"/>
    <w:rsid w:val="006C1691"/>
    <w:rsid w:val="006C20A2"/>
    <w:rsid w:val="006C21A3"/>
    <w:rsid w:val="006C23E0"/>
    <w:rsid w:val="006C39F2"/>
    <w:rsid w:val="006D062C"/>
    <w:rsid w:val="006D0811"/>
    <w:rsid w:val="006D1325"/>
    <w:rsid w:val="006D248A"/>
    <w:rsid w:val="006D2BC9"/>
    <w:rsid w:val="006D3251"/>
    <w:rsid w:val="006D3E64"/>
    <w:rsid w:val="006D3F0A"/>
    <w:rsid w:val="006D493D"/>
    <w:rsid w:val="006D775C"/>
    <w:rsid w:val="006D7CE9"/>
    <w:rsid w:val="006E0790"/>
    <w:rsid w:val="006E1323"/>
    <w:rsid w:val="006E34B4"/>
    <w:rsid w:val="006E36B1"/>
    <w:rsid w:val="006E4759"/>
    <w:rsid w:val="006E699B"/>
    <w:rsid w:val="006E6FD7"/>
    <w:rsid w:val="006F0ACF"/>
    <w:rsid w:val="006F26A9"/>
    <w:rsid w:val="006F26C2"/>
    <w:rsid w:val="006F2BF4"/>
    <w:rsid w:val="006F30A2"/>
    <w:rsid w:val="006F3A75"/>
    <w:rsid w:val="006F3D78"/>
    <w:rsid w:val="006F44A2"/>
    <w:rsid w:val="006F4CBE"/>
    <w:rsid w:val="006F5EAE"/>
    <w:rsid w:val="006F63DD"/>
    <w:rsid w:val="007001EA"/>
    <w:rsid w:val="00700409"/>
    <w:rsid w:val="007005E6"/>
    <w:rsid w:val="007008DF"/>
    <w:rsid w:val="007020D6"/>
    <w:rsid w:val="00702CF5"/>
    <w:rsid w:val="00703EA5"/>
    <w:rsid w:val="00704A04"/>
    <w:rsid w:val="00704A5F"/>
    <w:rsid w:val="00704B19"/>
    <w:rsid w:val="00705B91"/>
    <w:rsid w:val="0070623A"/>
    <w:rsid w:val="00710173"/>
    <w:rsid w:val="00710C81"/>
    <w:rsid w:val="0071102B"/>
    <w:rsid w:val="007112FE"/>
    <w:rsid w:val="0071157C"/>
    <w:rsid w:val="007129E0"/>
    <w:rsid w:val="00713378"/>
    <w:rsid w:val="00713717"/>
    <w:rsid w:val="0071382D"/>
    <w:rsid w:val="00713F4A"/>
    <w:rsid w:val="00713FBB"/>
    <w:rsid w:val="0071448E"/>
    <w:rsid w:val="007171FA"/>
    <w:rsid w:val="0071773D"/>
    <w:rsid w:val="00717AFF"/>
    <w:rsid w:val="00717C87"/>
    <w:rsid w:val="00717EE1"/>
    <w:rsid w:val="007207FE"/>
    <w:rsid w:val="0072383F"/>
    <w:rsid w:val="007252BB"/>
    <w:rsid w:val="0072706D"/>
    <w:rsid w:val="007271DD"/>
    <w:rsid w:val="00727A2A"/>
    <w:rsid w:val="00727F13"/>
    <w:rsid w:val="00730553"/>
    <w:rsid w:val="007306E3"/>
    <w:rsid w:val="0073128E"/>
    <w:rsid w:val="007316A8"/>
    <w:rsid w:val="007318B2"/>
    <w:rsid w:val="007318B3"/>
    <w:rsid w:val="007340E1"/>
    <w:rsid w:val="00734113"/>
    <w:rsid w:val="0073429B"/>
    <w:rsid w:val="00735EF7"/>
    <w:rsid w:val="00740D50"/>
    <w:rsid w:val="00740F53"/>
    <w:rsid w:val="00742EE2"/>
    <w:rsid w:val="007456FE"/>
    <w:rsid w:val="00746682"/>
    <w:rsid w:val="00746F0E"/>
    <w:rsid w:val="00747549"/>
    <w:rsid w:val="0075173D"/>
    <w:rsid w:val="00751894"/>
    <w:rsid w:val="007519AB"/>
    <w:rsid w:val="00751A3C"/>
    <w:rsid w:val="007530DF"/>
    <w:rsid w:val="0075437F"/>
    <w:rsid w:val="007543DF"/>
    <w:rsid w:val="00754BE4"/>
    <w:rsid w:val="00754EAD"/>
    <w:rsid w:val="007553D7"/>
    <w:rsid w:val="00755791"/>
    <w:rsid w:val="00755AF1"/>
    <w:rsid w:val="00756B1A"/>
    <w:rsid w:val="00756CF3"/>
    <w:rsid w:val="0076131E"/>
    <w:rsid w:val="0076304D"/>
    <w:rsid w:val="007632A0"/>
    <w:rsid w:val="007639E7"/>
    <w:rsid w:val="00763A6B"/>
    <w:rsid w:val="00764950"/>
    <w:rsid w:val="00765C78"/>
    <w:rsid w:val="00766557"/>
    <w:rsid w:val="00766C0D"/>
    <w:rsid w:val="0077079A"/>
    <w:rsid w:val="00770B72"/>
    <w:rsid w:val="00771DD2"/>
    <w:rsid w:val="00771EF0"/>
    <w:rsid w:val="007721A7"/>
    <w:rsid w:val="00776234"/>
    <w:rsid w:val="00776C57"/>
    <w:rsid w:val="00776DD2"/>
    <w:rsid w:val="007801D7"/>
    <w:rsid w:val="00783A54"/>
    <w:rsid w:val="00783C1C"/>
    <w:rsid w:val="00784AC3"/>
    <w:rsid w:val="007862FA"/>
    <w:rsid w:val="0078634F"/>
    <w:rsid w:val="00787B96"/>
    <w:rsid w:val="007912AA"/>
    <w:rsid w:val="00792A57"/>
    <w:rsid w:val="00792CBA"/>
    <w:rsid w:val="00792E44"/>
    <w:rsid w:val="00793D61"/>
    <w:rsid w:val="00793DF3"/>
    <w:rsid w:val="00794642"/>
    <w:rsid w:val="00795305"/>
    <w:rsid w:val="007954B8"/>
    <w:rsid w:val="00795867"/>
    <w:rsid w:val="00795EC4"/>
    <w:rsid w:val="00796282"/>
    <w:rsid w:val="00796353"/>
    <w:rsid w:val="00796EDD"/>
    <w:rsid w:val="007972F6"/>
    <w:rsid w:val="00797F1E"/>
    <w:rsid w:val="007A063B"/>
    <w:rsid w:val="007A1C35"/>
    <w:rsid w:val="007A2D65"/>
    <w:rsid w:val="007A3DDB"/>
    <w:rsid w:val="007A50D8"/>
    <w:rsid w:val="007A59BD"/>
    <w:rsid w:val="007A6454"/>
    <w:rsid w:val="007A79D5"/>
    <w:rsid w:val="007B0834"/>
    <w:rsid w:val="007B0C4E"/>
    <w:rsid w:val="007B0CAA"/>
    <w:rsid w:val="007B0CC9"/>
    <w:rsid w:val="007B2927"/>
    <w:rsid w:val="007B2DEB"/>
    <w:rsid w:val="007B4E6C"/>
    <w:rsid w:val="007B61D7"/>
    <w:rsid w:val="007C0409"/>
    <w:rsid w:val="007C1E11"/>
    <w:rsid w:val="007C2200"/>
    <w:rsid w:val="007C241D"/>
    <w:rsid w:val="007C249F"/>
    <w:rsid w:val="007C287B"/>
    <w:rsid w:val="007C30B7"/>
    <w:rsid w:val="007C3B9A"/>
    <w:rsid w:val="007C3E89"/>
    <w:rsid w:val="007C5493"/>
    <w:rsid w:val="007C6014"/>
    <w:rsid w:val="007C62A6"/>
    <w:rsid w:val="007C67AE"/>
    <w:rsid w:val="007C6995"/>
    <w:rsid w:val="007C6AB7"/>
    <w:rsid w:val="007C71B0"/>
    <w:rsid w:val="007C739A"/>
    <w:rsid w:val="007C73C9"/>
    <w:rsid w:val="007D0502"/>
    <w:rsid w:val="007D1146"/>
    <w:rsid w:val="007D1EC9"/>
    <w:rsid w:val="007D1FBB"/>
    <w:rsid w:val="007D2717"/>
    <w:rsid w:val="007D2CC7"/>
    <w:rsid w:val="007D300F"/>
    <w:rsid w:val="007D4500"/>
    <w:rsid w:val="007D50D9"/>
    <w:rsid w:val="007D5478"/>
    <w:rsid w:val="007D6181"/>
    <w:rsid w:val="007D6825"/>
    <w:rsid w:val="007D6957"/>
    <w:rsid w:val="007D7771"/>
    <w:rsid w:val="007E01EC"/>
    <w:rsid w:val="007E06D0"/>
    <w:rsid w:val="007E07F2"/>
    <w:rsid w:val="007E0D6E"/>
    <w:rsid w:val="007E1A51"/>
    <w:rsid w:val="007E233A"/>
    <w:rsid w:val="007E2849"/>
    <w:rsid w:val="007E2CD7"/>
    <w:rsid w:val="007E35BE"/>
    <w:rsid w:val="007E381E"/>
    <w:rsid w:val="007E3A0C"/>
    <w:rsid w:val="007E3A12"/>
    <w:rsid w:val="007E4D10"/>
    <w:rsid w:val="007E6856"/>
    <w:rsid w:val="007E6C5D"/>
    <w:rsid w:val="007E76D8"/>
    <w:rsid w:val="007F219D"/>
    <w:rsid w:val="007F2449"/>
    <w:rsid w:val="007F2AC3"/>
    <w:rsid w:val="007F2CC4"/>
    <w:rsid w:val="007F346B"/>
    <w:rsid w:val="007F504B"/>
    <w:rsid w:val="007F510A"/>
    <w:rsid w:val="007F7262"/>
    <w:rsid w:val="007F7EF9"/>
    <w:rsid w:val="00800FEB"/>
    <w:rsid w:val="00802ED2"/>
    <w:rsid w:val="00803111"/>
    <w:rsid w:val="0080601F"/>
    <w:rsid w:val="008078D4"/>
    <w:rsid w:val="008118F1"/>
    <w:rsid w:val="0081266A"/>
    <w:rsid w:val="008138A0"/>
    <w:rsid w:val="00815B04"/>
    <w:rsid w:val="0081723D"/>
    <w:rsid w:val="00817380"/>
    <w:rsid w:val="00817B27"/>
    <w:rsid w:val="00821640"/>
    <w:rsid w:val="00821E1A"/>
    <w:rsid w:val="00822D1F"/>
    <w:rsid w:val="00823FC9"/>
    <w:rsid w:val="00824081"/>
    <w:rsid w:val="00824B5D"/>
    <w:rsid w:val="008252DB"/>
    <w:rsid w:val="0082566C"/>
    <w:rsid w:val="00825FCA"/>
    <w:rsid w:val="00826043"/>
    <w:rsid w:val="008265FC"/>
    <w:rsid w:val="00830667"/>
    <w:rsid w:val="008307F2"/>
    <w:rsid w:val="00831A07"/>
    <w:rsid w:val="008334C2"/>
    <w:rsid w:val="00833ED1"/>
    <w:rsid w:val="008347DB"/>
    <w:rsid w:val="00834E3D"/>
    <w:rsid w:val="008362DB"/>
    <w:rsid w:val="008419CB"/>
    <w:rsid w:val="00842781"/>
    <w:rsid w:val="008445A1"/>
    <w:rsid w:val="00844BF4"/>
    <w:rsid w:val="00844C29"/>
    <w:rsid w:val="008453BC"/>
    <w:rsid w:val="008460D5"/>
    <w:rsid w:val="0085094D"/>
    <w:rsid w:val="00850FF0"/>
    <w:rsid w:val="00853047"/>
    <w:rsid w:val="00853FEF"/>
    <w:rsid w:val="00854516"/>
    <w:rsid w:val="00854DE9"/>
    <w:rsid w:val="00854F69"/>
    <w:rsid w:val="00855291"/>
    <w:rsid w:val="00857312"/>
    <w:rsid w:val="008578A7"/>
    <w:rsid w:val="00857A77"/>
    <w:rsid w:val="00857AE6"/>
    <w:rsid w:val="008604A0"/>
    <w:rsid w:val="00860AA3"/>
    <w:rsid w:val="008635F3"/>
    <w:rsid w:val="008639A6"/>
    <w:rsid w:val="008645F4"/>
    <w:rsid w:val="00864804"/>
    <w:rsid w:val="00864921"/>
    <w:rsid w:val="00864A9D"/>
    <w:rsid w:val="0086549B"/>
    <w:rsid w:val="00865537"/>
    <w:rsid w:val="00866292"/>
    <w:rsid w:val="008670CA"/>
    <w:rsid w:val="00867308"/>
    <w:rsid w:val="00870989"/>
    <w:rsid w:val="0087252C"/>
    <w:rsid w:val="00873639"/>
    <w:rsid w:val="00874C88"/>
    <w:rsid w:val="00875734"/>
    <w:rsid w:val="008761BF"/>
    <w:rsid w:val="00876683"/>
    <w:rsid w:val="008804AE"/>
    <w:rsid w:val="008805F8"/>
    <w:rsid w:val="0088173B"/>
    <w:rsid w:val="00881A73"/>
    <w:rsid w:val="0088291A"/>
    <w:rsid w:val="00882D7E"/>
    <w:rsid w:val="00883400"/>
    <w:rsid w:val="008835E8"/>
    <w:rsid w:val="00883BC4"/>
    <w:rsid w:val="008847EC"/>
    <w:rsid w:val="00884C1B"/>
    <w:rsid w:val="0088740C"/>
    <w:rsid w:val="00890030"/>
    <w:rsid w:val="00890390"/>
    <w:rsid w:val="00891FE9"/>
    <w:rsid w:val="00892FDA"/>
    <w:rsid w:val="00893684"/>
    <w:rsid w:val="00893B1D"/>
    <w:rsid w:val="008940A6"/>
    <w:rsid w:val="00894217"/>
    <w:rsid w:val="008945AE"/>
    <w:rsid w:val="00895EB6"/>
    <w:rsid w:val="0089766B"/>
    <w:rsid w:val="00897768"/>
    <w:rsid w:val="0089795B"/>
    <w:rsid w:val="008A0B98"/>
    <w:rsid w:val="008A0CDB"/>
    <w:rsid w:val="008A1CA4"/>
    <w:rsid w:val="008A2D37"/>
    <w:rsid w:val="008A38DF"/>
    <w:rsid w:val="008A3A0F"/>
    <w:rsid w:val="008A7781"/>
    <w:rsid w:val="008B04CB"/>
    <w:rsid w:val="008B0BE4"/>
    <w:rsid w:val="008B39D3"/>
    <w:rsid w:val="008B4D45"/>
    <w:rsid w:val="008B4FBD"/>
    <w:rsid w:val="008B5605"/>
    <w:rsid w:val="008B5741"/>
    <w:rsid w:val="008B5D07"/>
    <w:rsid w:val="008B61CA"/>
    <w:rsid w:val="008B64E0"/>
    <w:rsid w:val="008B68B6"/>
    <w:rsid w:val="008B7362"/>
    <w:rsid w:val="008B7ACC"/>
    <w:rsid w:val="008C00F8"/>
    <w:rsid w:val="008C0239"/>
    <w:rsid w:val="008C1331"/>
    <w:rsid w:val="008C412F"/>
    <w:rsid w:val="008C6343"/>
    <w:rsid w:val="008C6757"/>
    <w:rsid w:val="008C7B52"/>
    <w:rsid w:val="008D0AC5"/>
    <w:rsid w:val="008D0B3C"/>
    <w:rsid w:val="008D266E"/>
    <w:rsid w:val="008D2832"/>
    <w:rsid w:val="008D2DEB"/>
    <w:rsid w:val="008D3A17"/>
    <w:rsid w:val="008D4201"/>
    <w:rsid w:val="008D4C1B"/>
    <w:rsid w:val="008D5095"/>
    <w:rsid w:val="008D7882"/>
    <w:rsid w:val="008D7CE7"/>
    <w:rsid w:val="008E08CD"/>
    <w:rsid w:val="008E1228"/>
    <w:rsid w:val="008E1575"/>
    <w:rsid w:val="008E1710"/>
    <w:rsid w:val="008E2A8D"/>
    <w:rsid w:val="008E2BD1"/>
    <w:rsid w:val="008E2FF9"/>
    <w:rsid w:val="008E508A"/>
    <w:rsid w:val="008E6040"/>
    <w:rsid w:val="008E6108"/>
    <w:rsid w:val="008E61E1"/>
    <w:rsid w:val="008F08FB"/>
    <w:rsid w:val="008F1E57"/>
    <w:rsid w:val="008F34F3"/>
    <w:rsid w:val="008F3730"/>
    <w:rsid w:val="008F4B0A"/>
    <w:rsid w:val="008F59E7"/>
    <w:rsid w:val="008F7A05"/>
    <w:rsid w:val="009002C5"/>
    <w:rsid w:val="00900BCF"/>
    <w:rsid w:val="009014D2"/>
    <w:rsid w:val="00901F2F"/>
    <w:rsid w:val="009022F2"/>
    <w:rsid w:val="00902C9F"/>
    <w:rsid w:val="00902E67"/>
    <w:rsid w:val="00904CA5"/>
    <w:rsid w:val="00906DB0"/>
    <w:rsid w:val="00907926"/>
    <w:rsid w:val="009079EB"/>
    <w:rsid w:val="00910D03"/>
    <w:rsid w:val="00911C10"/>
    <w:rsid w:val="0091287B"/>
    <w:rsid w:val="0091318F"/>
    <w:rsid w:val="00914CA0"/>
    <w:rsid w:val="00915C9F"/>
    <w:rsid w:val="00916666"/>
    <w:rsid w:val="0091698E"/>
    <w:rsid w:val="00916E69"/>
    <w:rsid w:val="00916FDB"/>
    <w:rsid w:val="00920F44"/>
    <w:rsid w:val="009221C3"/>
    <w:rsid w:val="0092264A"/>
    <w:rsid w:val="0092300D"/>
    <w:rsid w:val="00923BE9"/>
    <w:rsid w:val="009246EF"/>
    <w:rsid w:val="00926668"/>
    <w:rsid w:val="00926D7A"/>
    <w:rsid w:val="00931052"/>
    <w:rsid w:val="00931112"/>
    <w:rsid w:val="009312BF"/>
    <w:rsid w:val="009316DB"/>
    <w:rsid w:val="009321CD"/>
    <w:rsid w:val="0093241F"/>
    <w:rsid w:val="0093338F"/>
    <w:rsid w:val="00933578"/>
    <w:rsid w:val="00933C2C"/>
    <w:rsid w:val="009346ED"/>
    <w:rsid w:val="009352C9"/>
    <w:rsid w:val="00935EE2"/>
    <w:rsid w:val="00936250"/>
    <w:rsid w:val="0093641B"/>
    <w:rsid w:val="00937254"/>
    <w:rsid w:val="00940D9B"/>
    <w:rsid w:val="009411DE"/>
    <w:rsid w:val="0094152C"/>
    <w:rsid w:val="0094223D"/>
    <w:rsid w:val="0094287E"/>
    <w:rsid w:val="00942B21"/>
    <w:rsid w:val="00943CA7"/>
    <w:rsid w:val="00944210"/>
    <w:rsid w:val="00944873"/>
    <w:rsid w:val="00944890"/>
    <w:rsid w:val="00945367"/>
    <w:rsid w:val="009503F7"/>
    <w:rsid w:val="00951475"/>
    <w:rsid w:val="0095230E"/>
    <w:rsid w:val="009528AF"/>
    <w:rsid w:val="00954211"/>
    <w:rsid w:val="00960861"/>
    <w:rsid w:val="00960A0B"/>
    <w:rsid w:val="00961B71"/>
    <w:rsid w:val="00963083"/>
    <w:rsid w:val="009641CA"/>
    <w:rsid w:val="00964450"/>
    <w:rsid w:val="009647A4"/>
    <w:rsid w:val="0096551C"/>
    <w:rsid w:val="00965A87"/>
    <w:rsid w:val="00967343"/>
    <w:rsid w:val="00967508"/>
    <w:rsid w:val="00967511"/>
    <w:rsid w:val="00971330"/>
    <w:rsid w:val="0097239D"/>
    <w:rsid w:val="00973655"/>
    <w:rsid w:val="00973A22"/>
    <w:rsid w:val="009747CA"/>
    <w:rsid w:val="0097520E"/>
    <w:rsid w:val="0097652F"/>
    <w:rsid w:val="00976E8B"/>
    <w:rsid w:val="00977297"/>
    <w:rsid w:val="00977639"/>
    <w:rsid w:val="00977B4D"/>
    <w:rsid w:val="0098106C"/>
    <w:rsid w:val="009814AD"/>
    <w:rsid w:val="00983D85"/>
    <w:rsid w:val="00983F02"/>
    <w:rsid w:val="00984E70"/>
    <w:rsid w:val="00985F0D"/>
    <w:rsid w:val="0098653D"/>
    <w:rsid w:val="009876CE"/>
    <w:rsid w:val="00987F79"/>
    <w:rsid w:val="009910F4"/>
    <w:rsid w:val="009912EC"/>
    <w:rsid w:val="00992E6A"/>
    <w:rsid w:val="00993952"/>
    <w:rsid w:val="009945A9"/>
    <w:rsid w:val="00996A85"/>
    <w:rsid w:val="009A0560"/>
    <w:rsid w:val="009A0C8A"/>
    <w:rsid w:val="009A112B"/>
    <w:rsid w:val="009A22E8"/>
    <w:rsid w:val="009A28F3"/>
    <w:rsid w:val="009A3237"/>
    <w:rsid w:val="009A324B"/>
    <w:rsid w:val="009A3825"/>
    <w:rsid w:val="009A4676"/>
    <w:rsid w:val="009A55BA"/>
    <w:rsid w:val="009A57A1"/>
    <w:rsid w:val="009A5FD5"/>
    <w:rsid w:val="009B0F56"/>
    <w:rsid w:val="009B1875"/>
    <w:rsid w:val="009B18D5"/>
    <w:rsid w:val="009B1E3C"/>
    <w:rsid w:val="009B2BC5"/>
    <w:rsid w:val="009B3535"/>
    <w:rsid w:val="009B3F64"/>
    <w:rsid w:val="009B4AD0"/>
    <w:rsid w:val="009B4C60"/>
    <w:rsid w:val="009B5258"/>
    <w:rsid w:val="009B66BA"/>
    <w:rsid w:val="009B6EBC"/>
    <w:rsid w:val="009C0253"/>
    <w:rsid w:val="009C3B4E"/>
    <w:rsid w:val="009C4316"/>
    <w:rsid w:val="009C47A6"/>
    <w:rsid w:val="009C5E58"/>
    <w:rsid w:val="009C6C1C"/>
    <w:rsid w:val="009C72BF"/>
    <w:rsid w:val="009D009F"/>
    <w:rsid w:val="009D02D4"/>
    <w:rsid w:val="009D3229"/>
    <w:rsid w:val="009D4062"/>
    <w:rsid w:val="009D40BB"/>
    <w:rsid w:val="009D47EC"/>
    <w:rsid w:val="009D6052"/>
    <w:rsid w:val="009E02B9"/>
    <w:rsid w:val="009E4535"/>
    <w:rsid w:val="009F096B"/>
    <w:rsid w:val="009F1ADE"/>
    <w:rsid w:val="009F3EBF"/>
    <w:rsid w:val="009F48D3"/>
    <w:rsid w:val="009F597A"/>
    <w:rsid w:val="009F6E45"/>
    <w:rsid w:val="009F7744"/>
    <w:rsid w:val="00A00310"/>
    <w:rsid w:val="00A01F3E"/>
    <w:rsid w:val="00A0379C"/>
    <w:rsid w:val="00A03BB1"/>
    <w:rsid w:val="00A04599"/>
    <w:rsid w:val="00A0485E"/>
    <w:rsid w:val="00A0577C"/>
    <w:rsid w:val="00A062CF"/>
    <w:rsid w:val="00A06AFC"/>
    <w:rsid w:val="00A07989"/>
    <w:rsid w:val="00A07C15"/>
    <w:rsid w:val="00A07FCC"/>
    <w:rsid w:val="00A10B70"/>
    <w:rsid w:val="00A13239"/>
    <w:rsid w:val="00A161ED"/>
    <w:rsid w:val="00A16877"/>
    <w:rsid w:val="00A17333"/>
    <w:rsid w:val="00A17488"/>
    <w:rsid w:val="00A21D11"/>
    <w:rsid w:val="00A2227E"/>
    <w:rsid w:val="00A23389"/>
    <w:rsid w:val="00A242EE"/>
    <w:rsid w:val="00A25272"/>
    <w:rsid w:val="00A268EA"/>
    <w:rsid w:val="00A32DE3"/>
    <w:rsid w:val="00A33803"/>
    <w:rsid w:val="00A34AEC"/>
    <w:rsid w:val="00A35395"/>
    <w:rsid w:val="00A3587D"/>
    <w:rsid w:val="00A35E3B"/>
    <w:rsid w:val="00A36127"/>
    <w:rsid w:val="00A3646B"/>
    <w:rsid w:val="00A36726"/>
    <w:rsid w:val="00A36D12"/>
    <w:rsid w:val="00A36FCA"/>
    <w:rsid w:val="00A37418"/>
    <w:rsid w:val="00A40230"/>
    <w:rsid w:val="00A40F70"/>
    <w:rsid w:val="00A4249D"/>
    <w:rsid w:val="00A442ED"/>
    <w:rsid w:val="00A44BCE"/>
    <w:rsid w:val="00A46383"/>
    <w:rsid w:val="00A50AD0"/>
    <w:rsid w:val="00A51EB1"/>
    <w:rsid w:val="00A5345A"/>
    <w:rsid w:val="00A543A6"/>
    <w:rsid w:val="00A544B1"/>
    <w:rsid w:val="00A54C63"/>
    <w:rsid w:val="00A5573B"/>
    <w:rsid w:val="00A56C6E"/>
    <w:rsid w:val="00A56F69"/>
    <w:rsid w:val="00A5759B"/>
    <w:rsid w:val="00A60629"/>
    <w:rsid w:val="00A60AC9"/>
    <w:rsid w:val="00A60C8E"/>
    <w:rsid w:val="00A61351"/>
    <w:rsid w:val="00A615E4"/>
    <w:rsid w:val="00A6213E"/>
    <w:rsid w:val="00A623BA"/>
    <w:rsid w:val="00A640B5"/>
    <w:rsid w:val="00A640E5"/>
    <w:rsid w:val="00A6459E"/>
    <w:rsid w:val="00A649CC"/>
    <w:rsid w:val="00A71E96"/>
    <w:rsid w:val="00A72136"/>
    <w:rsid w:val="00A723BB"/>
    <w:rsid w:val="00A730F2"/>
    <w:rsid w:val="00A73D0E"/>
    <w:rsid w:val="00A747BF"/>
    <w:rsid w:val="00A75A88"/>
    <w:rsid w:val="00A75E59"/>
    <w:rsid w:val="00A76656"/>
    <w:rsid w:val="00A76DB0"/>
    <w:rsid w:val="00A819D6"/>
    <w:rsid w:val="00A83A63"/>
    <w:rsid w:val="00A84052"/>
    <w:rsid w:val="00A841C3"/>
    <w:rsid w:val="00A8628F"/>
    <w:rsid w:val="00A870A2"/>
    <w:rsid w:val="00A90FCD"/>
    <w:rsid w:val="00A91317"/>
    <w:rsid w:val="00A9195A"/>
    <w:rsid w:val="00A91B25"/>
    <w:rsid w:val="00A923B6"/>
    <w:rsid w:val="00A933AA"/>
    <w:rsid w:val="00A94404"/>
    <w:rsid w:val="00A954AD"/>
    <w:rsid w:val="00A95571"/>
    <w:rsid w:val="00A95BFE"/>
    <w:rsid w:val="00A95DA8"/>
    <w:rsid w:val="00A969E9"/>
    <w:rsid w:val="00A97248"/>
    <w:rsid w:val="00A97D20"/>
    <w:rsid w:val="00A97EF7"/>
    <w:rsid w:val="00AA01BC"/>
    <w:rsid w:val="00AA3580"/>
    <w:rsid w:val="00AA3DD5"/>
    <w:rsid w:val="00AA43B1"/>
    <w:rsid w:val="00AA4439"/>
    <w:rsid w:val="00AA55F1"/>
    <w:rsid w:val="00AA5708"/>
    <w:rsid w:val="00AA5964"/>
    <w:rsid w:val="00AA5BA2"/>
    <w:rsid w:val="00AA6224"/>
    <w:rsid w:val="00AA68F5"/>
    <w:rsid w:val="00AA77B3"/>
    <w:rsid w:val="00AB0476"/>
    <w:rsid w:val="00AB1209"/>
    <w:rsid w:val="00AB25D0"/>
    <w:rsid w:val="00AB2E2B"/>
    <w:rsid w:val="00AB3513"/>
    <w:rsid w:val="00AB3A9E"/>
    <w:rsid w:val="00AB3F95"/>
    <w:rsid w:val="00AB5F13"/>
    <w:rsid w:val="00AB6E13"/>
    <w:rsid w:val="00AB6E23"/>
    <w:rsid w:val="00AC0A51"/>
    <w:rsid w:val="00AC11E2"/>
    <w:rsid w:val="00AC2B41"/>
    <w:rsid w:val="00AC2C2B"/>
    <w:rsid w:val="00AC3280"/>
    <w:rsid w:val="00AC36A8"/>
    <w:rsid w:val="00AC43F2"/>
    <w:rsid w:val="00AC4D5D"/>
    <w:rsid w:val="00AC552F"/>
    <w:rsid w:val="00AC6B0B"/>
    <w:rsid w:val="00AC715D"/>
    <w:rsid w:val="00AC769C"/>
    <w:rsid w:val="00AC7F8F"/>
    <w:rsid w:val="00AD016A"/>
    <w:rsid w:val="00AD4A0A"/>
    <w:rsid w:val="00AD4D4C"/>
    <w:rsid w:val="00AD5856"/>
    <w:rsid w:val="00AD5C9C"/>
    <w:rsid w:val="00AD63F6"/>
    <w:rsid w:val="00AE049C"/>
    <w:rsid w:val="00AE066C"/>
    <w:rsid w:val="00AE0B2A"/>
    <w:rsid w:val="00AE0C25"/>
    <w:rsid w:val="00AE0D0C"/>
    <w:rsid w:val="00AE209D"/>
    <w:rsid w:val="00AE2AE5"/>
    <w:rsid w:val="00AE4167"/>
    <w:rsid w:val="00AE461E"/>
    <w:rsid w:val="00AE4F57"/>
    <w:rsid w:val="00AE5399"/>
    <w:rsid w:val="00AE5549"/>
    <w:rsid w:val="00AE5FBC"/>
    <w:rsid w:val="00AE6785"/>
    <w:rsid w:val="00AF0381"/>
    <w:rsid w:val="00AF0FAE"/>
    <w:rsid w:val="00AF135E"/>
    <w:rsid w:val="00AF24FE"/>
    <w:rsid w:val="00AF2E1C"/>
    <w:rsid w:val="00AF332C"/>
    <w:rsid w:val="00AF5A8E"/>
    <w:rsid w:val="00AF6086"/>
    <w:rsid w:val="00AF793A"/>
    <w:rsid w:val="00B00902"/>
    <w:rsid w:val="00B0155A"/>
    <w:rsid w:val="00B03891"/>
    <w:rsid w:val="00B03929"/>
    <w:rsid w:val="00B03F6B"/>
    <w:rsid w:val="00B04AF6"/>
    <w:rsid w:val="00B062DF"/>
    <w:rsid w:val="00B0765A"/>
    <w:rsid w:val="00B100BA"/>
    <w:rsid w:val="00B10A67"/>
    <w:rsid w:val="00B11737"/>
    <w:rsid w:val="00B11EF7"/>
    <w:rsid w:val="00B12728"/>
    <w:rsid w:val="00B12CA4"/>
    <w:rsid w:val="00B130EF"/>
    <w:rsid w:val="00B1348F"/>
    <w:rsid w:val="00B1502F"/>
    <w:rsid w:val="00B15B40"/>
    <w:rsid w:val="00B17209"/>
    <w:rsid w:val="00B17D21"/>
    <w:rsid w:val="00B17D33"/>
    <w:rsid w:val="00B21FC3"/>
    <w:rsid w:val="00B225EE"/>
    <w:rsid w:val="00B2287A"/>
    <w:rsid w:val="00B23040"/>
    <w:rsid w:val="00B233B6"/>
    <w:rsid w:val="00B24543"/>
    <w:rsid w:val="00B254EC"/>
    <w:rsid w:val="00B262E0"/>
    <w:rsid w:val="00B26483"/>
    <w:rsid w:val="00B26ACA"/>
    <w:rsid w:val="00B26C1D"/>
    <w:rsid w:val="00B26FC3"/>
    <w:rsid w:val="00B27099"/>
    <w:rsid w:val="00B30C7B"/>
    <w:rsid w:val="00B316D6"/>
    <w:rsid w:val="00B31A20"/>
    <w:rsid w:val="00B3273B"/>
    <w:rsid w:val="00B329B4"/>
    <w:rsid w:val="00B32A6A"/>
    <w:rsid w:val="00B348CF"/>
    <w:rsid w:val="00B34D35"/>
    <w:rsid w:val="00B34F76"/>
    <w:rsid w:val="00B35461"/>
    <w:rsid w:val="00B3672F"/>
    <w:rsid w:val="00B36A56"/>
    <w:rsid w:val="00B37040"/>
    <w:rsid w:val="00B37A0F"/>
    <w:rsid w:val="00B40084"/>
    <w:rsid w:val="00B401CF"/>
    <w:rsid w:val="00B40B8E"/>
    <w:rsid w:val="00B40F22"/>
    <w:rsid w:val="00B416C7"/>
    <w:rsid w:val="00B432E0"/>
    <w:rsid w:val="00B4374B"/>
    <w:rsid w:val="00B43DEA"/>
    <w:rsid w:val="00B45025"/>
    <w:rsid w:val="00B4523E"/>
    <w:rsid w:val="00B45388"/>
    <w:rsid w:val="00B45542"/>
    <w:rsid w:val="00B455A2"/>
    <w:rsid w:val="00B45B31"/>
    <w:rsid w:val="00B45EC9"/>
    <w:rsid w:val="00B50656"/>
    <w:rsid w:val="00B50D9A"/>
    <w:rsid w:val="00B51746"/>
    <w:rsid w:val="00B51B22"/>
    <w:rsid w:val="00B52656"/>
    <w:rsid w:val="00B544D1"/>
    <w:rsid w:val="00B54B24"/>
    <w:rsid w:val="00B56581"/>
    <w:rsid w:val="00B56B8B"/>
    <w:rsid w:val="00B57DEB"/>
    <w:rsid w:val="00B57EE6"/>
    <w:rsid w:val="00B604EE"/>
    <w:rsid w:val="00B60DE2"/>
    <w:rsid w:val="00B60FE9"/>
    <w:rsid w:val="00B61F95"/>
    <w:rsid w:val="00B62332"/>
    <w:rsid w:val="00B62709"/>
    <w:rsid w:val="00B7108F"/>
    <w:rsid w:val="00B71591"/>
    <w:rsid w:val="00B732F2"/>
    <w:rsid w:val="00B73CE9"/>
    <w:rsid w:val="00B742E0"/>
    <w:rsid w:val="00B75898"/>
    <w:rsid w:val="00B769E9"/>
    <w:rsid w:val="00B7702F"/>
    <w:rsid w:val="00B77476"/>
    <w:rsid w:val="00B7782B"/>
    <w:rsid w:val="00B77EAE"/>
    <w:rsid w:val="00B77F46"/>
    <w:rsid w:val="00B80294"/>
    <w:rsid w:val="00B815A9"/>
    <w:rsid w:val="00B82E33"/>
    <w:rsid w:val="00B837D7"/>
    <w:rsid w:val="00B8411A"/>
    <w:rsid w:val="00B85177"/>
    <w:rsid w:val="00B85CFC"/>
    <w:rsid w:val="00B86599"/>
    <w:rsid w:val="00B86B18"/>
    <w:rsid w:val="00B87718"/>
    <w:rsid w:val="00B8783C"/>
    <w:rsid w:val="00B91B03"/>
    <w:rsid w:val="00B92BAD"/>
    <w:rsid w:val="00B92C04"/>
    <w:rsid w:val="00B92C0B"/>
    <w:rsid w:val="00B93BCE"/>
    <w:rsid w:val="00B94A6B"/>
    <w:rsid w:val="00B9504B"/>
    <w:rsid w:val="00B9584E"/>
    <w:rsid w:val="00B96502"/>
    <w:rsid w:val="00B9672D"/>
    <w:rsid w:val="00BA0A0B"/>
    <w:rsid w:val="00BA3CC2"/>
    <w:rsid w:val="00BA4722"/>
    <w:rsid w:val="00BA5210"/>
    <w:rsid w:val="00BA5DEA"/>
    <w:rsid w:val="00BA7D4B"/>
    <w:rsid w:val="00BB0064"/>
    <w:rsid w:val="00BB0A2D"/>
    <w:rsid w:val="00BB14C3"/>
    <w:rsid w:val="00BB1C51"/>
    <w:rsid w:val="00BB3DEE"/>
    <w:rsid w:val="00BB4035"/>
    <w:rsid w:val="00BB51FB"/>
    <w:rsid w:val="00BB5BC0"/>
    <w:rsid w:val="00BB6B64"/>
    <w:rsid w:val="00BB7365"/>
    <w:rsid w:val="00BB7A77"/>
    <w:rsid w:val="00BB7ACF"/>
    <w:rsid w:val="00BB7AF6"/>
    <w:rsid w:val="00BB7D74"/>
    <w:rsid w:val="00BC0824"/>
    <w:rsid w:val="00BC14F0"/>
    <w:rsid w:val="00BC1AA5"/>
    <w:rsid w:val="00BC2318"/>
    <w:rsid w:val="00BC23B6"/>
    <w:rsid w:val="00BC3920"/>
    <w:rsid w:val="00BC4DCB"/>
    <w:rsid w:val="00BC4F8D"/>
    <w:rsid w:val="00BC5DE3"/>
    <w:rsid w:val="00BC7909"/>
    <w:rsid w:val="00BD2DE1"/>
    <w:rsid w:val="00BD3302"/>
    <w:rsid w:val="00BD365B"/>
    <w:rsid w:val="00BD3BD9"/>
    <w:rsid w:val="00BD4C89"/>
    <w:rsid w:val="00BD5350"/>
    <w:rsid w:val="00BD685A"/>
    <w:rsid w:val="00BD726B"/>
    <w:rsid w:val="00BD7C82"/>
    <w:rsid w:val="00BE05B0"/>
    <w:rsid w:val="00BE071A"/>
    <w:rsid w:val="00BE276D"/>
    <w:rsid w:val="00BE495B"/>
    <w:rsid w:val="00BE5896"/>
    <w:rsid w:val="00BF0675"/>
    <w:rsid w:val="00BF12C3"/>
    <w:rsid w:val="00BF1810"/>
    <w:rsid w:val="00BF1DD7"/>
    <w:rsid w:val="00BF1E39"/>
    <w:rsid w:val="00BF2158"/>
    <w:rsid w:val="00BF29EC"/>
    <w:rsid w:val="00BF2B83"/>
    <w:rsid w:val="00BF2F5D"/>
    <w:rsid w:val="00BF44E3"/>
    <w:rsid w:val="00BF4E8C"/>
    <w:rsid w:val="00BF6605"/>
    <w:rsid w:val="00BF689F"/>
    <w:rsid w:val="00BF7FF2"/>
    <w:rsid w:val="00C001E0"/>
    <w:rsid w:val="00C003C2"/>
    <w:rsid w:val="00C014C3"/>
    <w:rsid w:val="00C0193A"/>
    <w:rsid w:val="00C01DBA"/>
    <w:rsid w:val="00C01F88"/>
    <w:rsid w:val="00C02FB1"/>
    <w:rsid w:val="00C03436"/>
    <w:rsid w:val="00C03A18"/>
    <w:rsid w:val="00C0403C"/>
    <w:rsid w:val="00C0412A"/>
    <w:rsid w:val="00C04763"/>
    <w:rsid w:val="00C0618A"/>
    <w:rsid w:val="00C11611"/>
    <w:rsid w:val="00C11775"/>
    <w:rsid w:val="00C11CED"/>
    <w:rsid w:val="00C13040"/>
    <w:rsid w:val="00C14F6F"/>
    <w:rsid w:val="00C16516"/>
    <w:rsid w:val="00C16CFB"/>
    <w:rsid w:val="00C1738A"/>
    <w:rsid w:val="00C20027"/>
    <w:rsid w:val="00C21293"/>
    <w:rsid w:val="00C21941"/>
    <w:rsid w:val="00C221BA"/>
    <w:rsid w:val="00C22357"/>
    <w:rsid w:val="00C22877"/>
    <w:rsid w:val="00C23C8C"/>
    <w:rsid w:val="00C23E6A"/>
    <w:rsid w:val="00C2401E"/>
    <w:rsid w:val="00C25F4C"/>
    <w:rsid w:val="00C265C8"/>
    <w:rsid w:val="00C272C9"/>
    <w:rsid w:val="00C30B92"/>
    <w:rsid w:val="00C3187F"/>
    <w:rsid w:val="00C31A89"/>
    <w:rsid w:val="00C31CAB"/>
    <w:rsid w:val="00C322FB"/>
    <w:rsid w:val="00C323B2"/>
    <w:rsid w:val="00C335D2"/>
    <w:rsid w:val="00C33D15"/>
    <w:rsid w:val="00C33DD9"/>
    <w:rsid w:val="00C34698"/>
    <w:rsid w:val="00C355A8"/>
    <w:rsid w:val="00C35B15"/>
    <w:rsid w:val="00C3688C"/>
    <w:rsid w:val="00C36A63"/>
    <w:rsid w:val="00C36A71"/>
    <w:rsid w:val="00C36CD8"/>
    <w:rsid w:val="00C371BF"/>
    <w:rsid w:val="00C37E4E"/>
    <w:rsid w:val="00C40925"/>
    <w:rsid w:val="00C4189E"/>
    <w:rsid w:val="00C42E4A"/>
    <w:rsid w:val="00C43A26"/>
    <w:rsid w:val="00C43A82"/>
    <w:rsid w:val="00C43A8F"/>
    <w:rsid w:val="00C441D5"/>
    <w:rsid w:val="00C44553"/>
    <w:rsid w:val="00C44D76"/>
    <w:rsid w:val="00C451A9"/>
    <w:rsid w:val="00C47103"/>
    <w:rsid w:val="00C50595"/>
    <w:rsid w:val="00C522B6"/>
    <w:rsid w:val="00C53414"/>
    <w:rsid w:val="00C537CE"/>
    <w:rsid w:val="00C53CC3"/>
    <w:rsid w:val="00C5608D"/>
    <w:rsid w:val="00C562C8"/>
    <w:rsid w:val="00C56597"/>
    <w:rsid w:val="00C60C88"/>
    <w:rsid w:val="00C60EFC"/>
    <w:rsid w:val="00C615FF"/>
    <w:rsid w:val="00C6218E"/>
    <w:rsid w:val="00C626CD"/>
    <w:rsid w:val="00C62CB5"/>
    <w:rsid w:val="00C63C12"/>
    <w:rsid w:val="00C64785"/>
    <w:rsid w:val="00C64D14"/>
    <w:rsid w:val="00C64F42"/>
    <w:rsid w:val="00C660CF"/>
    <w:rsid w:val="00C6633D"/>
    <w:rsid w:val="00C67591"/>
    <w:rsid w:val="00C72C74"/>
    <w:rsid w:val="00C72E5B"/>
    <w:rsid w:val="00C73876"/>
    <w:rsid w:val="00C74B82"/>
    <w:rsid w:val="00C74F1A"/>
    <w:rsid w:val="00C754E0"/>
    <w:rsid w:val="00C75FFA"/>
    <w:rsid w:val="00C778F0"/>
    <w:rsid w:val="00C803C0"/>
    <w:rsid w:val="00C84528"/>
    <w:rsid w:val="00C84777"/>
    <w:rsid w:val="00C861D2"/>
    <w:rsid w:val="00C90F22"/>
    <w:rsid w:val="00C9203A"/>
    <w:rsid w:val="00C9373F"/>
    <w:rsid w:val="00C94CF1"/>
    <w:rsid w:val="00C956C6"/>
    <w:rsid w:val="00C95DC5"/>
    <w:rsid w:val="00C97995"/>
    <w:rsid w:val="00C97BCE"/>
    <w:rsid w:val="00CA0636"/>
    <w:rsid w:val="00CA0852"/>
    <w:rsid w:val="00CA0FA5"/>
    <w:rsid w:val="00CA1F17"/>
    <w:rsid w:val="00CA40AC"/>
    <w:rsid w:val="00CA52D5"/>
    <w:rsid w:val="00CA5CFD"/>
    <w:rsid w:val="00CA63EF"/>
    <w:rsid w:val="00CA6FBB"/>
    <w:rsid w:val="00CA7A43"/>
    <w:rsid w:val="00CB0E8D"/>
    <w:rsid w:val="00CB16F2"/>
    <w:rsid w:val="00CB2969"/>
    <w:rsid w:val="00CB3DF6"/>
    <w:rsid w:val="00CB4B12"/>
    <w:rsid w:val="00CB5009"/>
    <w:rsid w:val="00CB612A"/>
    <w:rsid w:val="00CB63CD"/>
    <w:rsid w:val="00CB7890"/>
    <w:rsid w:val="00CB79F0"/>
    <w:rsid w:val="00CB7C0B"/>
    <w:rsid w:val="00CB7C2B"/>
    <w:rsid w:val="00CC254B"/>
    <w:rsid w:val="00CC3B17"/>
    <w:rsid w:val="00CC48BB"/>
    <w:rsid w:val="00CC58D6"/>
    <w:rsid w:val="00CC5C43"/>
    <w:rsid w:val="00CC7635"/>
    <w:rsid w:val="00CD0C8D"/>
    <w:rsid w:val="00CD2A8F"/>
    <w:rsid w:val="00CD2CD3"/>
    <w:rsid w:val="00CD4F3C"/>
    <w:rsid w:val="00CD55BC"/>
    <w:rsid w:val="00CD6A3C"/>
    <w:rsid w:val="00CD76B6"/>
    <w:rsid w:val="00CE033A"/>
    <w:rsid w:val="00CE0BE2"/>
    <w:rsid w:val="00CE1168"/>
    <w:rsid w:val="00CE1BF6"/>
    <w:rsid w:val="00CE45E1"/>
    <w:rsid w:val="00CE4C95"/>
    <w:rsid w:val="00CE576E"/>
    <w:rsid w:val="00CE5874"/>
    <w:rsid w:val="00CE61EE"/>
    <w:rsid w:val="00CE6681"/>
    <w:rsid w:val="00CE68D0"/>
    <w:rsid w:val="00CE700A"/>
    <w:rsid w:val="00CE7203"/>
    <w:rsid w:val="00CF007B"/>
    <w:rsid w:val="00CF00F7"/>
    <w:rsid w:val="00CF02E1"/>
    <w:rsid w:val="00CF0D1C"/>
    <w:rsid w:val="00CF1C5B"/>
    <w:rsid w:val="00CF27B9"/>
    <w:rsid w:val="00CF282E"/>
    <w:rsid w:val="00CF334A"/>
    <w:rsid w:val="00CF347F"/>
    <w:rsid w:val="00CF3560"/>
    <w:rsid w:val="00CF3722"/>
    <w:rsid w:val="00CF3C55"/>
    <w:rsid w:val="00CF4E27"/>
    <w:rsid w:val="00CF5319"/>
    <w:rsid w:val="00CF5827"/>
    <w:rsid w:val="00CF5B52"/>
    <w:rsid w:val="00CF5E53"/>
    <w:rsid w:val="00CF63F6"/>
    <w:rsid w:val="00CF6487"/>
    <w:rsid w:val="00CF69FB"/>
    <w:rsid w:val="00CF7323"/>
    <w:rsid w:val="00CF732A"/>
    <w:rsid w:val="00CF7FD5"/>
    <w:rsid w:val="00D002F3"/>
    <w:rsid w:val="00D0030A"/>
    <w:rsid w:val="00D00A77"/>
    <w:rsid w:val="00D014CB"/>
    <w:rsid w:val="00D015F5"/>
    <w:rsid w:val="00D01714"/>
    <w:rsid w:val="00D01A89"/>
    <w:rsid w:val="00D0244D"/>
    <w:rsid w:val="00D02AAD"/>
    <w:rsid w:val="00D05326"/>
    <w:rsid w:val="00D06EBE"/>
    <w:rsid w:val="00D07C49"/>
    <w:rsid w:val="00D10E0A"/>
    <w:rsid w:val="00D116B5"/>
    <w:rsid w:val="00D12EAD"/>
    <w:rsid w:val="00D134E5"/>
    <w:rsid w:val="00D138E4"/>
    <w:rsid w:val="00D16085"/>
    <w:rsid w:val="00D168CE"/>
    <w:rsid w:val="00D2015F"/>
    <w:rsid w:val="00D2126D"/>
    <w:rsid w:val="00D215E8"/>
    <w:rsid w:val="00D21A3F"/>
    <w:rsid w:val="00D221EF"/>
    <w:rsid w:val="00D22DCF"/>
    <w:rsid w:val="00D22E56"/>
    <w:rsid w:val="00D2378C"/>
    <w:rsid w:val="00D24210"/>
    <w:rsid w:val="00D25F82"/>
    <w:rsid w:val="00D26441"/>
    <w:rsid w:val="00D267F9"/>
    <w:rsid w:val="00D3007A"/>
    <w:rsid w:val="00D301C1"/>
    <w:rsid w:val="00D31164"/>
    <w:rsid w:val="00D32968"/>
    <w:rsid w:val="00D35922"/>
    <w:rsid w:val="00D37CAE"/>
    <w:rsid w:val="00D40522"/>
    <w:rsid w:val="00D409DC"/>
    <w:rsid w:val="00D41F2D"/>
    <w:rsid w:val="00D421F3"/>
    <w:rsid w:val="00D42938"/>
    <w:rsid w:val="00D42AD1"/>
    <w:rsid w:val="00D4366F"/>
    <w:rsid w:val="00D441C1"/>
    <w:rsid w:val="00D459BE"/>
    <w:rsid w:val="00D45C7B"/>
    <w:rsid w:val="00D45CA0"/>
    <w:rsid w:val="00D46D3F"/>
    <w:rsid w:val="00D46F5E"/>
    <w:rsid w:val="00D476EB"/>
    <w:rsid w:val="00D47F78"/>
    <w:rsid w:val="00D50FCC"/>
    <w:rsid w:val="00D51231"/>
    <w:rsid w:val="00D51396"/>
    <w:rsid w:val="00D51C5C"/>
    <w:rsid w:val="00D52CC2"/>
    <w:rsid w:val="00D537FE"/>
    <w:rsid w:val="00D542F0"/>
    <w:rsid w:val="00D55964"/>
    <w:rsid w:val="00D56CD6"/>
    <w:rsid w:val="00D56E9C"/>
    <w:rsid w:val="00D57B91"/>
    <w:rsid w:val="00D60E57"/>
    <w:rsid w:val="00D6186E"/>
    <w:rsid w:val="00D62FEA"/>
    <w:rsid w:val="00D63353"/>
    <w:rsid w:val="00D640A2"/>
    <w:rsid w:val="00D64766"/>
    <w:rsid w:val="00D64784"/>
    <w:rsid w:val="00D65A79"/>
    <w:rsid w:val="00D66072"/>
    <w:rsid w:val="00D66246"/>
    <w:rsid w:val="00D66536"/>
    <w:rsid w:val="00D66890"/>
    <w:rsid w:val="00D66AF0"/>
    <w:rsid w:val="00D66C86"/>
    <w:rsid w:val="00D7038D"/>
    <w:rsid w:val="00D714C3"/>
    <w:rsid w:val="00D72EB1"/>
    <w:rsid w:val="00D73F1A"/>
    <w:rsid w:val="00D740B8"/>
    <w:rsid w:val="00D7420A"/>
    <w:rsid w:val="00D745F6"/>
    <w:rsid w:val="00D74815"/>
    <w:rsid w:val="00D74E46"/>
    <w:rsid w:val="00D750C9"/>
    <w:rsid w:val="00D76104"/>
    <w:rsid w:val="00D762C1"/>
    <w:rsid w:val="00D76629"/>
    <w:rsid w:val="00D76AE4"/>
    <w:rsid w:val="00D77DFE"/>
    <w:rsid w:val="00D824AD"/>
    <w:rsid w:val="00D8259E"/>
    <w:rsid w:val="00D82C1F"/>
    <w:rsid w:val="00D83281"/>
    <w:rsid w:val="00D832C5"/>
    <w:rsid w:val="00D84491"/>
    <w:rsid w:val="00D84682"/>
    <w:rsid w:val="00D872C3"/>
    <w:rsid w:val="00D92533"/>
    <w:rsid w:val="00D9275C"/>
    <w:rsid w:val="00D92B97"/>
    <w:rsid w:val="00D92E42"/>
    <w:rsid w:val="00D9337B"/>
    <w:rsid w:val="00D93A51"/>
    <w:rsid w:val="00D93F0A"/>
    <w:rsid w:val="00D95E4B"/>
    <w:rsid w:val="00D9684D"/>
    <w:rsid w:val="00D96CC6"/>
    <w:rsid w:val="00D97605"/>
    <w:rsid w:val="00D97EBB"/>
    <w:rsid w:val="00DA0027"/>
    <w:rsid w:val="00DA0246"/>
    <w:rsid w:val="00DA0408"/>
    <w:rsid w:val="00DA073E"/>
    <w:rsid w:val="00DA09A9"/>
    <w:rsid w:val="00DA37FF"/>
    <w:rsid w:val="00DA3FC5"/>
    <w:rsid w:val="00DA503E"/>
    <w:rsid w:val="00DA7754"/>
    <w:rsid w:val="00DA7C07"/>
    <w:rsid w:val="00DA7CFD"/>
    <w:rsid w:val="00DB1335"/>
    <w:rsid w:val="00DB17B2"/>
    <w:rsid w:val="00DB2072"/>
    <w:rsid w:val="00DB40EE"/>
    <w:rsid w:val="00DB483B"/>
    <w:rsid w:val="00DB4D3C"/>
    <w:rsid w:val="00DB54E7"/>
    <w:rsid w:val="00DB62CB"/>
    <w:rsid w:val="00DB6808"/>
    <w:rsid w:val="00DB6F37"/>
    <w:rsid w:val="00DC2771"/>
    <w:rsid w:val="00DC319F"/>
    <w:rsid w:val="00DC7440"/>
    <w:rsid w:val="00DC74B1"/>
    <w:rsid w:val="00DC7E32"/>
    <w:rsid w:val="00DD05E8"/>
    <w:rsid w:val="00DD16AB"/>
    <w:rsid w:val="00DD1932"/>
    <w:rsid w:val="00DD225B"/>
    <w:rsid w:val="00DD29B5"/>
    <w:rsid w:val="00DD2E03"/>
    <w:rsid w:val="00DD376D"/>
    <w:rsid w:val="00DD59E7"/>
    <w:rsid w:val="00DD5A5A"/>
    <w:rsid w:val="00DD6B60"/>
    <w:rsid w:val="00DE0905"/>
    <w:rsid w:val="00DE0A59"/>
    <w:rsid w:val="00DE0D53"/>
    <w:rsid w:val="00DE1E10"/>
    <w:rsid w:val="00DE2189"/>
    <w:rsid w:val="00DE323D"/>
    <w:rsid w:val="00DE3271"/>
    <w:rsid w:val="00DE4DFF"/>
    <w:rsid w:val="00DE5EFC"/>
    <w:rsid w:val="00DF0D88"/>
    <w:rsid w:val="00DF236E"/>
    <w:rsid w:val="00DF2FB7"/>
    <w:rsid w:val="00DF35DF"/>
    <w:rsid w:val="00DF3612"/>
    <w:rsid w:val="00DF3651"/>
    <w:rsid w:val="00DF3A38"/>
    <w:rsid w:val="00DF5283"/>
    <w:rsid w:val="00DF680D"/>
    <w:rsid w:val="00E0140E"/>
    <w:rsid w:val="00E02A14"/>
    <w:rsid w:val="00E03194"/>
    <w:rsid w:val="00E03315"/>
    <w:rsid w:val="00E042E1"/>
    <w:rsid w:val="00E04ABC"/>
    <w:rsid w:val="00E05515"/>
    <w:rsid w:val="00E05FAA"/>
    <w:rsid w:val="00E065F7"/>
    <w:rsid w:val="00E10234"/>
    <w:rsid w:val="00E12043"/>
    <w:rsid w:val="00E120FF"/>
    <w:rsid w:val="00E12BA1"/>
    <w:rsid w:val="00E13888"/>
    <w:rsid w:val="00E13FAB"/>
    <w:rsid w:val="00E15673"/>
    <w:rsid w:val="00E1787C"/>
    <w:rsid w:val="00E17AFD"/>
    <w:rsid w:val="00E17F3F"/>
    <w:rsid w:val="00E216E4"/>
    <w:rsid w:val="00E22657"/>
    <w:rsid w:val="00E22BF5"/>
    <w:rsid w:val="00E22C9A"/>
    <w:rsid w:val="00E230A8"/>
    <w:rsid w:val="00E23865"/>
    <w:rsid w:val="00E23BB2"/>
    <w:rsid w:val="00E24BA3"/>
    <w:rsid w:val="00E261A8"/>
    <w:rsid w:val="00E26798"/>
    <w:rsid w:val="00E269FD"/>
    <w:rsid w:val="00E27E6D"/>
    <w:rsid w:val="00E31BB4"/>
    <w:rsid w:val="00E33F90"/>
    <w:rsid w:val="00E34785"/>
    <w:rsid w:val="00E3491B"/>
    <w:rsid w:val="00E4023D"/>
    <w:rsid w:val="00E40CEA"/>
    <w:rsid w:val="00E40DE6"/>
    <w:rsid w:val="00E41751"/>
    <w:rsid w:val="00E41FE7"/>
    <w:rsid w:val="00E42382"/>
    <w:rsid w:val="00E4301A"/>
    <w:rsid w:val="00E4471F"/>
    <w:rsid w:val="00E45392"/>
    <w:rsid w:val="00E45653"/>
    <w:rsid w:val="00E45D6A"/>
    <w:rsid w:val="00E46EFA"/>
    <w:rsid w:val="00E4732C"/>
    <w:rsid w:val="00E507E1"/>
    <w:rsid w:val="00E50941"/>
    <w:rsid w:val="00E52E1F"/>
    <w:rsid w:val="00E565C2"/>
    <w:rsid w:val="00E609DB"/>
    <w:rsid w:val="00E60B97"/>
    <w:rsid w:val="00E610E3"/>
    <w:rsid w:val="00E62652"/>
    <w:rsid w:val="00E62835"/>
    <w:rsid w:val="00E62985"/>
    <w:rsid w:val="00E630F9"/>
    <w:rsid w:val="00E63237"/>
    <w:rsid w:val="00E63581"/>
    <w:rsid w:val="00E6424A"/>
    <w:rsid w:val="00E6446B"/>
    <w:rsid w:val="00E65D0B"/>
    <w:rsid w:val="00E66AEA"/>
    <w:rsid w:val="00E723AF"/>
    <w:rsid w:val="00E7392B"/>
    <w:rsid w:val="00E74275"/>
    <w:rsid w:val="00E7463A"/>
    <w:rsid w:val="00E74B3B"/>
    <w:rsid w:val="00E76011"/>
    <w:rsid w:val="00E77FF4"/>
    <w:rsid w:val="00E8063A"/>
    <w:rsid w:val="00E812E9"/>
    <w:rsid w:val="00E833E7"/>
    <w:rsid w:val="00E839F3"/>
    <w:rsid w:val="00E83BA2"/>
    <w:rsid w:val="00E83EDB"/>
    <w:rsid w:val="00E845C2"/>
    <w:rsid w:val="00E8464F"/>
    <w:rsid w:val="00E85AB4"/>
    <w:rsid w:val="00E85DC9"/>
    <w:rsid w:val="00E85FF5"/>
    <w:rsid w:val="00E9008B"/>
    <w:rsid w:val="00E911FA"/>
    <w:rsid w:val="00E91C62"/>
    <w:rsid w:val="00E932EC"/>
    <w:rsid w:val="00E950C3"/>
    <w:rsid w:val="00E952F3"/>
    <w:rsid w:val="00E95898"/>
    <w:rsid w:val="00E970F4"/>
    <w:rsid w:val="00EA0C08"/>
    <w:rsid w:val="00EA1519"/>
    <w:rsid w:val="00EA2BB7"/>
    <w:rsid w:val="00EA4210"/>
    <w:rsid w:val="00EA51B7"/>
    <w:rsid w:val="00EA5280"/>
    <w:rsid w:val="00EA554B"/>
    <w:rsid w:val="00EA56F1"/>
    <w:rsid w:val="00EA627F"/>
    <w:rsid w:val="00EB02EA"/>
    <w:rsid w:val="00EB13DB"/>
    <w:rsid w:val="00EB1CBB"/>
    <w:rsid w:val="00EB1CFE"/>
    <w:rsid w:val="00EB2554"/>
    <w:rsid w:val="00EB2984"/>
    <w:rsid w:val="00EB3016"/>
    <w:rsid w:val="00EB3F8B"/>
    <w:rsid w:val="00EB46FC"/>
    <w:rsid w:val="00EB6FFA"/>
    <w:rsid w:val="00EC0700"/>
    <w:rsid w:val="00EC1694"/>
    <w:rsid w:val="00EC2F26"/>
    <w:rsid w:val="00EC3A21"/>
    <w:rsid w:val="00EC3C9D"/>
    <w:rsid w:val="00EC42FB"/>
    <w:rsid w:val="00EC5AAA"/>
    <w:rsid w:val="00EC657F"/>
    <w:rsid w:val="00EC6C8B"/>
    <w:rsid w:val="00EC72A4"/>
    <w:rsid w:val="00ED0056"/>
    <w:rsid w:val="00ED09F5"/>
    <w:rsid w:val="00ED09F9"/>
    <w:rsid w:val="00ED144F"/>
    <w:rsid w:val="00ED1DF0"/>
    <w:rsid w:val="00ED34C3"/>
    <w:rsid w:val="00ED7109"/>
    <w:rsid w:val="00EE058C"/>
    <w:rsid w:val="00EE1ACC"/>
    <w:rsid w:val="00EE4AFF"/>
    <w:rsid w:val="00EE4B5C"/>
    <w:rsid w:val="00EE6D3E"/>
    <w:rsid w:val="00EE6F6E"/>
    <w:rsid w:val="00EE7899"/>
    <w:rsid w:val="00EF1547"/>
    <w:rsid w:val="00EF5277"/>
    <w:rsid w:val="00EF5CC8"/>
    <w:rsid w:val="00EF6AA5"/>
    <w:rsid w:val="00F01023"/>
    <w:rsid w:val="00F01D8D"/>
    <w:rsid w:val="00F04EA4"/>
    <w:rsid w:val="00F061F1"/>
    <w:rsid w:val="00F06A41"/>
    <w:rsid w:val="00F07ED4"/>
    <w:rsid w:val="00F10A34"/>
    <w:rsid w:val="00F161A3"/>
    <w:rsid w:val="00F1650F"/>
    <w:rsid w:val="00F16A82"/>
    <w:rsid w:val="00F1735B"/>
    <w:rsid w:val="00F178F5"/>
    <w:rsid w:val="00F2026B"/>
    <w:rsid w:val="00F204C3"/>
    <w:rsid w:val="00F2364D"/>
    <w:rsid w:val="00F236FF"/>
    <w:rsid w:val="00F2451A"/>
    <w:rsid w:val="00F25D1A"/>
    <w:rsid w:val="00F262CF"/>
    <w:rsid w:val="00F26484"/>
    <w:rsid w:val="00F302A1"/>
    <w:rsid w:val="00F303C0"/>
    <w:rsid w:val="00F31253"/>
    <w:rsid w:val="00F33360"/>
    <w:rsid w:val="00F33D67"/>
    <w:rsid w:val="00F340FA"/>
    <w:rsid w:val="00F348DD"/>
    <w:rsid w:val="00F35CE1"/>
    <w:rsid w:val="00F35F54"/>
    <w:rsid w:val="00F368C2"/>
    <w:rsid w:val="00F3796E"/>
    <w:rsid w:val="00F37C49"/>
    <w:rsid w:val="00F37FBC"/>
    <w:rsid w:val="00F40CAB"/>
    <w:rsid w:val="00F414D2"/>
    <w:rsid w:val="00F4164B"/>
    <w:rsid w:val="00F42422"/>
    <w:rsid w:val="00F4255E"/>
    <w:rsid w:val="00F46669"/>
    <w:rsid w:val="00F469C5"/>
    <w:rsid w:val="00F46DBA"/>
    <w:rsid w:val="00F51316"/>
    <w:rsid w:val="00F529DA"/>
    <w:rsid w:val="00F52B8F"/>
    <w:rsid w:val="00F53CF0"/>
    <w:rsid w:val="00F53FB8"/>
    <w:rsid w:val="00F54BC1"/>
    <w:rsid w:val="00F55C12"/>
    <w:rsid w:val="00F57293"/>
    <w:rsid w:val="00F57EF3"/>
    <w:rsid w:val="00F609CD"/>
    <w:rsid w:val="00F61548"/>
    <w:rsid w:val="00F61DF3"/>
    <w:rsid w:val="00F62E3B"/>
    <w:rsid w:val="00F632DF"/>
    <w:rsid w:val="00F6401A"/>
    <w:rsid w:val="00F641C0"/>
    <w:rsid w:val="00F64A00"/>
    <w:rsid w:val="00F65E11"/>
    <w:rsid w:val="00F671B9"/>
    <w:rsid w:val="00F7031B"/>
    <w:rsid w:val="00F71591"/>
    <w:rsid w:val="00F7178A"/>
    <w:rsid w:val="00F7242D"/>
    <w:rsid w:val="00F72AF1"/>
    <w:rsid w:val="00F7404B"/>
    <w:rsid w:val="00F74ACE"/>
    <w:rsid w:val="00F74BC4"/>
    <w:rsid w:val="00F75125"/>
    <w:rsid w:val="00F76F98"/>
    <w:rsid w:val="00F775EC"/>
    <w:rsid w:val="00F77799"/>
    <w:rsid w:val="00F80FA0"/>
    <w:rsid w:val="00F826B2"/>
    <w:rsid w:val="00F828C1"/>
    <w:rsid w:val="00F862CA"/>
    <w:rsid w:val="00F87F65"/>
    <w:rsid w:val="00F90778"/>
    <w:rsid w:val="00F907B5"/>
    <w:rsid w:val="00F90A04"/>
    <w:rsid w:val="00F90D03"/>
    <w:rsid w:val="00F918A2"/>
    <w:rsid w:val="00F91DD5"/>
    <w:rsid w:val="00F932A5"/>
    <w:rsid w:val="00F951C7"/>
    <w:rsid w:val="00F95956"/>
    <w:rsid w:val="00F96A9D"/>
    <w:rsid w:val="00F972D6"/>
    <w:rsid w:val="00F97AEC"/>
    <w:rsid w:val="00FA0131"/>
    <w:rsid w:val="00FA05E0"/>
    <w:rsid w:val="00FA105B"/>
    <w:rsid w:val="00FA107B"/>
    <w:rsid w:val="00FA3B6D"/>
    <w:rsid w:val="00FA436D"/>
    <w:rsid w:val="00FA43D7"/>
    <w:rsid w:val="00FA509C"/>
    <w:rsid w:val="00FA63F8"/>
    <w:rsid w:val="00FB077A"/>
    <w:rsid w:val="00FB1EED"/>
    <w:rsid w:val="00FB3036"/>
    <w:rsid w:val="00FB53A9"/>
    <w:rsid w:val="00FB6439"/>
    <w:rsid w:val="00FB66BB"/>
    <w:rsid w:val="00FB67BE"/>
    <w:rsid w:val="00FB6FBE"/>
    <w:rsid w:val="00FB7ABD"/>
    <w:rsid w:val="00FC0602"/>
    <w:rsid w:val="00FC0E5A"/>
    <w:rsid w:val="00FC177C"/>
    <w:rsid w:val="00FC286B"/>
    <w:rsid w:val="00FC46B6"/>
    <w:rsid w:val="00FC542F"/>
    <w:rsid w:val="00FC59E0"/>
    <w:rsid w:val="00FC68C0"/>
    <w:rsid w:val="00FD1349"/>
    <w:rsid w:val="00FD532F"/>
    <w:rsid w:val="00FD5883"/>
    <w:rsid w:val="00FD5D9E"/>
    <w:rsid w:val="00FD6088"/>
    <w:rsid w:val="00FE0EE9"/>
    <w:rsid w:val="00FE18C2"/>
    <w:rsid w:val="00FE1941"/>
    <w:rsid w:val="00FE2852"/>
    <w:rsid w:val="00FE3C37"/>
    <w:rsid w:val="00FE45FD"/>
    <w:rsid w:val="00FE4776"/>
    <w:rsid w:val="00FE5AFC"/>
    <w:rsid w:val="00FF2221"/>
    <w:rsid w:val="00FF2809"/>
    <w:rsid w:val="00FF3551"/>
    <w:rsid w:val="00FF37D2"/>
    <w:rsid w:val="00FF537D"/>
    <w:rsid w:val="00FF64CF"/>
    <w:rsid w:val="00FF6D21"/>
    <w:rsid w:val="00FF6D8F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4AA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50D2"/>
    <w:rPr>
      <w:rFonts w:ascii="Times" w:hAnsi="Times"/>
      <w:lang w:eastAsia="en-US"/>
    </w:rPr>
  </w:style>
  <w:style w:type="paragraph" w:styleId="Heading1">
    <w:name w:val="heading 1"/>
    <w:basedOn w:val="HeadingBase"/>
    <w:next w:val="BodyText"/>
    <w:qFormat/>
    <w:rsid w:val="00F55C12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F55C12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F55C1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55C12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F55C12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55C12"/>
    <w:pPr>
      <w:spacing w:before="240" w:after="60"/>
      <w:jc w:val="both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F55C12"/>
    <w:pPr>
      <w:keepNext/>
      <w:keepLines/>
    </w:pPr>
    <w:rPr>
      <w:spacing w:val="-4"/>
      <w:sz w:val="18"/>
    </w:rPr>
  </w:style>
  <w:style w:type="paragraph" w:styleId="BodyText">
    <w:name w:val="Body Text"/>
    <w:basedOn w:val="Normal"/>
    <w:rsid w:val="00F55C12"/>
    <w:pPr>
      <w:spacing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F55C12"/>
    <w:pPr>
      <w:numPr>
        <w:numId w:val="2"/>
      </w:numPr>
      <w:spacing w:line="200" w:lineRule="atLeast"/>
    </w:pPr>
  </w:style>
  <w:style w:type="paragraph" w:customStyle="1" w:styleId="Address1">
    <w:name w:val="Address 1"/>
    <w:basedOn w:val="Normal"/>
    <w:rsid w:val="00F55C12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F55C12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styleId="BodyTextIndent">
    <w:name w:val="Body Text Indent"/>
    <w:basedOn w:val="BodyText"/>
    <w:rsid w:val="00F55C12"/>
    <w:pPr>
      <w:ind w:left="720"/>
    </w:pPr>
  </w:style>
  <w:style w:type="paragraph" w:customStyle="1" w:styleId="CityState">
    <w:name w:val="City/State"/>
    <w:basedOn w:val="BodyText"/>
    <w:next w:val="BodyText"/>
    <w:rsid w:val="00F55C12"/>
    <w:pPr>
      <w:keepNext/>
    </w:pPr>
  </w:style>
  <w:style w:type="paragraph" w:customStyle="1" w:styleId="CompanyName">
    <w:name w:val="Company Name"/>
    <w:basedOn w:val="Normal"/>
    <w:next w:val="Normal"/>
    <w:autoRedefine/>
    <w:rsid w:val="0071102B"/>
    <w:pPr>
      <w:tabs>
        <w:tab w:val="left" w:pos="2160"/>
        <w:tab w:val="right" w:pos="6480"/>
      </w:tabs>
      <w:spacing w:after="40" w:line="200" w:lineRule="atLeast"/>
    </w:pPr>
    <w:rPr>
      <w:rFonts w:ascii="Times New Roman" w:hAnsi="Times New Roman"/>
    </w:rPr>
  </w:style>
  <w:style w:type="paragraph" w:customStyle="1" w:styleId="CompanyNameOne">
    <w:name w:val="Company Name One"/>
    <w:basedOn w:val="CompanyName"/>
    <w:next w:val="Normal"/>
    <w:autoRedefine/>
    <w:rsid w:val="00F55C12"/>
    <w:rPr>
      <w:rFonts w:ascii="Arial Black" w:hAnsi="Arial Black"/>
    </w:rPr>
  </w:style>
  <w:style w:type="paragraph" w:styleId="Date">
    <w:name w:val="Date"/>
    <w:basedOn w:val="BodyText"/>
    <w:rsid w:val="00F55C12"/>
    <w:pPr>
      <w:keepNext/>
    </w:pPr>
  </w:style>
  <w:style w:type="paragraph" w:customStyle="1" w:styleId="DocumentLabel">
    <w:name w:val="Document Label"/>
    <w:basedOn w:val="Normal"/>
    <w:next w:val="Normal"/>
    <w:rsid w:val="00F55C12"/>
    <w:pPr>
      <w:spacing w:after="220"/>
      <w:jc w:val="both"/>
    </w:pPr>
    <w:rPr>
      <w:rFonts w:ascii="Arial" w:hAnsi="Arial"/>
      <w:spacing w:val="-20"/>
      <w:sz w:val="48"/>
    </w:rPr>
  </w:style>
  <w:style w:type="character" w:styleId="Emphasis">
    <w:name w:val="Emphasis"/>
    <w:qFormat/>
    <w:rsid w:val="00F55C12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F55C12"/>
    <w:pPr>
      <w:jc w:val="both"/>
    </w:pPr>
    <w:rPr>
      <w:rFonts w:ascii="Arial" w:hAnsi="Arial"/>
    </w:rPr>
  </w:style>
  <w:style w:type="paragraph" w:styleId="Footer">
    <w:name w:val="footer"/>
    <w:basedOn w:val="HeaderBase"/>
    <w:rsid w:val="00F55C12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F55C12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autoRedefine/>
    <w:rsid w:val="00F55C12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character" w:customStyle="1" w:styleId="Job">
    <w:name w:val="Job"/>
    <w:basedOn w:val="DefaultParagraphFont"/>
    <w:rsid w:val="00F55C12"/>
  </w:style>
  <w:style w:type="paragraph" w:customStyle="1" w:styleId="JobTitle">
    <w:name w:val="Job Title"/>
    <w:next w:val="Achievement"/>
    <w:rsid w:val="00F55C12"/>
    <w:pPr>
      <w:spacing w:before="120" w:line="200" w:lineRule="atLeast"/>
    </w:pPr>
    <w:rPr>
      <w:rFonts w:ascii="Arial" w:hAnsi="Arial"/>
      <w:b/>
      <w:spacing w:val="-10"/>
      <w:lang w:eastAsia="en-US"/>
    </w:rPr>
  </w:style>
  <w:style w:type="character" w:customStyle="1" w:styleId="Lead-inEmphasis">
    <w:name w:val="Lead-in Emphasis"/>
    <w:rsid w:val="00F55C12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F55C1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A16D9"/>
    <w:pPr>
      <w:spacing w:line="220" w:lineRule="atLeast"/>
      <w:jc w:val="both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F55C12"/>
  </w:style>
  <w:style w:type="paragraph" w:customStyle="1" w:styleId="Objective">
    <w:name w:val="Objective"/>
    <w:basedOn w:val="Normal"/>
    <w:next w:val="BodyText"/>
    <w:rsid w:val="00F55C12"/>
    <w:pPr>
      <w:spacing w:after="220" w:line="220" w:lineRule="atLeast"/>
    </w:pPr>
  </w:style>
  <w:style w:type="character" w:styleId="PageNumber">
    <w:name w:val="page number"/>
    <w:rsid w:val="00F55C12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F55C12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F55C12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F55C12"/>
    <w:rPr>
      <w:b/>
      <w:spacing w:val="0"/>
    </w:rPr>
  </w:style>
  <w:style w:type="paragraph" w:styleId="DocumentMap">
    <w:name w:val="Document Map"/>
    <w:basedOn w:val="Normal"/>
    <w:semiHidden/>
    <w:rsid w:val="00F55C12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F55C12"/>
    <w:rPr>
      <w:color w:val="0000FF"/>
      <w:u w:val="single"/>
    </w:rPr>
  </w:style>
  <w:style w:type="paragraph" w:styleId="BalloonText">
    <w:name w:val="Balloon Text"/>
    <w:basedOn w:val="Normal"/>
    <w:semiHidden/>
    <w:rsid w:val="00655775"/>
    <w:rPr>
      <w:rFonts w:ascii="Tahoma" w:hAnsi="Tahoma" w:cs="Tahoma"/>
      <w:sz w:val="16"/>
      <w:szCs w:val="16"/>
    </w:rPr>
  </w:style>
  <w:style w:type="paragraph" w:customStyle="1" w:styleId="PubList">
    <w:name w:val="Pub List"/>
    <w:basedOn w:val="Achievement"/>
    <w:rsid w:val="00F55C12"/>
    <w:pPr>
      <w:numPr>
        <w:numId w:val="0"/>
      </w:numPr>
      <w:tabs>
        <w:tab w:val="num" w:pos="360"/>
      </w:tabs>
      <w:spacing w:before="40" w:after="40"/>
      <w:ind w:left="360" w:hanging="360"/>
    </w:pPr>
  </w:style>
  <w:style w:type="paragraph" w:customStyle="1" w:styleId="pubbullet">
    <w:name w:val="pub bullet"/>
    <w:basedOn w:val="PubList"/>
    <w:rsid w:val="00F55C12"/>
    <w:pPr>
      <w:spacing w:line="240" w:lineRule="atLeast"/>
    </w:pPr>
  </w:style>
  <w:style w:type="paragraph" w:styleId="PlainText">
    <w:name w:val="Plain Text"/>
    <w:basedOn w:val="Normal"/>
    <w:link w:val="PlainTextChar"/>
    <w:uiPriority w:val="99"/>
    <w:rsid w:val="00B35461"/>
    <w:rPr>
      <w:rFonts w:ascii="Courier New" w:eastAsia="SimSun" w:hAnsi="Courier New" w:cs="Courier New"/>
      <w:lang w:eastAsia="zh-CN"/>
    </w:rPr>
  </w:style>
  <w:style w:type="paragraph" w:customStyle="1" w:styleId="SIGGRAPHReference">
    <w:name w:val="SIGGRAPH Reference"/>
    <w:basedOn w:val="Normal"/>
    <w:rsid w:val="00572DC4"/>
    <w:pPr>
      <w:spacing w:line="200" w:lineRule="exact"/>
      <w:ind w:left="144" w:hanging="144"/>
      <w:jc w:val="both"/>
    </w:pPr>
    <w:rPr>
      <w:rFonts w:ascii="Times New Roman" w:hAnsi="Times New Roman"/>
      <w:sz w:val="18"/>
      <w:szCs w:val="24"/>
    </w:rPr>
  </w:style>
  <w:style w:type="character" w:styleId="FollowedHyperlink">
    <w:name w:val="FollowedHyperlink"/>
    <w:basedOn w:val="DefaultParagraphFont"/>
    <w:rsid w:val="007D6181"/>
    <w:rPr>
      <w:color w:val="800080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sid w:val="004B37A4"/>
    <w:rPr>
      <w:rFonts w:ascii="Courier New" w:eastAsia="SimSun" w:hAnsi="Courier New" w:cs="Courier New"/>
    </w:rPr>
  </w:style>
  <w:style w:type="paragraph" w:styleId="ListParagraph">
    <w:name w:val="List Paragraph"/>
    <w:basedOn w:val="Normal"/>
    <w:uiPriority w:val="34"/>
    <w:qFormat/>
    <w:rsid w:val="009D02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1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FBB"/>
    <w:rPr>
      <w:rFonts w:ascii="Courier New" w:hAnsi="Courier New" w:cs="Courier New"/>
    </w:rPr>
  </w:style>
  <w:style w:type="table" w:styleId="TableGrid">
    <w:name w:val="Table Grid"/>
    <w:basedOn w:val="TableNormal"/>
    <w:rsid w:val="00C86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912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9123F"/>
  </w:style>
  <w:style w:type="character" w:customStyle="1" w:styleId="CommentTextChar">
    <w:name w:val="Comment Text Char"/>
    <w:basedOn w:val="DefaultParagraphFont"/>
    <w:link w:val="CommentText"/>
    <w:rsid w:val="0029123F"/>
    <w:rPr>
      <w:rFonts w:ascii="Times" w:hAnsi="Time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91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9123F"/>
    <w:rPr>
      <w:rFonts w:ascii="Times" w:hAnsi="Times"/>
      <w:b/>
      <w:bCs/>
      <w:lang w:eastAsia="en-US"/>
    </w:rPr>
  </w:style>
  <w:style w:type="paragraph" w:styleId="Revision">
    <w:name w:val="Revision"/>
    <w:hidden/>
    <w:uiPriority w:val="99"/>
    <w:semiHidden/>
    <w:rsid w:val="0029123F"/>
    <w:rPr>
      <w:rFonts w:ascii="Times" w:hAnsi="Times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50D2"/>
    <w:rPr>
      <w:rFonts w:ascii="Times" w:hAnsi="Times"/>
      <w:lang w:eastAsia="en-US"/>
    </w:rPr>
  </w:style>
  <w:style w:type="paragraph" w:styleId="Heading1">
    <w:name w:val="heading 1"/>
    <w:basedOn w:val="HeadingBase"/>
    <w:next w:val="BodyText"/>
    <w:qFormat/>
    <w:rsid w:val="00F55C12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F55C12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F55C1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55C12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F55C12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55C12"/>
    <w:pPr>
      <w:spacing w:before="240" w:after="60"/>
      <w:jc w:val="both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F55C12"/>
    <w:pPr>
      <w:keepNext/>
      <w:keepLines/>
    </w:pPr>
    <w:rPr>
      <w:spacing w:val="-4"/>
      <w:sz w:val="18"/>
    </w:rPr>
  </w:style>
  <w:style w:type="paragraph" w:styleId="BodyText">
    <w:name w:val="Body Text"/>
    <w:basedOn w:val="Normal"/>
    <w:rsid w:val="00F55C12"/>
    <w:pPr>
      <w:spacing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F55C12"/>
    <w:pPr>
      <w:numPr>
        <w:numId w:val="2"/>
      </w:numPr>
      <w:spacing w:line="200" w:lineRule="atLeast"/>
    </w:pPr>
  </w:style>
  <w:style w:type="paragraph" w:customStyle="1" w:styleId="Address1">
    <w:name w:val="Address 1"/>
    <w:basedOn w:val="Normal"/>
    <w:rsid w:val="00F55C12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F55C12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styleId="BodyTextIndent">
    <w:name w:val="Body Text Indent"/>
    <w:basedOn w:val="BodyText"/>
    <w:rsid w:val="00F55C12"/>
    <w:pPr>
      <w:ind w:left="720"/>
    </w:pPr>
  </w:style>
  <w:style w:type="paragraph" w:customStyle="1" w:styleId="CityState">
    <w:name w:val="City/State"/>
    <w:basedOn w:val="BodyText"/>
    <w:next w:val="BodyText"/>
    <w:rsid w:val="00F55C12"/>
    <w:pPr>
      <w:keepNext/>
    </w:pPr>
  </w:style>
  <w:style w:type="paragraph" w:customStyle="1" w:styleId="CompanyName">
    <w:name w:val="Company Name"/>
    <w:basedOn w:val="Normal"/>
    <w:next w:val="Normal"/>
    <w:autoRedefine/>
    <w:rsid w:val="0071102B"/>
    <w:pPr>
      <w:tabs>
        <w:tab w:val="left" w:pos="2160"/>
        <w:tab w:val="right" w:pos="6480"/>
      </w:tabs>
      <w:spacing w:after="40" w:line="200" w:lineRule="atLeast"/>
    </w:pPr>
    <w:rPr>
      <w:rFonts w:ascii="Times New Roman" w:hAnsi="Times New Roman"/>
    </w:rPr>
  </w:style>
  <w:style w:type="paragraph" w:customStyle="1" w:styleId="CompanyNameOne">
    <w:name w:val="Company Name One"/>
    <w:basedOn w:val="CompanyName"/>
    <w:next w:val="Normal"/>
    <w:autoRedefine/>
    <w:rsid w:val="00F55C12"/>
    <w:rPr>
      <w:rFonts w:ascii="Arial Black" w:hAnsi="Arial Black"/>
    </w:rPr>
  </w:style>
  <w:style w:type="paragraph" w:styleId="Date">
    <w:name w:val="Date"/>
    <w:basedOn w:val="BodyText"/>
    <w:rsid w:val="00F55C12"/>
    <w:pPr>
      <w:keepNext/>
    </w:pPr>
  </w:style>
  <w:style w:type="paragraph" w:customStyle="1" w:styleId="DocumentLabel">
    <w:name w:val="Document Label"/>
    <w:basedOn w:val="Normal"/>
    <w:next w:val="Normal"/>
    <w:rsid w:val="00F55C12"/>
    <w:pPr>
      <w:spacing w:after="220"/>
      <w:jc w:val="both"/>
    </w:pPr>
    <w:rPr>
      <w:rFonts w:ascii="Arial" w:hAnsi="Arial"/>
      <w:spacing w:val="-20"/>
      <w:sz w:val="48"/>
    </w:rPr>
  </w:style>
  <w:style w:type="character" w:styleId="Emphasis">
    <w:name w:val="Emphasis"/>
    <w:qFormat/>
    <w:rsid w:val="00F55C12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F55C12"/>
    <w:pPr>
      <w:jc w:val="both"/>
    </w:pPr>
    <w:rPr>
      <w:rFonts w:ascii="Arial" w:hAnsi="Arial"/>
    </w:rPr>
  </w:style>
  <w:style w:type="paragraph" w:styleId="Footer">
    <w:name w:val="footer"/>
    <w:basedOn w:val="HeaderBase"/>
    <w:rsid w:val="00F55C12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F55C12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autoRedefine/>
    <w:rsid w:val="00F55C12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character" w:customStyle="1" w:styleId="Job">
    <w:name w:val="Job"/>
    <w:basedOn w:val="DefaultParagraphFont"/>
    <w:rsid w:val="00F55C12"/>
  </w:style>
  <w:style w:type="paragraph" w:customStyle="1" w:styleId="JobTitle">
    <w:name w:val="Job Title"/>
    <w:next w:val="Achievement"/>
    <w:rsid w:val="00F55C12"/>
    <w:pPr>
      <w:spacing w:before="120" w:line="200" w:lineRule="atLeast"/>
    </w:pPr>
    <w:rPr>
      <w:rFonts w:ascii="Arial" w:hAnsi="Arial"/>
      <w:b/>
      <w:spacing w:val="-10"/>
      <w:lang w:eastAsia="en-US"/>
    </w:rPr>
  </w:style>
  <w:style w:type="character" w:customStyle="1" w:styleId="Lead-inEmphasis">
    <w:name w:val="Lead-in Emphasis"/>
    <w:rsid w:val="00F55C12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F55C1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A16D9"/>
    <w:pPr>
      <w:spacing w:line="220" w:lineRule="atLeast"/>
      <w:jc w:val="both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F55C12"/>
  </w:style>
  <w:style w:type="paragraph" w:customStyle="1" w:styleId="Objective">
    <w:name w:val="Objective"/>
    <w:basedOn w:val="Normal"/>
    <w:next w:val="BodyText"/>
    <w:rsid w:val="00F55C12"/>
    <w:pPr>
      <w:spacing w:after="220" w:line="220" w:lineRule="atLeast"/>
    </w:pPr>
  </w:style>
  <w:style w:type="character" w:styleId="PageNumber">
    <w:name w:val="page number"/>
    <w:rsid w:val="00F55C12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F55C12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F55C12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F55C12"/>
    <w:rPr>
      <w:b/>
      <w:spacing w:val="0"/>
    </w:rPr>
  </w:style>
  <w:style w:type="paragraph" w:styleId="DocumentMap">
    <w:name w:val="Document Map"/>
    <w:basedOn w:val="Normal"/>
    <w:semiHidden/>
    <w:rsid w:val="00F55C12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F55C12"/>
    <w:rPr>
      <w:color w:val="0000FF"/>
      <w:u w:val="single"/>
    </w:rPr>
  </w:style>
  <w:style w:type="paragraph" w:styleId="BalloonText">
    <w:name w:val="Balloon Text"/>
    <w:basedOn w:val="Normal"/>
    <w:semiHidden/>
    <w:rsid w:val="00655775"/>
    <w:rPr>
      <w:rFonts w:ascii="Tahoma" w:hAnsi="Tahoma" w:cs="Tahoma"/>
      <w:sz w:val="16"/>
      <w:szCs w:val="16"/>
    </w:rPr>
  </w:style>
  <w:style w:type="paragraph" w:customStyle="1" w:styleId="PubList">
    <w:name w:val="Pub List"/>
    <w:basedOn w:val="Achievement"/>
    <w:rsid w:val="00F55C12"/>
    <w:pPr>
      <w:numPr>
        <w:numId w:val="0"/>
      </w:numPr>
      <w:tabs>
        <w:tab w:val="num" w:pos="360"/>
      </w:tabs>
      <w:spacing w:before="40" w:after="40"/>
      <w:ind w:left="360" w:hanging="360"/>
    </w:pPr>
  </w:style>
  <w:style w:type="paragraph" w:customStyle="1" w:styleId="pubbullet">
    <w:name w:val="pub bullet"/>
    <w:basedOn w:val="PubList"/>
    <w:rsid w:val="00F55C12"/>
    <w:pPr>
      <w:spacing w:line="240" w:lineRule="atLeast"/>
    </w:pPr>
  </w:style>
  <w:style w:type="paragraph" w:styleId="PlainText">
    <w:name w:val="Plain Text"/>
    <w:basedOn w:val="Normal"/>
    <w:link w:val="PlainTextChar"/>
    <w:uiPriority w:val="99"/>
    <w:rsid w:val="00B35461"/>
    <w:rPr>
      <w:rFonts w:ascii="Courier New" w:eastAsia="SimSun" w:hAnsi="Courier New" w:cs="Courier New"/>
      <w:lang w:eastAsia="zh-CN"/>
    </w:rPr>
  </w:style>
  <w:style w:type="paragraph" w:customStyle="1" w:styleId="SIGGRAPHReference">
    <w:name w:val="SIGGRAPH Reference"/>
    <w:basedOn w:val="Normal"/>
    <w:rsid w:val="00572DC4"/>
    <w:pPr>
      <w:spacing w:line="200" w:lineRule="exact"/>
      <w:ind w:left="144" w:hanging="144"/>
      <w:jc w:val="both"/>
    </w:pPr>
    <w:rPr>
      <w:rFonts w:ascii="Times New Roman" w:hAnsi="Times New Roman"/>
      <w:sz w:val="18"/>
      <w:szCs w:val="24"/>
    </w:rPr>
  </w:style>
  <w:style w:type="character" w:styleId="FollowedHyperlink">
    <w:name w:val="FollowedHyperlink"/>
    <w:basedOn w:val="DefaultParagraphFont"/>
    <w:rsid w:val="007D6181"/>
    <w:rPr>
      <w:color w:val="800080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sid w:val="004B37A4"/>
    <w:rPr>
      <w:rFonts w:ascii="Courier New" w:eastAsia="SimSun" w:hAnsi="Courier New" w:cs="Courier New"/>
    </w:rPr>
  </w:style>
  <w:style w:type="paragraph" w:styleId="ListParagraph">
    <w:name w:val="List Paragraph"/>
    <w:basedOn w:val="Normal"/>
    <w:uiPriority w:val="34"/>
    <w:qFormat/>
    <w:rsid w:val="009D02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1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FBB"/>
    <w:rPr>
      <w:rFonts w:ascii="Courier New" w:hAnsi="Courier New" w:cs="Courier New"/>
    </w:rPr>
  </w:style>
  <w:style w:type="table" w:styleId="TableGrid">
    <w:name w:val="Table Grid"/>
    <w:basedOn w:val="TableNormal"/>
    <w:rsid w:val="00C86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912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9123F"/>
  </w:style>
  <w:style w:type="character" w:customStyle="1" w:styleId="CommentTextChar">
    <w:name w:val="Comment Text Char"/>
    <w:basedOn w:val="DefaultParagraphFont"/>
    <w:link w:val="CommentText"/>
    <w:rsid w:val="0029123F"/>
    <w:rPr>
      <w:rFonts w:ascii="Times" w:hAnsi="Time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91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9123F"/>
    <w:rPr>
      <w:rFonts w:ascii="Times" w:hAnsi="Times"/>
      <w:b/>
      <w:bCs/>
      <w:lang w:eastAsia="en-US"/>
    </w:rPr>
  </w:style>
  <w:style w:type="paragraph" w:styleId="Revision">
    <w:name w:val="Revision"/>
    <w:hidden/>
    <w:uiPriority w:val="99"/>
    <w:semiHidden/>
    <w:rsid w:val="0029123F"/>
    <w:rPr>
      <w:rFonts w:ascii="Times" w:hAnsi="Time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ean.sung@hotmail.com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jean.sung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ung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79D49-E359-4163-9917-18731E28755B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5076D771-6937-EE49-9B5A-2BEF6520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\Users\ksung\AppData\Local\Chemistry Add-in for Word\Chemistry Gallery\Chem4Word.dotx</Template>
  <TotalTime>119</TotalTime>
  <Pages>1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2362</CharactersWithSpaces>
  <SharedDoc>false</SharedDoc>
  <HLinks>
    <vt:vector size="18" baseType="variant">
      <vt:variant>
        <vt:i4>3539000</vt:i4>
      </vt:variant>
      <vt:variant>
        <vt:i4>6</vt:i4>
      </vt:variant>
      <vt:variant>
        <vt:i4>0</vt:i4>
      </vt:variant>
      <vt:variant>
        <vt:i4>5</vt:i4>
      </vt:variant>
      <vt:variant>
        <vt:lpwstr>http://www.thedaily.washington.edu/article/2007/5/22/uwBothellProfessorUsesXboxToTeachStudents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http://uwnews.washington.edu/ni/uweek/uweekarticle.asp?articleID=32871</vt:lpwstr>
      </vt:variant>
      <vt:variant>
        <vt:lpwstr/>
      </vt:variant>
      <vt:variant>
        <vt:i4>196689</vt:i4>
      </vt:variant>
      <vt:variant>
        <vt:i4>0</vt:i4>
      </vt:variant>
      <vt:variant>
        <vt:i4>0</vt:i4>
      </vt:variant>
      <vt:variant>
        <vt:i4>5</vt:i4>
      </vt:variant>
      <vt:variant>
        <vt:lpwstr>http://research.microsoft.com/en-us/collaboration/papers/usc/_uwb/_rit.pdf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Kelvin Sung</dc:creator>
  <cp:lastModifiedBy>Jean S</cp:lastModifiedBy>
  <cp:revision>71</cp:revision>
  <cp:lastPrinted>2012-10-04T00:32:00Z</cp:lastPrinted>
  <dcterms:created xsi:type="dcterms:W3CDTF">2012-05-22T15:13:00Z</dcterms:created>
  <dcterms:modified xsi:type="dcterms:W3CDTF">2012-10-04T00:32:00Z</dcterms:modified>
</cp:coreProperties>
</file>